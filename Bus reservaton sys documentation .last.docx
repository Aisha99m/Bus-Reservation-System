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0E68" w14:textId="77777777" w:rsidR="00970616" w:rsidRPr="00946933" w:rsidRDefault="0039630E" w:rsidP="00BC7360">
      <w:pPr>
        <w:pStyle w:val="ListParagraph"/>
        <w:jc w:val="both"/>
        <w:rPr>
          <w:rStyle w:val="TitleChar"/>
          <w:rFonts w:ascii="Footlight MT Light" w:hAnsi="Footlight MT Light"/>
          <w:color w:val="auto"/>
        </w:rPr>
      </w:pPr>
      <w:r w:rsidRPr="00946933">
        <w:rPr>
          <w:rFonts w:ascii="Footlight MT Light" w:hAnsi="Footlight MT Light"/>
          <w:noProof/>
        </w:rPr>
        <w:drawing>
          <wp:inline distT="0" distB="0" distL="0" distR="0" wp14:anchorId="76B29424" wp14:editId="67992ED2">
            <wp:extent cx="3949700" cy="2044700"/>
            <wp:effectExtent l="0" t="0" r="0" b="0"/>
            <wp:docPr id="5" name="Image1"/>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a:stretch/>
                  </pic:blipFill>
                  <pic:spPr>
                    <a:xfrm>
                      <a:off x="0" y="0"/>
                      <a:ext cx="3960641" cy="2050364"/>
                    </a:xfrm>
                    <a:prstGeom prst="rect">
                      <a:avLst/>
                    </a:prstGeom>
                  </pic:spPr>
                </pic:pic>
              </a:graphicData>
            </a:graphic>
          </wp:inline>
        </w:drawing>
      </w:r>
    </w:p>
    <w:p w14:paraId="76366027" w14:textId="77777777" w:rsidR="00970616" w:rsidRPr="00946933" w:rsidRDefault="00970616" w:rsidP="00BC7360">
      <w:pPr>
        <w:pStyle w:val="ListParagraph"/>
        <w:jc w:val="both"/>
        <w:rPr>
          <w:rStyle w:val="TitleChar"/>
          <w:rFonts w:ascii="Footlight MT Light" w:hAnsi="Footlight MT Light"/>
          <w:color w:val="auto"/>
        </w:rPr>
      </w:pPr>
    </w:p>
    <w:p w14:paraId="1F13B719" w14:textId="77777777" w:rsidR="00434919" w:rsidRPr="00946933" w:rsidRDefault="00434919" w:rsidP="00BC7360">
      <w:pPr>
        <w:pStyle w:val="ListParagraph"/>
        <w:jc w:val="both"/>
        <w:rPr>
          <w:rStyle w:val="TitleChar"/>
          <w:rFonts w:ascii="Footlight MT Light" w:hAnsi="Footlight MT Light"/>
          <w:b/>
          <w:color w:val="auto"/>
        </w:rPr>
      </w:pPr>
      <w:r w:rsidRPr="00946933">
        <w:rPr>
          <w:rStyle w:val="TitleChar"/>
          <w:rFonts w:ascii="Footlight MT Light" w:hAnsi="Footlight MT Light"/>
          <w:color w:val="auto"/>
        </w:rPr>
        <w:t xml:space="preserve">       </w:t>
      </w:r>
      <w:r w:rsidR="0039630E" w:rsidRPr="00946933">
        <w:rPr>
          <w:rStyle w:val="TitleChar"/>
          <w:rFonts w:ascii="Footlight MT Light" w:hAnsi="Footlight MT Light"/>
          <w:b/>
          <w:color w:val="auto"/>
        </w:rPr>
        <w:t xml:space="preserve">UNIVERSITY OF GONDAR </w:t>
      </w:r>
    </w:p>
    <w:p w14:paraId="52640888" w14:textId="77777777" w:rsidR="00970616" w:rsidRPr="00946933" w:rsidRDefault="00434919" w:rsidP="00BC7360">
      <w:pPr>
        <w:pStyle w:val="ListParagraph"/>
        <w:jc w:val="both"/>
        <w:rPr>
          <w:rStyle w:val="TitleChar"/>
          <w:rFonts w:ascii="Footlight MT Light" w:hAnsi="Footlight MT Light"/>
          <w:b/>
          <w:color w:val="auto"/>
        </w:rPr>
      </w:pPr>
      <w:r w:rsidRPr="00946933">
        <w:rPr>
          <w:rStyle w:val="TitleChar"/>
          <w:rFonts w:ascii="Footlight MT Light" w:hAnsi="Footlight MT Light"/>
          <w:b/>
          <w:color w:val="auto"/>
        </w:rPr>
        <w:t xml:space="preserve">     COLLEGE OF INFORMATICS</w:t>
      </w:r>
      <w:r w:rsidR="0039630E" w:rsidRPr="00946933">
        <w:rPr>
          <w:rStyle w:val="TitleChar"/>
          <w:rFonts w:ascii="Footlight MT Light" w:hAnsi="Footlight MT Light"/>
          <w:b/>
          <w:color w:val="auto"/>
        </w:rPr>
        <w:t xml:space="preserve"> </w:t>
      </w:r>
    </w:p>
    <w:p w14:paraId="62A82A10" w14:textId="45A62FE3" w:rsidR="00970616" w:rsidRPr="00946933" w:rsidRDefault="00434919" w:rsidP="00434919">
      <w:pPr>
        <w:jc w:val="both"/>
        <w:rPr>
          <w:rStyle w:val="TitleChar"/>
          <w:rFonts w:ascii="Footlight MT Light" w:hAnsi="Footlight MT Light"/>
          <w:b/>
          <w:color w:val="auto"/>
        </w:rPr>
      </w:pPr>
      <w:r w:rsidRPr="00946933">
        <w:rPr>
          <w:rStyle w:val="TitleChar"/>
          <w:rFonts w:ascii="Footlight MT Light" w:hAnsi="Footlight MT Light"/>
          <w:b/>
          <w:color w:val="auto"/>
        </w:rPr>
        <w:t xml:space="preserve">DEPARTMENT OF </w:t>
      </w:r>
      <w:r w:rsidR="00641D5C" w:rsidRPr="00946933">
        <w:rPr>
          <w:rStyle w:val="TitleChar"/>
          <w:rFonts w:ascii="Footlight MT Light" w:hAnsi="Footlight MT Light"/>
          <w:b/>
          <w:color w:val="auto"/>
        </w:rPr>
        <w:t>INFORMATION</w:t>
      </w:r>
      <w:r w:rsidRPr="00946933">
        <w:rPr>
          <w:rStyle w:val="TitleChar"/>
          <w:rFonts w:ascii="Footlight MT Light" w:hAnsi="Footlight MT Light"/>
          <w:b/>
          <w:color w:val="auto"/>
        </w:rPr>
        <w:t xml:space="preserve"> SCIENCE</w:t>
      </w:r>
    </w:p>
    <w:p w14:paraId="68628DCA" w14:textId="77777777" w:rsidR="00AB292B" w:rsidRPr="00946933" w:rsidRDefault="00AB292B" w:rsidP="00AB292B">
      <w:pPr>
        <w:jc w:val="both"/>
        <w:rPr>
          <w:rStyle w:val="TitleChar"/>
          <w:rFonts w:ascii="Footlight MT Light" w:hAnsi="Footlight MT Light"/>
          <w:b/>
          <w:color w:val="7030A0"/>
          <w:sz w:val="44"/>
        </w:rPr>
      </w:pPr>
      <w:r w:rsidRPr="00946933">
        <w:rPr>
          <w:rStyle w:val="TitleChar"/>
          <w:rFonts w:ascii="Footlight MT Light" w:hAnsi="Footlight MT Light"/>
          <w:b/>
          <w:color w:val="7030A0"/>
          <w:sz w:val="44"/>
        </w:rPr>
        <w:t>C++ P</w:t>
      </w:r>
      <w:r w:rsidR="00066AD8" w:rsidRPr="00946933">
        <w:rPr>
          <w:rStyle w:val="TitleChar"/>
          <w:rFonts w:ascii="Footlight MT Light" w:hAnsi="Footlight MT Light"/>
          <w:b/>
          <w:color w:val="7030A0"/>
          <w:sz w:val="44"/>
        </w:rPr>
        <w:t>ROGRAMM</w:t>
      </w:r>
      <w:r w:rsidR="000D34C1" w:rsidRPr="00946933">
        <w:rPr>
          <w:rStyle w:val="TitleChar"/>
          <w:rFonts w:ascii="Footlight MT Light" w:hAnsi="Footlight MT Light"/>
          <w:b/>
          <w:color w:val="7030A0"/>
          <w:sz w:val="44"/>
        </w:rPr>
        <w:t>IN</w:t>
      </w:r>
      <w:r w:rsidR="00066AD8" w:rsidRPr="00946933">
        <w:rPr>
          <w:rStyle w:val="TitleChar"/>
          <w:rFonts w:ascii="Footlight MT Light" w:hAnsi="Footlight MT Light"/>
          <w:b/>
          <w:color w:val="7030A0"/>
          <w:sz w:val="44"/>
        </w:rPr>
        <w:t>G PROJECT DOCUMENTATION</w:t>
      </w:r>
    </w:p>
    <w:p w14:paraId="630FDA2F" w14:textId="54ECEDDD" w:rsidR="00641D5C" w:rsidRPr="00946933" w:rsidRDefault="00641D5C" w:rsidP="00AB292B">
      <w:pPr>
        <w:jc w:val="both"/>
        <w:rPr>
          <w:rStyle w:val="TitleChar"/>
          <w:rFonts w:ascii="Footlight MT Light" w:hAnsi="Footlight MT Light"/>
          <w:b/>
          <w:color w:val="7030A0"/>
          <w:sz w:val="44"/>
        </w:rPr>
      </w:pPr>
      <w:r w:rsidRPr="00946933">
        <w:rPr>
          <w:rStyle w:val="TitleChar"/>
          <w:rFonts w:ascii="Footlight MT Light" w:hAnsi="Footlight MT Light"/>
          <w:b/>
          <w:color w:val="7030A0"/>
          <w:sz w:val="44"/>
        </w:rPr>
        <w:t xml:space="preserve">Bus Reservation System </w:t>
      </w:r>
    </w:p>
    <w:p w14:paraId="27E66064" w14:textId="77777777" w:rsidR="00AB292B" w:rsidRPr="00946933" w:rsidRDefault="00C14737" w:rsidP="00AB292B">
      <w:pPr>
        <w:jc w:val="both"/>
        <w:rPr>
          <w:rStyle w:val="TitleChar"/>
          <w:rFonts w:ascii="Footlight MT Light" w:hAnsi="Footlight MT Light"/>
          <w:b/>
          <w:color w:val="auto"/>
          <w:sz w:val="36"/>
        </w:rPr>
      </w:pPr>
      <w:r w:rsidRPr="00946933">
        <w:rPr>
          <w:rStyle w:val="TitleChar"/>
          <w:rFonts w:ascii="Footlight MT Light" w:hAnsi="Footlight MT Light"/>
          <w:b/>
          <w:color w:val="0070C0"/>
          <w:sz w:val="44"/>
        </w:rPr>
        <w:t>Group members</w:t>
      </w:r>
      <w:r w:rsidRPr="00946933">
        <w:rPr>
          <w:rStyle w:val="TitleChar"/>
          <w:rFonts w:ascii="Footlight MT Light" w:hAnsi="Footlight MT Light"/>
          <w:b/>
          <w:color w:val="auto"/>
          <w:sz w:val="36"/>
        </w:rPr>
        <w:t xml:space="preserve">: </w:t>
      </w:r>
    </w:p>
    <w:p w14:paraId="4C0CA648" w14:textId="77777777" w:rsidR="00C14737" w:rsidRPr="00946933" w:rsidRDefault="00C14737" w:rsidP="00AB292B">
      <w:pPr>
        <w:pStyle w:val="ListParagraph"/>
        <w:numPr>
          <w:ilvl w:val="0"/>
          <w:numId w:val="6"/>
        </w:numPr>
        <w:jc w:val="both"/>
        <w:rPr>
          <w:rStyle w:val="TitleChar"/>
          <w:rFonts w:ascii="Footlight MT Light" w:hAnsi="Footlight MT Light"/>
          <w:b/>
          <w:color w:val="7030A0"/>
          <w:sz w:val="36"/>
        </w:rPr>
      </w:pPr>
      <w:r w:rsidRPr="00946933">
        <w:rPr>
          <w:rStyle w:val="TitleChar"/>
          <w:rFonts w:ascii="Footlight MT Light" w:hAnsi="Footlight MT Light"/>
          <w:b/>
          <w:color w:val="auto"/>
          <w:sz w:val="44"/>
        </w:rPr>
        <w:t>ASHA MEHAMED</w:t>
      </w:r>
      <w:r w:rsidR="00B8206B" w:rsidRPr="00946933">
        <w:rPr>
          <w:rStyle w:val="TitleChar"/>
          <w:rFonts w:ascii="Footlight MT Light" w:hAnsi="Footlight MT Light"/>
          <w:b/>
          <w:color w:val="auto"/>
          <w:sz w:val="44"/>
        </w:rPr>
        <w:t xml:space="preserve"> </w:t>
      </w:r>
      <w:r w:rsidR="00066AD8" w:rsidRPr="00946933">
        <w:rPr>
          <w:rStyle w:val="TitleChar"/>
          <w:rFonts w:ascii="Footlight MT Light" w:hAnsi="Footlight MT Light"/>
          <w:b/>
          <w:color w:val="auto"/>
          <w:sz w:val="44"/>
        </w:rPr>
        <w:t>-----02396/12</w:t>
      </w:r>
    </w:p>
    <w:p w14:paraId="1C53FCB6" w14:textId="77777777" w:rsidR="00C14737" w:rsidRPr="00946933" w:rsidRDefault="00AB292B" w:rsidP="00C14737">
      <w:pPr>
        <w:pStyle w:val="ListParagraph"/>
        <w:numPr>
          <w:ilvl w:val="0"/>
          <w:numId w:val="6"/>
        </w:numPr>
        <w:jc w:val="both"/>
        <w:rPr>
          <w:rStyle w:val="TitleChar"/>
          <w:rFonts w:ascii="Footlight MT Light" w:hAnsi="Footlight MT Light"/>
          <w:b/>
          <w:color w:val="auto"/>
          <w:sz w:val="44"/>
        </w:rPr>
      </w:pPr>
      <w:r w:rsidRPr="00946933">
        <w:rPr>
          <w:rStyle w:val="TitleChar"/>
          <w:rFonts w:ascii="Footlight MT Light" w:hAnsi="Footlight MT Light"/>
          <w:b/>
          <w:color w:val="auto"/>
          <w:sz w:val="44"/>
        </w:rPr>
        <w:t xml:space="preserve"> </w:t>
      </w:r>
      <w:r w:rsidR="00C14737" w:rsidRPr="00946933">
        <w:rPr>
          <w:rStyle w:val="TitleChar"/>
          <w:rFonts w:ascii="Footlight MT Light" w:hAnsi="Footlight MT Light"/>
          <w:b/>
          <w:color w:val="auto"/>
          <w:sz w:val="44"/>
        </w:rPr>
        <w:t>NIGIST SHAMBEL</w:t>
      </w:r>
      <w:r w:rsidR="00066AD8" w:rsidRPr="00946933">
        <w:rPr>
          <w:rStyle w:val="TitleChar"/>
          <w:rFonts w:ascii="Footlight MT Light" w:hAnsi="Footlight MT Light"/>
          <w:b/>
          <w:color w:val="auto"/>
          <w:sz w:val="44"/>
        </w:rPr>
        <w:t>---- 00593/12</w:t>
      </w:r>
    </w:p>
    <w:p w14:paraId="5D12A2D0" w14:textId="77777777" w:rsidR="00C14737" w:rsidRPr="00946933" w:rsidRDefault="00C14737" w:rsidP="00C14737">
      <w:pPr>
        <w:pStyle w:val="ListParagraph"/>
        <w:numPr>
          <w:ilvl w:val="0"/>
          <w:numId w:val="6"/>
        </w:numPr>
        <w:jc w:val="both"/>
        <w:rPr>
          <w:rStyle w:val="TitleChar"/>
          <w:rFonts w:ascii="Footlight MT Light" w:hAnsi="Footlight MT Light"/>
          <w:b/>
          <w:color w:val="auto"/>
          <w:sz w:val="44"/>
        </w:rPr>
      </w:pPr>
      <w:r w:rsidRPr="00946933">
        <w:rPr>
          <w:rStyle w:val="TitleChar"/>
          <w:rFonts w:ascii="Footlight MT Light" w:hAnsi="Footlight MT Light"/>
          <w:b/>
          <w:color w:val="auto"/>
          <w:sz w:val="44"/>
        </w:rPr>
        <w:t xml:space="preserve">SIRAK </w:t>
      </w:r>
      <w:r w:rsidR="00631A6D" w:rsidRPr="00946933">
        <w:rPr>
          <w:rStyle w:val="TitleChar"/>
          <w:rFonts w:ascii="Footlight MT Light" w:hAnsi="Footlight MT Light"/>
          <w:b/>
          <w:color w:val="auto"/>
          <w:sz w:val="44"/>
        </w:rPr>
        <w:t>FIKRE</w:t>
      </w:r>
      <w:r w:rsidR="00066AD8" w:rsidRPr="00946933">
        <w:rPr>
          <w:rStyle w:val="TitleChar"/>
          <w:rFonts w:ascii="Footlight MT Light" w:hAnsi="Footlight MT Light"/>
          <w:b/>
          <w:color w:val="auto"/>
          <w:sz w:val="44"/>
        </w:rPr>
        <w:t>------------ 01502/12</w:t>
      </w:r>
    </w:p>
    <w:p w14:paraId="2EFCF774" w14:textId="77777777" w:rsidR="00C14737" w:rsidRPr="00946933" w:rsidRDefault="00C14737" w:rsidP="00C14737">
      <w:pPr>
        <w:pStyle w:val="ListParagraph"/>
        <w:numPr>
          <w:ilvl w:val="0"/>
          <w:numId w:val="6"/>
        </w:numPr>
        <w:jc w:val="both"/>
        <w:rPr>
          <w:rStyle w:val="TitleChar"/>
          <w:rFonts w:ascii="Footlight MT Light" w:hAnsi="Footlight MT Light"/>
          <w:b/>
          <w:color w:val="auto"/>
          <w:sz w:val="44"/>
        </w:rPr>
      </w:pPr>
      <w:r w:rsidRPr="00946933">
        <w:rPr>
          <w:rStyle w:val="TitleChar"/>
          <w:rFonts w:ascii="Footlight MT Light" w:hAnsi="Footlight MT Light"/>
          <w:b/>
          <w:color w:val="auto"/>
          <w:sz w:val="44"/>
        </w:rPr>
        <w:t>EYUEL TESIFAYE</w:t>
      </w:r>
      <w:r w:rsidR="00066AD8" w:rsidRPr="00946933">
        <w:rPr>
          <w:rStyle w:val="TitleChar"/>
          <w:rFonts w:ascii="Footlight MT Light" w:hAnsi="Footlight MT Light"/>
          <w:b/>
          <w:color w:val="auto"/>
          <w:sz w:val="44"/>
        </w:rPr>
        <w:t>-------- 01298/12</w:t>
      </w:r>
    </w:p>
    <w:p w14:paraId="39ADFA94" w14:textId="77777777" w:rsidR="00C14737" w:rsidRPr="00946933" w:rsidRDefault="00C14737" w:rsidP="00C14737">
      <w:pPr>
        <w:pStyle w:val="ListParagraph"/>
        <w:numPr>
          <w:ilvl w:val="0"/>
          <w:numId w:val="6"/>
        </w:numPr>
        <w:jc w:val="both"/>
        <w:rPr>
          <w:rStyle w:val="TitleChar"/>
          <w:rFonts w:ascii="Footlight MT Light" w:hAnsi="Footlight MT Light"/>
          <w:b/>
          <w:color w:val="auto"/>
          <w:sz w:val="44"/>
        </w:rPr>
      </w:pPr>
      <w:r w:rsidRPr="00946933">
        <w:rPr>
          <w:rStyle w:val="TitleChar"/>
          <w:rFonts w:ascii="Footlight MT Light" w:hAnsi="Footlight MT Light"/>
          <w:b/>
          <w:color w:val="auto"/>
          <w:sz w:val="44"/>
        </w:rPr>
        <w:t>SAMUEL NEGASH</w:t>
      </w:r>
      <w:r w:rsidR="00066AD8" w:rsidRPr="00946933">
        <w:rPr>
          <w:rStyle w:val="TitleChar"/>
          <w:rFonts w:ascii="Footlight MT Light" w:hAnsi="Footlight MT Light"/>
          <w:b/>
          <w:color w:val="auto"/>
          <w:sz w:val="44"/>
        </w:rPr>
        <w:t xml:space="preserve">----- 00015/12 </w:t>
      </w:r>
    </w:p>
    <w:p w14:paraId="6272C6A5" w14:textId="77777777" w:rsidR="00C14737" w:rsidRPr="00946933" w:rsidRDefault="00631A6D" w:rsidP="00C14737">
      <w:pPr>
        <w:pStyle w:val="ListParagraph"/>
        <w:numPr>
          <w:ilvl w:val="0"/>
          <w:numId w:val="6"/>
        </w:numPr>
        <w:jc w:val="both"/>
        <w:rPr>
          <w:rStyle w:val="TitleChar"/>
          <w:rFonts w:ascii="Footlight MT Light" w:hAnsi="Footlight MT Light"/>
          <w:b/>
          <w:color w:val="auto"/>
          <w:sz w:val="44"/>
        </w:rPr>
      </w:pPr>
      <w:r w:rsidRPr="00946933">
        <w:rPr>
          <w:rStyle w:val="TitleChar"/>
          <w:rFonts w:ascii="Footlight MT Light" w:hAnsi="Footlight MT Light"/>
          <w:b/>
          <w:color w:val="auto"/>
          <w:sz w:val="44"/>
        </w:rPr>
        <w:t>ERMIAS TEKILE</w:t>
      </w:r>
      <w:r w:rsidR="00066AD8" w:rsidRPr="00946933">
        <w:rPr>
          <w:rStyle w:val="TitleChar"/>
          <w:rFonts w:ascii="Footlight MT Light" w:hAnsi="Footlight MT Light"/>
          <w:b/>
          <w:color w:val="auto"/>
          <w:sz w:val="44"/>
        </w:rPr>
        <w:t xml:space="preserve"> ---------01092/12</w:t>
      </w:r>
    </w:p>
    <w:p w14:paraId="683BA1B3" w14:textId="77777777" w:rsidR="00970616" w:rsidRPr="00946933" w:rsidRDefault="00970616" w:rsidP="00405D4C">
      <w:pPr>
        <w:jc w:val="both"/>
        <w:rPr>
          <w:rStyle w:val="TitleChar"/>
          <w:rFonts w:ascii="Footlight MT Light" w:hAnsi="Footlight MT Light"/>
          <w:color w:val="auto"/>
        </w:rPr>
      </w:pPr>
    </w:p>
    <w:p w14:paraId="52B7303C" w14:textId="77777777" w:rsidR="00040CAD" w:rsidRPr="00946933" w:rsidRDefault="00040CAD" w:rsidP="00040CAD">
      <w:pPr>
        <w:pStyle w:val="NormalWeb"/>
        <w:spacing w:before="0" w:beforeAutospacing="0" w:line="220" w:lineRule="atLeast"/>
        <w:jc w:val="both"/>
        <w:rPr>
          <w:rFonts w:ascii="Footlight MT Light" w:eastAsia="Arial" w:hAnsi="Footlight MT Light" w:cs="Arial"/>
          <w:b/>
          <w:color w:val="002060"/>
          <w:sz w:val="40"/>
          <w:szCs w:val="14"/>
          <w:shd w:val="clear" w:color="auto" w:fill="FFFFFF"/>
        </w:rPr>
      </w:pPr>
      <w:r w:rsidRPr="00946933">
        <w:rPr>
          <w:rFonts w:ascii="Footlight MT Light" w:eastAsia="Arial" w:hAnsi="Footlight MT Light" w:cs="Arial"/>
          <w:b/>
          <w:color w:val="002060"/>
          <w:sz w:val="40"/>
          <w:szCs w:val="14"/>
          <w:shd w:val="clear" w:color="auto" w:fill="FFFFFF"/>
        </w:rPr>
        <w:t>Table of Content</w:t>
      </w:r>
    </w:p>
    <w:p w14:paraId="58C25054" w14:textId="77777777" w:rsidR="00517414" w:rsidRPr="00946933" w:rsidRDefault="00BB341C">
      <w:pPr>
        <w:pStyle w:val="TOC1"/>
        <w:tabs>
          <w:tab w:val="right" w:leader="dot" w:pos="9350"/>
        </w:tabs>
        <w:rPr>
          <w:rFonts w:ascii="Footlight MT Light" w:eastAsiaTheme="minorEastAsia" w:hAnsi="Footlight MT Light"/>
          <w:b/>
          <w:noProof/>
          <w:sz w:val="32"/>
        </w:rPr>
      </w:pPr>
      <w:r w:rsidRPr="00946933">
        <w:rPr>
          <w:rFonts w:ascii="Footlight MT Light" w:eastAsia="Arial" w:hAnsi="Footlight MT Light" w:cs="Arial"/>
          <w:sz w:val="40"/>
          <w:szCs w:val="14"/>
          <w:shd w:val="clear" w:color="auto" w:fill="FFFFFF"/>
        </w:rPr>
        <w:fldChar w:fldCharType="begin"/>
      </w:r>
      <w:r w:rsidRPr="00946933">
        <w:rPr>
          <w:rFonts w:ascii="Footlight MT Light" w:eastAsia="Arial" w:hAnsi="Footlight MT Light" w:cs="Arial"/>
          <w:sz w:val="40"/>
          <w:szCs w:val="14"/>
          <w:shd w:val="clear" w:color="auto" w:fill="FFFFFF"/>
        </w:rPr>
        <w:instrText xml:space="preserve"> TOC \o "1-3" \h \z \u </w:instrText>
      </w:r>
      <w:r w:rsidRPr="00946933">
        <w:rPr>
          <w:rFonts w:ascii="Footlight MT Light" w:eastAsia="Arial" w:hAnsi="Footlight MT Light" w:cs="Arial"/>
          <w:sz w:val="40"/>
          <w:szCs w:val="14"/>
          <w:shd w:val="clear" w:color="auto" w:fill="FFFFFF"/>
        </w:rPr>
        <w:fldChar w:fldCharType="separate"/>
      </w:r>
      <w:hyperlink w:anchor="_Toc108693478" w:history="1">
        <w:r w:rsidR="00517414" w:rsidRPr="00946933">
          <w:rPr>
            <w:rStyle w:val="Hyperlink"/>
            <w:rFonts w:ascii="Footlight MT Light" w:eastAsia="Arial" w:hAnsi="Footlight MT Light"/>
            <w:b/>
            <w:noProof/>
            <w:sz w:val="32"/>
            <w:shd w:val="clear" w:color="auto" w:fill="FFFFFF"/>
          </w:rPr>
          <w:t>Introduction</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_Toc108693478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31907AE3" w14:textId="77637D6E" w:rsidR="00517414" w:rsidRPr="00946933" w:rsidRDefault="00000000">
      <w:pPr>
        <w:pStyle w:val="TOC1"/>
        <w:tabs>
          <w:tab w:val="right" w:leader="dot" w:pos="9350"/>
        </w:tabs>
        <w:rPr>
          <w:rFonts w:ascii="Footlight MT Light" w:eastAsiaTheme="minorEastAsia" w:hAnsi="Footlight MT Light"/>
          <w:b/>
          <w:noProof/>
          <w:sz w:val="32"/>
        </w:rPr>
      </w:pPr>
      <w:hyperlink w:anchor="_Toc108693479" w:history="1">
        <w:r w:rsidR="00517414" w:rsidRPr="00946933">
          <w:rPr>
            <w:rStyle w:val="Hyperlink"/>
            <w:rFonts w:ascii="Footlight MT Light" w:hAnsi="Footlight MT Light"/>
            <w:b/>
            <w:noProof/>
            <w:spacing w:val="5"/>
            <w:kern w:val="28"/>
            <w:sz w:val="32"/>
          </w:rPr>
          <w:t xml:space="preserve">Statement of </w:t>
        </w:r>
        <w:r w:rsidR="00641D5C" w:rsidRPr="00946933">
          <w:rPr>
            <w:rStyle w:val="Hyperlink"/>
            <w:rFonts w:ascii="Footlight MT Light" w:hAnsi="Footlight MT Light"/>
            <w:b/>
            <w:noProof/>
            <w:spacing w:val="5"/>
            <w:kern w:val="28"/>
            <w:sz w:val="32"/>
          </w:rPr>
          <w:t>Problem</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_Toc108693479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0EC71E2D"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0" w:history="1">
        <w:r w:rsidR="00517414" w:rsidRPr="00946933">
          <w:rPr>
            <w:rStyle w:val="Hyperlink"/>
            <w:rFonts w:ascii="Footlight MT Light" w:eastAsia="Arial" w:hAnsi="Footlight MT Light"/>
            <w:b/>
            <w:noProof/>
            <w:sz w:val="32"/>
            <w:shd w:val="clear" w:color="auto" w:fill="FFFFFF"/>
          </w:rPr>
          <w:t>General objective</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_Toc108693480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07DD514F"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1" w:history="1">
        <w:r w:rsidR="00517414" w:rsidRPr="00946933">
          <w:rPr>
            <w:rStyle w:val="Hyperlink"/>
            <w:rFonts w:ascii="Footlight MT Light" w:eastAsia="Arial" w:hAnsi="Footlight MT Light"/>
            <w:b/>
            <w:noProof/>
            <w:sz w:val="32"/>
            <w:shd w:val="clear" w:color="auto" w:fill="FFFFFF"/>
          </w:rPr>
          <w:t>Specific objective</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_Toc108693481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5084F693"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2" w:history="1">
        <w:r w:rsidR="00517414" w:rsidRPr="00946933">
          <w:rPr>
            <w:rStyle w:val="Hyperlink"/>
            <w:rFonts w:ascii="Footlight MT Light" w:hAnsi="Footlight MT Light"/>
            <w:b/>
            <w:noProof/>
            <w:sz w:val="32"/>
          </w:rPr>
          <w:t>Feasibility analysis</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_Toc108693482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17F44C0F"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3" w:history="1">
        <w:r w:rsidR="00517414" w:rsidRPr="00946933">
          <w:rPr>
            <w:rStyle w:val="Hyperlink"/>
            <w:rFonts w:ascii="Footlight MT Light" w:eastAsia="Arial" w:hAnsi="Footlight MT Light"/>
            <w:b/>
            <w:noProof/>
            <w:sz w:val="32"/>
            <w:shd w:val="clear" w:color="auto" w:fill="FFFFFF"/>
          </w:rPr>
          <w:t>Significance of the project</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_Toc108693483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12168915"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4" w:history="1">
        <w:r w:rsidR="00517414" w:rsidRPr="00946933">
          <w:rPr>
            <w:rStyle w:val="Hyperlink"/>
            <w:rFonts w:ascii="Footlight MT Light" w:eastAsia="Arial" w:hAnsi="Footlight MT Light"/>
            <w:b/>
            <w:noProof/>
            <w:sz w:val="32"/>
            <w:shd w:val="clear" w:color="auto" w:fill="FFFFFF"/>
          </w:rPr>
          <w:t>Scope of the project</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_Toc108693484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0595B5DC"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5" w:history="1">
        <w:r w:rsidR="00517414" w:rsidRPr="00946933">
          <w:rPr>
            <w:rStyle w:val="Hyperlink"/>
            <w:rFonts w:ascii="Footlight MT Light" w:eastAsia="Arial" w:hAnsi="Footlight MT Light"/>
            <w:b/>
            <w:noProof/>
            <w:sz w:val="32"/>
            <w:shd w:val="clear" w:color="auto" w:fill="FFFFFF"/>
          </w:rPr>
          <w:t>Methodology for the project</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_Toc108693485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5B6E7A7C" w14:textId="083D672C" w:rsidR="00517414" w:rsidRPr="00946933" w:rsidRDefault="00000000">
      <w:pPr>
        <w:pStyle w:val="TOC1"/>
        <w:tabs>
          <w:tab w:val="right" w:leader="dot" w:pos="9350"/>
        </w:tabs>
        <w:rPr>
          <w:rFonts w:ascii="Footlight MT Light" w:eastAsiaTheme="minorEastAsia" w:hAnsi="Footlight MT Light"/>
          <w:b/>
          <w:noProof/>
          <w:sz w:val="32"/>
        </w:rPr>
      </w:pPr>
      <w:hyperlink w:anchor="_Toc108693486" w:history="1">
        <w:r w:rsidR="00517414" w:rsidRPr="00946933">
          <w:rPr>
            <w:rStyle w:val="Hyperlink"/>
            <w:rFonts w:ascii="Footlight MT Light" w:eastAsia="Arial" w:hAnsi="Footlight MT Light"/>
            <w:b/>
            <w:noProof/>
            <w:sz w:val="32"/>
            <w:shd w:val="clear" w:color="auto" w:fill="FFFFFF"/>
          </w:rPr>
          <w:t xml:space="preserve">Result and </w:t>
        </w:r>
        <w:r w:rsidR="00641D5C" w:rsidRPr="00946933">
          <w:rPr>
            <w:rStyle w:val="Hyperlink"/>
            <w:rFonts w:ascii="Footlight MT Light" w:eastAsia="Arial" w:hAnsi="Footlight MT Light"/>
            <w:b/>
            <w:noProof/>
            <w:sz w:val="32"/>
            <w:shd w:val="clear" w:color="auto" w:fill="FFFFFF"/>
          </w:rPr>
          <w:t>Discussion</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_Toc108693486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385DBE6A" w14:textId="77777777" w:rsidR="00517414" w:rsidRPr="00946933" w:rsidRDefault="00000000">
      <w:pPr>
        <w:pStyle w:val="TOC1"/>
        <w:tabs>
          <w:tab w:val="right" w:leader="dot" w:pos="9350"/>
        </w:tabs>
        <w:rPr>
          <w:rFonts w:ascii="Footlight MT Light" w:eastAsiaTheme="minorEastAsia" w:hAnsi="Footlight MT Light"/>
          <w:b/>
          <w:noProof/>
          <w:sz w:val="32"/>
        </w:rPr>
      </w:pPr>
      <w:hyperlink w:anchor="_Toc108693487" w:history="1">
        <w:r w:rsidR="00517414" w:rsidRPr="00946933">
          <w:rPr>
            <w:rStyle w:val="Hyperlink"/>
            <w:rFonts w:ascii="Footlight MT Light" w:eastAsia="Arial" w:hAnsi="Footlight MT Light"/>
            <w:b/>
            <w:noProof/>
            <w:sz w:val="32"/>
            <w:shd w:val="clear" w:color="auto" w:fill="FFFFFF"/>
          </w:rPr>
          <w:t>Conclusion</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_Toc108693487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7F5EBA67" w14:textId="77777777" w:rsidR="00517414" w:rsidRPr="00946933" w:rsidRDefault="00000000">
      <w:pPr>
        <w:pStyle w:val="TOC2"/>
        <w:tabs>
          <w:tab w:val="right" w:leader="dot" w:pos="9350"/>
        </w:tabs>
        <w:rPr>
          <w:rFonts w:ascii="Footlight MT Light" w:hAnsi="Footlight MT Light"/>
          <w:b/>
          <w:noProof/>
          <w:sz w:val="32"/>
        </w:rPr>
      </w:pPr>
      <w:hyperlink w:anchor="_Toc108693488" w:history="1">
        <w:r w:rsidR="00517414" w:rsidRPr="00946933">
          <w:rPr>
            <w:rStyle w:val="Hyperlink"/>
            <w:rFonts w:ascii="Footlight MT Light" w:eastAsia="Arial" w:hAnsi="Footlight MT Light"/>
            <w:b/>
            <w:noProof/>
            <w:sz w:val="32"/>
            <w:shd w:val="clear" w:color="auto" w:fill="FFFFFF"/>
          </w:rPr>
          <w:t>Recommendation</w:t>
        </w:r>
        <w:r w:rsidR="00517414" w:rsidRPr="00946933">
          <w:rPr>
            <w:rFonts w:ascii="Footlight MT Light" w:hAnsi="Footlight MT Light"/>
            <w:b/>
            <w:noProof/>
            <w:webHidden/>
            <w:sz w:val="32"/>
          </w:rPr>
          <w:tab/>
        </w:r>
        <w:r w:rsidR="00517414" w:rsidRPr="00946933">
          <w:rPr>
            <w:rFonts w:ascii="Footlight MT Light" w:hAnsi="Footlight MT Light"/>
            <w:b/>
            <w:noProof/>
            <w:webHidden/>
            <w:sz w:val="32"/>
          </w:rPr>
          <w:fldChar w:fldCharType="begin"/>
        </w:r>
        <w:r w:rsidR="00517414" w:rsidRPr="00946933">
          <w:rPr>
            <w:rFonts w:ascii="Footlight MT Light" w:hAnsi="Footlight MT Light"/>
            <w:b/>
            <w:noProof/>
            <w:webHidden/>
            <w:sz w:val="32"/>
          </w:rPr>
          <w:instrText xml:space="preserve"> PAGEREF _Toc108693488 \h </w:instrText>
        </w:r>
        <w:r w:rsidR="00517414" w:rsidRPr="00946933">
          <w:rPr>
            <w:rFonts w:ascii="Footlight MT Light" w:hAnsi="Footlight MT Light"/>
            <w:b/>
            <w:noProof/>
            <w:webHidden/>
            <w:sz w:val="32"/>
          </w:rPr>
        </w:r>
        <w:r w:rsidR="00517414" w:rsidRPr="00946933">
          <w:rPr>
            <w:rFonts w:ascii="Footlight MT Light" w:hAnsi="Footlight MT Light"/>
            <w:b/>
            <w:noProof/>
            <w:webHidden/>
            <w:sz w:val="32"/>
          </w:rPr>
          <w:fldChar w:fldCharType="separate"/>
        </w:r>
        <w:r w:rsidR="00AA766A" w:rsidRPr="00946933">
          <w:rPr>
            <w:rFonts w:ascii="Footlight MT Light" w:hAnsi="Footlight MT Light"/>
            <w:b/>
            <w:noProof/>
            <w:webHidden/>
            <w:sz w:val="32"/>
          </w:rPr>
          <w:t>2</w:t>
        </w:r>
        <w:r w:rsidR="00517414" w:rsidRPr="00946933">
          <w:rPr>
            <w:rFonts w:ascii="Footlight MT Light" w:hAnsi="Footlight MT Light"/>
            <w:b/>
            <w:noProof/>
            <w:webHidden/>
            <w:sz w:val="32"/>
          </w:rPr>
          <w:fldChar w:fldCharType="end"/>
        </w:r>
      </w:hyperlink>
    </w:p>
    <w:p w14:paraId="7021EFB6" w14:textId="77777777" w:rsidR="00BB341C" w:rsidRPr="00946933" w:rsidRDefault="00BB341C" w:rsidP="00040CAD">
      <w:pPr>
        <w:pStyle w:val="NormalWeb"/>
        <w:spacing w:before="0" w:beforeAutospacing="0" w:line="220" w:lineRule="atLeast"/>
        <w:jc w:val="both"/>
        <w:rPr>
          <w:rFonts w:ascii="Footlight MT Light" w:eastAsia="Arial" w:hAnsi="Footlight MT Light" w:cs="Arial"/>
          <w:sz w:val="40"/>
          <w:szCs w:val="14"/>
          <w:shd w:val="clear" w:color="auto" w:fill="FFFFFF"/>
        </w:rPr>
      </w:pPr>
      <w:r w:rsidRPr="00946933">
        <w:rPr>
          <w:rFonts w:ascii="Footlight MT Light" w:eastAsia="Arial" w:hAnsi="Footlight MT Light" w:cs="Arial"/>
          <w:sz w:val="40"/>
          <w:szCs w:val="14"/>
          <w:shd w:val="clear" w:color="auto" w:fill="FFFFFF"/>
        </w:rPr>
        <w:fldChar w:fldCharType="end"/>
      </w:r>
    </w:p>
    <w:p w14:paraId="60F60157" w14:textId="77777777" w:rsidR="00040CAD" w:rsidRPr="00946933" w:rsidRDefault="00040CAD">
      <w:pPr>
        <w:rPr>
          <w:rFonts w:ascii="Footlight MT Light" w:eastAsia="Arial" w:hAnsi="Footlight MT Light" w:cs="Arial"/>
          <w:sz w:val="40"/>
          <w:szCs w:val="14"/>
          <w:shd w:val="clear" w:color="auto" w:fill="FFFFFF"/>
          <w:lang w:eastAsia="zh-CN"/>
        </w:rPr>
      </w:pPr>
      <w:r w:rsidRPr="00946933">
        <w:rPr>
          <w:rFonts w:ascii="Footlight MT Light" w:eastAsia="Arial" w:hAnsi="Footlight MT Light" w:cs="Arial"/>
          <w:sz w:val="40"/>
          <w:szCs w:val="14"/>
          <w:shd w:val="clear" w:color="auto" w:fill="FFFFFF"/>
        </w:rPr>
        <w:br w:type="page"/>
      </w:r>
    </w:p>
    <w:p w14:paraId="589E59EB" w14:textId="77777777" w:rsidR="003600F7" w:rsidRPr="00946933" w:rsidRDefault="003600F7" w:rsidP="00040CAD">
      <w:pPr>
        <w:pStyle w:val="NormalWeb"/>
        <w:spacing w:before="0" w:beforeAutospacing="0" w:line="220" w:lineRule="atLeast"/>
        <w:jc w:val="both"/>
        <w:rPr>
          <w:rFonts w:ascii="Footlight MT Light" w:eastAsia="Arial" w:hAnsi="Footlight MT Light" w:cs="Arial"/>
          <w:sz w:val="40"/>
          <w:szCs w:val="14"/>
          <w:shd w:val="clear" w:color="auto" w:fill="FFFFFF"/>
        </w:rPr>
      </w:pPr>
    </w:p>
    <w:p w14:paraId="4DEC7B1D" w14:textId="77777777" w:rsidR="003600F7" w:rsidRPr="00946933" w:rsidRDefault="00AB292B" w:rsidP="00040CAD">
      <w:pPr>
        <w:pStyle w:val="Heading1"/>
        <w:rPr>
          <w:rFonts w:ascii="Footlight MT Light" w:eastAsia="Arial" w:hAnsi="Footlight MT Light"/>
          <w:shd w:val="clear" w:color="auto" w:fill="FFFFFF"/>
        </w:rPr>
      </w:pPr>
      <w:r w:rsidRPr="00946933">
        <w:rPr>
          <w:rFonts w:ascii="Footlight MT Light" w:eastAsia="Arial" w:hAnsi="Footlight MT Light"/>
          <w:shd w:val="clear" w:color="auto" w:fill="FFFFFF"/>
        </w:rPr>
        <w:t xml:space="preserve">                                            </w:t>
      </w:r>
      <w:r w:rsidR="003600F7" w:rsidRPr="00946933">
        <w:rPr>
          <w:rFonts w:ascii="Footlight MT Light" w:eastAsia="Arial" w:hAnsi="Footlight MT Light"/>
          <w:shd w:val="clear" w:color="auto" w:fill="FFFFFF"/>
        </w:rPr>
        <w:t xml:space="preserve">   </w:t>
      </w:r>
      <w:r w:rsidR="003600F7" w:rsidRPr="00946933">
        <w:rPr>
          <w:rFonts w:ascii="Footlight MT Light" w:eastAsia="Arial" w:hAnsi="Footlight MT Light"/>
          <w:color w:val="002060"/>
          <w:sz w:val="36"/>
          <w:shd w:val="clear" w:color="auto" w:fill="FFFFFF"/>
        </w:rPr>
        <w:t xml:space="preserve"> </w:t>
      </w:r>
      <w:bookmarkStart w:id="0" w:name="_Toc108693478"/>
      <w:r w:rsidR="003600F7" w:rsidRPr="00946933">
        <w:rPr>
          <w:rFonts w:ascii="Footlight MT Light" w:eastAsia="Arial" w:hAnsi="Footlight MT Light"/>
          <w:i/>
          <w:color w:val="002060"/>
          <w:sz w:val="48"/>
          <w:shd w:val="clear" w:color="auto" w:fill="FFFFFF"/>
        </w:rPr>
        <w:t>Introduction</w:t>
      </w:r>
      <w:bookmarkEnd w:id="0"/>
    </w:p>
    <w:p w14:paraId="043BF336" w14:textId="1D3E6E47" w:rsidR="003600F7" w:rsidRPr="00946933" w:rsidRDefault="003600F7" w:rsidP="003600F7">
      <w:pPr>
        <w:pStyle w:val="NormalWeb"/>
        <w:spacing w:before="0" w:beforeAutospacing="0" w:line="220" w:lineRule="atLeast"/>
        <w:jc w:val="both"/>
        <w:rPr>
          <w:rFonts w:ascii="Footlight MT Light" w:hAnsi="Footlight MT Light"/>
          <w:sz w:val="32"/>
          <w:szCs w:val="14"/>
        </w:rPr>
      </w:pPr>
      <w:r w:rsidRPr="00946933">
        <w:rPr>
          <w:rFonts w:ascii="Footlight MT Light" w:eastAsia="Arial" w:hAnsi="Footlight MT Light" w:cs="Arial"/>
          <w:sz w:val="32"/>
          <w:szCs w:val="14"/>
          <w:shd w:val="clear" w:color="auto" w:fill="FFFFFF"/>
        </w:rPr>
        <w:t xml:space="preserve">The past days were the </w:t>
      </w:r>
      <w:r w:rsidR="00B0135D" w:rsidRPr="00946933">
        <w:rPr>
          <w:rFonts w:ascii="Footlight MT Light" w:eastAsia="Arial" w:hAnsi="Footlight MT Light" w:cs="Arial"/>
          <w:sz w:val="32"/>
          <w:szCs w:val="14"/>
          <w:shd w:val="clear" w:color="auto" w:fill="FFFFFF"/>
        </w:rPr>
        <w:t xml:space="preserve">days when </w:t>
      </w:r>
      <w:r w:rsidR="00641D5C" w:rsidRPr="00946933">
        <w:rPr>
          <w:rFonts w:ascii="Footlight MT Light" w:eastAsia="Arial" w:hAnsi="Footlight MT Light" w:cs="Arial"/>
          <w:sz w:val="32"/>
          <w:szCs w:val="14"/>
          <w:shd w:val="clear" w:color="auto" w:fill="FFFFFF"/>
        </w:rPr>
        <w:t xml:space="preserve">the </w:t>
      </w:r>
      <w:r w:rsidR="007F525F" w:rsidRPr="00946933">
        <w:rPr>
          <w:rFonts w:ascii="Footlight MT Light" w:eastAsia="Arial" w:hAnsi="Footlight MT Light" w:cs="Arial"/>
          <w:sz w:val="32"/>
          <w:szCs w:val="14"/>
          <w:shd w:val="clear" w:color="auto" w:fill="FFFFFF"/>
        </w:rPr>
        <w:t>management cla</w:t>
      </w:r>
      <w:r w:rsidR="00745997" w:rsidRPr="00946933">
        <w:rPr>
          <w:rFonts w:ascii="Footlight MT Light" w:eastAsia="Arial" w:hAnsi="Footlight MT Light" w:cs="Arial"/>
          <w:sz w:val="32"/>
          <w:szCs w:val="14"/>
          <w:shd w:val="clear" w:color="auto" w:fill="FFFFFF"/>
        </w:rPr>
        <w:t xml:space="preserve">ss of </w:t>
      </w:r>
      <w:r w:rsidR="00641D5C" w:rsidRPr="00946933">
        <w:rPr>
          <w:rFonts w:ascii="Footlight MT Light" w:eastAsia="Arial" w:hAnsi="Footlight MT Light" w:cs="Arial"/>
          <w:sz w:val="32"/>
          <w:szCs w:val="14"/>
          <w:shd w:val="clear" w:color="auto" w:fill="FFFFFF"/>
        </w:rPr>
        <w:t xml:space="preserve">the </w:t>
      </w:r>
      <w:r w:rsidR="00745997" w:rsidRPr="00946933">
        <w:rPr>
          <w:rFonts w:ascii="Footlight MT Light" w:eastAsia="Arial" w:hAnsi="Footlight MT Light" w:cs="Arial"/>
          <w:sz w:val="32"/>
          <w:szCs w:val="14"/>
          <w:shd w:val="clear" w:color="auto" w:fill="FFFFFF"/>
        </w:rPr>
        <w:t xml:space="preserve">bus transport enterprise </w:t>
      </w:r>
      <w:r w:rsidR="007F525F" w:rsidRPr="00946933">
        <w:rPr>
          <w:rFonts w:ascii="Footlight MT Light" w:eastAsia="Arial" w:hAnsi="Footlight MT Light" w:cs="Arial"/>
          <w:sz w:val="32"/>
          <w:szCs w:val="14"/>
          <w:shd w:val="clear" w:color="auto" w:fill="FFFFFF"/>
        </w:rPr>
        <w:t xml:space="preserve">had difficulties </w:t>
      </w:r>
      <w:r w:rsidR="00641D5C" w:rsidRPr="00946933">
        <w:rPr>
          <w:rFonts w:ascii="Footlight MT Light" w:eastAsia="Arial" w:hAnsi="Footlight MT Light" w:cs="Arial"/>
          <w:sz w:val="32"/>
          <w:szCs w:val="14"/>
          <w:shd w:val="clear" w:color="auto" w:fill="FFFFFF"/>
        </w:rPr>
        <w:t>in</w:t>
      </w:r>
      <w:r w:rsidR="007F525F" w:rsidRPr="00946933">
        <w:rPr>
          <w:rFonts w:ascii="Footlight MT Light" w:eastAsia="Arial" w:hAnsi="Footlight MT Light" w:cs="Arial"/>
          <w:sz w:val="32"/>
          <w:szCs w:val="14"/>
          <w:shd w:val="clear" w:color="auto" w:fill="FFFFFF"/>
        </w:rPr>
        <w:t xml:space="preserve"> dedicating </w:t>
      </w:r>
      <w:r w:rsidR="00641D5C" w:rsidRPr="00946933">
        <w:rPr>
          <w:rFonts w:ascii="Footlight MT Light" w:eastAsia="Arial" w:hAnsi="Footlight MT Light" w:cs="Arial"/>
          <w:sz w:val="32"/>
          <w:szCs w:val="14"/>
          <w:shd w:val="clear" w:color="auto" w:fill="FFFFFF"/>
        </w:rPr>
        <w:t>buses</w:t>
      </w:r>
      <w:r w:rsidR="007F525F" w:rsidRPr="00946933">
        <w:rPr>
          <w:rFonts w:ascii="Footlight MT Light" w:eastAsia="Arial" w:hAnsi="Footlight MT Light" w:cs="Arial"/>
          <w:sz w:val="32"/>
          <w:szCs w:val="14"/>
          <w:shd w:val="clear" w:color="auto" w:fill="FFFFFF"/>
        </w:rPr>
        <w:t>,</w:t>
      </w:r>
      <w:r w:rsidR="004C4317" w:rsidRPr="00946933">
        <w:rPr>
          <w:rFonts w:ascii="Footlight MT Light" w:eastAsia="Arial" w:hAnsi="Footlight MT Light" w:cs="Arial"/>
          <w:sz w:val="32"/>
          <w:szCs w:val="14"/>
          <w:shd w:val="clear" w:color="auto" w:fill="FFFFFF"/>
        </w:rPr>
        <w:t xml:space="preserve"> giving accurate information </w:t>
      </w:r>
      <w:r w:rsidR="00641D5C" w:rsidRPr="00946933">
        <w:rPr>
          <w:rFonts w:ascii="Footlight MT Light" w:eastAsia="Arial" w:hAnsi="Footlight MT Light" w:cs="Arial"/>
          <w:sz w:val="32"/>
          <w:szCs w:val="14"/>
          <w:shd w:val="clear" w:color="auto" w:fill="FFFFFF"/>
        </w:rPr>
        <w:t>to</w:t>
      </w:r>
      <w:r w:rsidR="004C4317" w:rsidRPr="00946933">
        <w:rPr>
          <w:rFonts w:ascii="Footlight MT Light" w:eastAsia="Arial" w:hAnsi="Footlight MT Light" w:cs="Arial"/>
          <w:sz w:val="32"/>
          <w:szCs w:val="14"/>
          <w:shd w:val="clear" w:color="auto" w:fill="FFFFFF"/>
        </w:rPr>
        <w:t xml:space="preserve"> customers timely, dedicating</w:t>
      </w:r>
      <w:r w:rsidR="007F525F" w:rsidRPr="00946933">
        <w:rPr>
          <w:rFonts w:ascii="Footlight MT Light" w:eastAsia="Arial" w:hAnsi="Footlight MT Light" w:cs="Arial"/>
          <w:sz w:val="32"/>
          <w:szCs w:val="14"/>
          <w:shd w:val="clear" w:color="auto" w:fill="FFFFFF"/>
        </w:rPr>
        <w:t xml:space="preserve"> bus drivers</w:t>
      </w:r>
      <w:r w:rsidR="004C4317" w:rsidRPr="00946933">
        <w:rPr>
          <w:rFonts w:ascii="Footlight MT Light" w:eastAsia="Arial" w:hAnsi="Footlight MT Light" w:cs="Arial"/>
          <w:sz w:val="32"/>
          <w:szCs w:val="14"/>
          <w:shd w:val="clear" w:color="auto" w:fill="FFFFFF"/>
        </w:rPr>
        <w:t xml:space="preserve">, modifying </w:t>
      </w:r>
      <w:r w:rsidR="00641D5C" w:rsidRPr="00946933">
        <w:rPr>
          <w:rFonts w:ascii="Footlight MT Light" w:eastAsia="Arial" w:hAnsi="Footlight MT Light" w:cs="Arial"/>
          <w:sz w:val="32"/>
          <w:szCs w:val="14"/>
          <w:shd w:val="clear" w:color="auto" w:fill="FFFFFF"/>
        </w:rPr>
        <w:t>buses</w:t>
      </w:r>
      <w:r w:rsidR="004C4317" w:rsidRPr="00946933">
        <w:rPr>
          <w:rFonts w:ascii="Footlight MT Light" w:eastAsia="Arial" w:hAnsi="Footlight MT Light" w:cs="Arial"/>
          <w:sz w:val="32"/>
          <w:szCs w:val="14"/>
          <w:shd w:val="clear" w:color="auto" w:fill="FFFFFF"/>
        </w:rPr>
        <w:t xml:space="preserve"> and drivers when they detect technical problems</w:t>
      </w:r>
      <w:r w:rsidR="00641D5C" w:rsidRPr="00946933">
        <w:rPr>
          <w:rFonts w:ascii="Footlight MT Light" w:eastAsia="Arial" w:hAnsi="Footlight MT Light" w:cs="Arial"/>
          <w:sz w:val="32"/>
          <w:szCs w:val="14"/>
          <w:shd w:val="clear" w:color="auto" w:fill="FFFFFF"/>
        </w:rPr>
        <w:t xml:space="preserve">, </w:t>
      </w:r>
      <w:r w:rsidR="007F525F" w:rsidRPr="00946933">
        <w:rPr>
          <w:rFonts w:ascii="Footlight MT Light" w:eastAsia="Arial" w:hAnsi="Footlight MT Light" w:cs="Arial"/>
          <w:sz w:val="32"/>
          <w:szCs w:val="14"/>
          <w:shd w:val="clear" w:color="auto" w:fill="FFFFFF"/>
        </w:rPr>
        <w:t>and specifying</w:t>
      </w:r>
      <w:r w:rsidR="004C4317" w:rsidRPr="00946933">
        <w:rPr>
          <w:rFonts w:ascii="Footlight MT Light" w:eastAsia="Arial" w:hAnsi="Footlight MT Light" w:cs="Arial"/>
          <w:sz w:val="32"/>
          <w:szCs w:val="14"/>
          <w:shd w:val="clear" w:color="auto" w:fill="FFFFFF"/>
        </w:rPr>
        <w:t xml:space="preserve"> regular</w:t>
      </w:r>
      <w:r w:rsidR="007F525F" w:rsidRPr="00946933">
        <w:rPr>
          <w:rFonts w:ascii="Footlight MT Light" w:eastAsia="Arial" w:hAnsi="Footlight MT Light" w:cs="Arial"/>
          <w:sz w:val="32"/>
          <w:szCs w:val="14"/>
          <w:shd w:val="clear" w:color="auto" w:fill="FFFFFF"/>
        </w:rPr>
        <w:t xml:space="preserve"> </w:t>
      </w:r>
      <w:r w:rsidR="00641D5C" w:rsidRPr="00946933">
        <w:rPr>
          <w:rFonts w:ascii="Footlight MT Light" w:eastAsia="Arial" w:hAnsi="Footlight MT Light" w:cs="Arial"/>
          <w:sz w:val="32"/>
          <w:szCs w:val="14"/>
          <w:shd w:val="clear" w:color="auto" w:fill="FFFFFF"/>
        </w:rPr>
        <w:t>tariffs</w:t>
      </w:r>
      <w:r w:rsidR="007F525F" w:rsidRPr="00946933">
        <w:rPr>
          <w:rFonts w:ascii="Footlight MT Light" w:eastAsia="Arial" w:hAnsi="Footlight MT Light" w:cs="Arial"/>
          <w:sz w:val="32"/>
          <w:szCs w:val="14"/>
          <w:shd w:val="clear" w:color="auto" w:fill="FFFFFF"/>
        </w:rPr>
        <w:t xml:space="preserve">. </w:t>
      </w:r>
      <w:r w:rsidRPr="00946933">
        <w:rPr>
          <w:rFonts w:ascii="Footlight MT Light" w:eastAsia="Arial" w:hAnsi="Footlight MT Light" w:cs="Arial"/>
          <w:sz w:val="32"/>
          <w:szCs w:val="14"/>
          <w:shd w:val="clear" w:color="auto" w:fill="FFFFFF"/>
        </w:rPr>
        <w:t>Now everything is done online right from buying clothes, accessories, groceries, flight tickets</w:t>
      </w:r>
      <w:r w:rsidR="00641D5C" w:rsidRPr="00946933">
        <w:rPr>
          <w:rFonts w:ascii="Footlight MT Light" w:eastAsia="Arial" w:hAnsi="Footlight MT Light" w:cs="Arial"/>
          <w:sz w:val="32"/>
          <w:szCs w:val="14"/>
          <w:shd w:val="clear" w:color="auto" w:fill="FFFFFF"/>
        </w:rPr>
        <w:t>,</w:t>
      </w:r>
      <w:r w:rsidRPr="00946933">
        <w:rPr>
          <w:rFonts w:ascii="Footlight MT Light" w:eastAsia="Arial" w:hAnsi="Footlight MT Light" w:cs="Arial"/>
          <w:sz w:val="32"/>
          <w:szCs w:val="14"/>
          <w:shd w:val="clear" w:color="auto" w:fill="FFFFFF"/>
        </w:rPr>
        <w:t xml:space="preserve"> and even bus tickets. In our </w:t>
      </w:r>
      <w:r w:rsidR="00641D5C" w:rsidRPr="00946933">
        <w:rPr>
          <w:rFonts w:ascii="Footlight MT Light" w:eastAsia="Arial" w:hAnsi="Footlight MT Light" w:cs="Arial"/>
          <w:sz w:val="32"/>
          <w:szCs w:val="14"/>
          <w:shd w:val="clear" w:color="auto" w:fill="FFFFFF"/>
        </w:rPr>
        <w:t>country's</w:t>
      </w:r>
      <w:r w:rsidR="00AA766A" w:rsidRPr="00946933">
        <w:rPr>
          <w:rFonts w:ascii="Footlight MT Light" w:eastAsia="Arial" w:hAnsi="Footlight MT Light" w:cs="Arial"/>
          <w:sz w:val="32"/>
          <w:szCs w:val="14"/>
          <w:shd w:val="clear" w:color="auto" w:fill="FFFFFF"/>
        </w:rPr>
        <w:t xml:space="preserve"> context, </w:t>
      </w:r>
      <w:r w:rsidR="00641D5C" w:rsidRPr="00946933">
        <w:rPr>
          <w:rFonts w:ascii="Footlight MT Light" w:eastAsia="Arial" w:hAnsi="Footlight MT Light" w:cs="Arial"/>
          <w:sz w:val="32"/>
          <w:szCs w:val="14"/>
          <w:shd w:val="clear" w:color="auto" w:fill="FFFFFF"/>
        </w:rPr>
        <w:t xml:space="preserve">the </w:t>
      </w:r>
      <w:r w:rsidR="00AA766A" w:rsidRPr="00946933">
        <w:rPr>
          <w:rFonts w:ascii="Footlight MT Light" w:eastAsia="Arial" w:hAnsi="Footlight MT Light" w:cs="Arial"/>
          <w:sz w:val="32"/>
          <w:szCs w:val="14"/>
          <w:shd w:val="clear" w:color="auto" w:fill="FFFFFF"/>
        </w:rPr>
        <w:t>online information management system</w:t>
      </w:r>
      <w:r w:rsidRPr="00946933">
        <w:rPr>
          <w:rFonts w:ascii="Footlight MT Light" w:eastAsia="Arial" w:hAnsi="Footlight MT Light" w:cs="Arial"/>
          <w:sz w:val="32"/>
          <w:szCs w:val="14"/>
          <w:shd w:val="clear" w:color="auto" w:fill="FFFFFF"/>
        </w:rPr>
        <w:t xml:space="preserve"> is not </w:t>
      </w:r>
      <w:r w:rsidR="00B0135D" w:rsidRPr="00946933">
        <w:rPr>
          <w:rFonts w:ascii="Footlight MT Light" w:eastAsia="Arial" w:hAnsi="Footlight MT Light" w:cs="Arial"/>
          <w:sz w:val="32"/>
          <w:szCs w:val="14"/>
          <w:shd w:val="clear" w:color="auto" w:fill="FFFFFF"/>
        </w:rPr>
        <w:t xml:space="preserve">very practical. This situation </w:t>
      </w:r>
      <w:r w:rsidR="00641D5C" w:rsidRPr="00946933">
        <w:rPr>
          <w:rFonts w:ascii="Footlight MT Light" w:eastAsia="Arial" w:hAnsi="Footlight MT Light" w:cs="Arial"/>
          <w:sz w:val="32"/>
          <w:szCs w:val="14"/>
          <w:shd w:val="clear" w:color="auto" w:fill="FFFFFF"/>
        </w:rPr>
        <w:t>makes</w:t>
      </w:r>
      <w:r w:rsidR="00B0135D" w:rsidRPr="00946933">
        <w:rPr>
          <w:rFonts w:ascii="Footlight MT Light" w:eastAsia="Arial" w:hAnsi="Footlight MT Light" w:cs="Arial"/>
          <w:sz w:val="32"/>
          <w:szCs w:val="14"/>
          <w:shd w:val="clear" w:color="auto" w:fill="FFFFFF"/>
        </w:rPr>
        <w:t xml:space="preserve"> customers and </w:t>
      </w:r>
      <w:r w:rsidR="00641D5C" w:rsidRPr="00946933">
        <w:rPr>
          <w:rFonts w:ascii="Footlight MT Light" w:eastAsia="Arial" w:hAnsi="Footlight MT Light" w:cs="Arial"/>
          <w:sz w:val="32"/>
          <w:szCs w:val="14"/>
          <w:shd w:val="clear" w:color="auto" w:fill="FFFFFF"/>
        </w:rPr>
        <w:t>organizations</w:t>
      </w:r>
      <w:r w:rsidR="00B0135D" w:rsidRPr="00946933">
        <w:rPr>
          <w:rFonts w:ascii="Footlight MT Light" w:eastAsia="Arial" w:hAnsi="Footlight MT Light" w:cs="Arial"/>
          <w:sz w:val="32"/>
          <w:szCs w:val="14"/>
          <w:shd w:val="clear" w:color="auto" w:fill="FFFFFF"/>
        </w:rPr>
        <w:t xml:space="preserve"> less productive.</w:t>
      </w:r>
      <w:r w:rsidR="00AA766A" w:rsidRPr="00946933">
        <w:rPr>
          <w:rFonts w:ascii="Footlight MT Light" w:eastAsia="Arial" w:hAnsi="Footlight MT Light" w:cs="Arial"/>
          <w:sz w:val="32"/>
          <w:szCs w:val="14"/>
          <w:shd w:val="clear" w:color="auto" w:fill="FFFFFF"/>
        </w:rPr>
        <w:t xml:space="preserve"> Bus information processing and storing sy</w:t>
      </w:r>
      <w:r w:rsidR="007F525F" w:rsidRPr="00946933">
        <w:rPr>
          <w:rFonts w:ascii="Footlight MT Light" w:eastAsia="Arial" w:hAnsi="Footlight MT Light" w:cs="Arial"/>
          <w:sz w:val="32"/>
          <w:szCs w:val="14"/>
          <w:shd w:val="clear" w:color="auto" w:fill="FFFFFF"/>
        </w:rPr>
        <w:t xml:space="preserve">stem </w:t>
      </w:r>
      <w:r w:rsidRPr="00946933">
        <w:rPr>
          <w:rFonts w:ascii="Footlight MT Light" w:eastAsia="Arial" w:hAnsi="Footlight MT Light" w:cs="Arial"/>
          <w:sz w:val="32"/>
          <w:szCs w:val="14"/>
          <w:shd w:val="clear" w:color="auto" w:fill="FFFFFF"/>
        </w:rPr>
        <w:t xml:space="preserve">is the </w:t>
      </w:r>
      <w:r w:rsidR="007F525F" w:rsidRPr="00946933">
        <w:rPr>
          <w:rFonts w:ascii="Footlight MT Light" w:eastAsia="Arial" w:hAnsi="Footlight MT Light" w:cs="Arial"/>
          <w:sz w:val="32"/>
          <w:szCs w:val="14"/>
          <w:shd w:val="clear" w:color="auto" w:fill="FFFFFF"/>
        </w:rPr>
        <w:t xml:space="preserve">same as train and flight information management system. Information </w:t>
      </w:r>
      <w:r w:rsidR="00641D5C" w:rsidRPr="00946933">
        <w:rPr>
          <w:rFonts w:ascii="Footlight MT Light" w:eastAsia="Arial" w:hAnsi="Footlight MT Light" w:cs="Arial"/>
          <w:sz w:val="32"/>
          <w:szCs w:val="14"/>
          <w:shd w:val="clear" w:color="auto" w:fill="FFFFFF"/>
        </w:rPr>
        <w:t>on</w:t>
      </w:r>
      <w:r w:rsidR="007F525F" w:rsidRPr="00946933">
        <w:rPr>
          <w:rFonts w:ascii="Footlight MT Light" w:eastAsia="Arial" w:hAnsi="Footlight MT Light" w:cs="Arial"/>
          <w:sz w:val="32"/>
          <w:szCs w:val="14"/>
          <w:shd w:val="clear" w:color="auto" w:fill="FFFFFF"/>
        </w:rPr>
        <w:t xml:space="preserve"> the bus, tariff, time</w:t>
      </w:r>
      <w:r w:rsidR="00641D5C" w:rsidRPr="00946933">
        <w:rPr>
          <w:rFonts w:ascii="Footlight MT Light" w:eastAsia="Arial" w:hAnsi="Footlight MT Light" w:cs="Arial"/>
          <w:sz w:val="32"/>
          <w:szCs w:val="14"/>
          <w:shd w:val="clear" w:color="auto" w:fill="FFFFFF"/>
        </w:rPr>
        <w:t>,</w:t>
      </w:r>
      <w:r w:rsidR="007F525F" w:rsidRPr="00946933">
        <w:rPr>
          <w:rFonts w:ascii="Footlight MT Light" w:eastAsia="Arial" w:hAnsi="Footlight MT Light" w:cs="Arial"/>
          <w:sz w:val="32"/>
          <w:szCs w:val="14"/>
          <w:shd w:val="clear" w:color="auto" w:fill="FFFFFF"/>
        </w:rPr>
        <w:t xml:space="preserve"> and deployment is done by the bus transportation enterprise </w:t>
      </w:r>
      <w:r w:rsidR="00641D5C" w:rsidRPr="00946933">
        <w:rPr>
          <w:rFonts w:ascii="Footlight MT Light" w:eastAsia="Arial" w:hAnsi="Footlight MT Light" w:cs="Arial"/>
          <w:sz w:val="32"/>
          <w:szCs w:val="14"/>
          <w:shd w:val="clear" w:color="auto" w:fill="FFFFFF"/>
        </w:rPr>
        <w:t>manpower</w:t>
      </w:r>
      <w:r w:rsidRPr="00946933">
        <w:rPr>
          <w:rFonts w:ascii="Footlight MT Light" w:eastAsia="Arial" w:hAnsi="Footlight MT Light" w:cs="Arial"/>
          <w:sz w:val="32"/>
          <w:szCs w:val="14"/>
          <w:shd w:val="clear" w:color="auto" w:fill="FFFFFF"/>
        </w:rPr>
        <w:t>.</w:t>
      </w:r>
      <w:r w:rsidR="00700116" w:rsidRPr="00946933">
        <w:rPr>
          <w:rFonts w:ascii="Footlight MT Light" w:eastAsia="Arial" w:hAnsi="Footlight MT Light" w:cs="Arial"/>
          <w:sz w:val="32"/>
          <w:szCs w:val="14"/>
          <w:shd w:val="clear" w:color="auto" w:fill="FFFFFF"/>
        </w:rPr>
        <w:t xml:space="preserve"> In our </w:t>
      </w:r>
      <w:r w:rsidR="00641D5C" w:rsidRPr="00946933">
        <w:rPr>
          <w:rFonts w:ascii="Footlight MT Light" w:eastAsia="Arial" w:hAnsi="Footlight MT Light" w:cs="Arial"/>
          <w:sz w:val="32"/>
          <w:szCs w:val="14"/>
          <w:shd w:val="clear" w:color="auto" w:fill="FFFFFF"/>
        </w:rPr>
        <w:t>country's</w:t>
      </w:r>
      <w:r w:rsidR="00700116" w:rsidRPr="00946933">
        <w:rPr>
          <w:rFonts w:ascii="Footlight MT Light" w:eastAsia="Arial" w:hAnsi="Footlight MT Light" w:cs="Arial"/>
          <w:sz w:val="32"/>
          <w:szCs w:val="14"/>
          <w:shd w:val="clear" w:color="auto" w:fill="FFFFFF"/>
        </w:rPr>
        <w:t xml:space="preserve"> context, </w:t>
      </w:r>
      <w:r w:rsidR="00641D5C" w:rsidRPr="00946933">
        <w:rPr>
          <w:rFonts w:ascii="Footlight MT Light" w:eastAsia="Arial" w:hAnsi="Footlight MT Light" w:cs="Arial"/>
          <w:sz w:val="32"/>
          <w:szCs w:val="14"/>
          <w:shd w:val="clear" w:color="auto" w:fill="FFFFFF"/>
        </w:rPr>
        <w:t>cross-country</w:t>
      </w:r>
      <w:r w:rsidR="00700116" w:rsidRPr="00946933">
        <w:rPr>
          <w:rFonts w:ascii="Footlight MT Light" w:eastAsia="Arial" w:hAnsi="Footlight MT Light" w:cs="Arial"/>
          <w:sz w:val="32"/>
          <w:szCs w:val="14"/>
          <w:shd w:val="clear" w:color="auto" w:fill="FFFFFF"/>
        </w:rPr>
        <w:t xml:space="preserve"> bus transportation enterprises face many problems because of the lack of </w:t>
      </w:r>
      <w:r w:rsidR="00641D5C" w:rsidRPr="00946933">
        <w:rPr>
          <w:rFonts w:ascii="Footlight MT Light" w:eastAsia="Arial" w:hAnsi="Footlight MT Light" w:cs="Arial"/>
          <w:sz w:val="32"/>
          <w:szCs w:val="14"/>
          <w:shd w:val="clear" w:color="auto" w:fill="FFFFFF"/>
        </w:rPr>
        <w:t xml:space="preserve">a </w:t>
      </w:r>
      <w:r w:rsidR="007F525F" w:rsidRPr="00946933">
        <w:rPr>
          <w:rFonts w:ascii="Footlight MT Light" w:eastAsia="Arial" w:hAnsi="Footlight MT Light" w:cs="Arial"/>
          <w:sz w:val="32"/>
          <w:szCs w:val="14"/>
          <w:shd w:val="clear" w:color="auto" w:fill="FFFFFF"/>
        </w:rPr>
        <w:t xml:space="preserve">well-organized document system. </w:t>
      </w:r>
      <w:r w:rsidR="00700116" w:rsidRPr="00946933">
        <w:rPr>
          <w:rFonts w:ascii="Footlight MT Light" w:eastAsia="Arial" w:hAnsi="Footlight MT Light" w:cs="Arial"/>
          <w:sz w:val="32"/>
          <w:szCs w:val="14"/>
          <w:shd w:val="clear" w:color="auto" w:fill="FFFFFF"/>
        </w:rPr>
        <w:t>And usually</w:t>
      </w:r>
      <w:r w:rsidR="00641D5C" w:rsidRPr="00946933">
        <w:rPr>
          <w:rFonts w:ascii="Footlight MT Light" w:eastAsia="Arial" w:hAnsi="Footlight MT Light" w:cs="Arial"/>
          <w:sz w:val="32"/>
          <w:szCs w:val="14"/>
          <w:shd w:val="clear" w:color="auto" w:fill="FFFFFF"/>
        </w:rPr>
        <w:t>,</w:t>
      </w:r>
      <w:r w:rsidR="00700116" w:rsidRPr="00946933">
        <w:rPr>
          <w:rFonts w:ascii="Footlight MT Light" w:eastAsia="Arial" w:hAnsi="Footlight MT Light" w:cs="Arial"/>
          <w:sz w:val="32"/>
          <w:szCs w:val="14"/>
          <w:shd w:val="clear" w:color="auto" w:fill="FFFFFF"/>
        </w:rPr>
        <w:t xml:space="preserve"> customers face disappointment because of </w:t>
      </w:r>
      <w:r w:rsidR="00641D5C" w:rsidRPr="00946933">
        <w:rPr>
          <w:rFonts w:ascii="Footlight MT Light" w:eastAsia="Arial" w:hAnsi="Footlight MT Light" w:cs="Arial"/>
          <w:sz w:val="32"/>
          <w:szCs w:val="14"/>
          <w:shd w:val="clear" w:color="auto" w:fill="FFFFFF"/>
        </w:rPr>
        <w:t xml:space="preserve">the </w:t>
      </w:r>
      <w:r w:rsidR="00700116" w:rsidRPr="00946933">
        <w:rPr>
          <w:rFonts w:ascii="Footlight MT Light" w:eastAsia="Arial" w:hAnsi="Footlight MT Light" w:cs="Arial"/>
          <w:sz w:val="32"/>
          <w:szCs w:val="14"/>
          <w:shd w:val="clear" w:color="auto" w:fill="FFFFFF"/>
        </w:rPr>
        <w:t xml:space="preserve">lack of </w:t>
      </w:r>
      <w:r w:rsidR="00641D5C" w:rsidRPr="00946933">
        <w:rPr>
          <w:rFonts w:ascii="Footlight MT Light" w:eastAsia="Arial" w:hAnsi="Footlight MT Light" w:cs="Arial"/>
          <w:sz w:val="32"/>
          <w:szCs w:val="14"/>
          <w:shd w:val="clear" w:color="auto" w:fill="FFFFFF"/>
        </w:rPr>
        <w:t xml:space="preserve">an </w:t>
      </w:r>
      <w:r w:rsidR="00700116" w:rsidRPr="00946933">
        <w:rPr>
          <w:rFonts w:ascii="Footlight MT Light" w:eastAsia="Arial" w:hAnsi="Footlight MT Light" w:cs="Arial"/>
          <w:sz w:val="32"/>
          <w:szCs w:val="14"/>
          <w:shd w:val="clear" w:color="auto" w:fill="FFFFFF"/>
        </w:rPr>
        <w:t xml:space="preserve">interactive and flexible system. This documentation is prepared for the project of </w:t>
      </w:r>
      <w:r w:rsidR="00641D5C" w:rsidRPr="00946933">
        <w:rPr>
          <w:rFonts w:ascii="Footlight MT Light" w:eastAsia="Arial" w:hAnsi="Footlight MT Light" w:cs="Arial"/>
          <w:sz w:val="32"/>
          <w:szCs w:val="14"/>
          <w:shd w:val="clear" w:color="auto" w:fill="FFFFFF"/>
        </w:rPr>
        <w:t>the C++</w:t>
      </w:r>
      <w:r w:rsidR="00700116" w:rsidRPr="00946933">
        <w:rPr>
          <w:rFonts w:ascii="Footlight MT Light" w:eastAsia="Arial" w:hAnsi="Footlight MT Light" w:cs="Arial"/>
          <w:sz w:val="32"/>
          <w:szCs w:val="14"/>
          <w:shd w:val="clear" w:color="auto" w:fill="FFFFFF"/>
        </w:rPr>
        <w:t xml:space="preserve"> programming course. We have tried to show the possible solution for the mentioned problems. This documentation includes the objectives, method</w:t>
      </w:r>
      <w:r w:rsidR="007F1A46" w:rsidRPr="00946933">
        <w:rPr>
          <w:rFonts w:ascii="Footlight MT Light" w:eastAsia="Arial" w:hAnsi="Footlight MT Light" w:cs="Arial"/>
          <w:sz w:val="32"/>
          <w:szCs w:val="14"/>
          <w:shd w:val="clear" w:color="auto" w:fill="FFFFFF"/>
        </w:rPr>
        <w:t xml:space="preserve">ologies, </w:t>
      </w:r>
      <w:r w:rsidR="00641D5C" w:rsidRPr="00946933">
        <w:rPr>
          <w:rFonts w:ascii="Footlight MT Light" w:eastAsia="Arial" w:hAnsi="Footlight MT Light" w:cs="Arial"/>
          <w:sz w:val="32"/>
          <w:szCs w:val="14"/>
          <w:shd w:val="clear" w:color="auto" w:fill="FFFFFF"/>
        </w:rPr>
        <w:t>recommendations</w:t>
      </w:r>
      <w:r w:rsidR="007F1A46" w:rsidRPr="00946933">
        <w:rPr>
          <w:rFonts w:ascii="Footlight MT Light" w:eastAsia="Arial" w:hAnsi="Footlight MT Light" w:cs="Arial"/>
          <w:sz w:val="32"/>
          <w:szCs w:val="14"/>
          <w:shd w:val="clear" w:color="auto" w:fill="FFFFFF"/>
        </w:rPr>
        <w:t>, statement</w:t>
      </w:r>
      <w:r w:rsidR="00700116" w:rsidRPr="00946933">
        <w:rPr>
          <w:rFonts w:ascii="Footlight MT Light" w:eastAsia="Arial" w:hAnsi="Footlight MT Light" w:cs="Arial"/>
          <w:sz w:val="32"/>
          <w:szCs w:val="14"/>
          <w:shd w:val="clear" w:color="auto" w:fill="FFFFFF"/>
        </w:rPr>
        <w:t xml:space="preserve"> of problem</w:t>
      </w:r>
      <w:r w:rsidR="00641D5C" w:rsidRPr="00946933">
        <w:rPr>
          <w:rFonts w:ascii="Footlight MT Light" w:eastAsia="Arial" w:hAnsi="Footlight MT Light" w:cs="Arial"/>
          <w:sz w:val="32"/>
          <w:szCs w:val="14"/>
          <w:shd w:val="clear" w:color="auto" w:fill="FFFFFF"/>
        </w:rPr>
        <w:t>,</w:t>
      </w:r>
      <w:r w:rsidR="00700116" w:rsidRPr="00946933">
        <w:rPr>
          <w:rFonts w:ascii="Footlight MT Light" w:eastAsia="Arial" w:hAnsi="Footlight MT Light" w:cs="Arial"/>
          <w:sz w:val="32"/>
          <w:szCs w:val="14"/>
          <w:shd w:val="clear" w:color="auto" w:fill="FFFFFF"/>
        </w:rPr>
        <w:t xml:space="preserve"> and significance of our project.</w:t>
      </w:r>
    </w:p>
    <w:p w14:paraId="0AEE12C5" w14:textId="77777777" w:rsidR="00970616" w:rsidRPr="00946933" w:rsidRDefault="00970616" w:rsidP="00BC7360">
      <w:pPr>
        <w:pStyle w:val="ListParagraph"/>
        <w:jc w:val="both"/>
        <w:rPr>
          <w:rStyle w:val="TitleChar"/>
          <w:rFonts w:ascii="Footlight MT Light" w:hAnsi="Footlight MT Light"/>
          <w:color w:val="auto"/>
        </w:rPr>
      </w:pPr>
    </w:p>
    <w:p w14:paraId="6A52D339" w14:textId="77777777" w:rsidR="00970616" w:rsidRPr="00946933" w:rsidRDefault="00970616" w:rsidP="00BC7360">
      <w:pPr>
        <w:pStyle w:val="ListParagraph"/>
        <w:jc w:val="both"/>
        <w:rPr>
          <w:rStyle w:val="TitleChar"/>
          <w:rFonts w:ascii="Footlight MT Light" w:hAnsi="Footlight MT Light"/>
          <w:color w:val="auto"/>
        </w:rPr>
      </w:pPr>
    </w:p>
    <w:p w14:paraId="067E32BD" w14:textId="77777777" w:rsidR="003600F7" w:rsidRPr="00946933" w:rsidRDefault="003600F7" w:rsidP="00BC7360">
      <w:pPr>
        <w:pStyle w:val="ListParagraph"/>
        <w:jc w:val="both"/>
        <w:rPr>
          <w:rStyle w:val="TitleChar"/>
          <w:rFonts w:ascii="Footlight MT Light" w:hAnsi="Footlight MT Light"/>
          <w:color w:val="auto"/>
        </w:rPr>
      </w:pPr>
    </w:p>
    <w:p w14:paraId="326D27E5" w14:textId="77777777" w:rsidR="003600F7" w:rsidRPr="00946933" w:rsidRDefault="003600F7" w:rsidP="00BC7360">
      <w:pPr>
        <w:pStyle w:val="ListParagraph"/>
        <w:jc w:val="both"/>
        <w:rPr>
          <w:rStyle w:val="TitleChar"/>
          <w:rFonts w:ascii="Footlight MT Light" w:hAnsi="Footlight MT Light"/>
          <w:color w:val="auto"/>
        </w:rPr>
      </w:pPr>
    </w:p>
    <w:p w14:paraId="20A04E9D" w14:textId="77777777" w:rsidR="003600F7" w:rsidRPr="00946933" w:rsidRDefault="003600F7" w:rsidP="00BC7360">
      <w:pPr>
        <w:pStyle w:val="ListParagraph"/>
        <w:jc w:val="both"/>
        <w:rPr>
          <w:rStyle w:val="TitleChar"/>
          <w:rFonts w:ascii="Footlight MT Light" w:hAnsi="Footlight MT Light"/>
          <w:color w:val="auto"/>
        </w:rPr>
      </w:pPr>
    </w:p>
    <w:p w14:paraId="40F4AF62" w14:textId="77777777" w:rsidR="003600F7" w:rsidRPr="00946933" w:rsidRDefault="003600F7" w:rsidP="00BC7360">
      <w:pPr>
        <w:pStyle w:val="ListParagraph"/>
        <w:jc w:val="both"/>
        <w:rPr>
          <w:rStyle w:val="TitleChar"/>
          <w:rFonts w:ascii="Footlight MT Light" w:hAnsi="Footlight MT Light"/>
          <w:color w:val="auto"/>
        </w:rPr>
      </w:pPr>
    </w:p>
    <w:p w14:paraId="05F90DFC" w14:textId="77777777" w:rsidR="00AE6C25" w:rsidRPr="00946933" w:rsidRDefault="00B0135D" w:rsidP="00040CAD">
      <w:pPr>
        <w:pStyle w:val="Heading1"/>
        <w:rPr>
          <w:rStyle w:val="TitleChar"/>
          <w:rFonts w:ascii="Footlight MT Light" w:hAnsi="Footlight MT Light"/>
          <w:i/>
          <w:color w:val="auto"/>
          <w:sz w:val="44"/>
        </w:rPr>
      </w:pPr>
      <w:r w:rsidRPr="00946933">
        <w:rPr>
          <w:rStyle w:val="TitleChar"/>
          <w:rFonts w:ascii="Footlight MT Light" w:hAnsi="Footlight MT Light"/>
          <w:color w:val="auto"/>
        </w:rPr>
        <w:lastRenderedPageBreak/>
        <w:t xml:space="preserve">                      </w:t>
      </w:r>
      <w:bookmarkStart w:id="1" w:name="_Toc108693479"/>
      <w:r w:rsidR="00970616" w:rsidRPr="00946933">
        <w:rPr>
          <w:rStyle w:val="TitleChar"/>
          <w:rFonts w:ascii="Footlight MT Light" w:hAnsi="Footlight MT Light"/>
          <w:i/>
          <w:color w:val="002060"/>
          <w:sz w:val="44"/>
        </w:rPr>
        <w:t>Statement of problem</w:t>
      </w:r>
      <w:bookmarkEnd w:id="1"/>
    </w:p>
    <w:p w14:paraId="3E9A25AF" w14:textId="56E5257A" w:rsidR="00970616" w:rsidRPr="00946933" w:rsidRDefault="00C03755" w:rsidP="00040CAD">
      <w:pPr>
        <w:pStyle w:val="ListParagraph"/>
        <w:ind w:left="0"/>
        <w:jc w:val="both"/>
        <w:rPr>
          <w:rFonts w:ascii="Footlight MT Light" w:eastAsia="Arial" w:hAnsi="Footlight MT Light" w:cs="Times New Roman"/>
          <w:sz w:val="28"/>
          <w:szCs w:val="14"/>
          <w:shd w:val="clear" w:color="auto" w:fill="FFFFFF"/>
        </w:rPr>
      </w:pPr>
      <w:r w:rsidRPr="00946933">
        <w:rPr>
          <w:rStyle w:val="TitleChar"/>
          <w:rFonts w:ascii="Footlight MT Light" w:hAnsi="Footlight MT Light" w:cs="Times New Roman"/>
          <w:color w:val="auto"/>
          <w:sz w:val="28"/>
        </w:rPr>
        <w:t>In Ethiopia</w:t>
      </w:r>
      <w:r w:rsidR="00C94C7D" w:rsidRPr="00946933">
        <w:rPr>
          <w:rStyle w:val="TitleChar"/>
          <w:rFonts w:ascii="Footlight MT Light" w:hAnsi="Footlight MT Light" w:cs="Times New Roman"/>
          <w:color w:val="auto"/>
          <w:sz w:val="28"/>
        </w:rPr>
        <w:t xml:space="preserve">, almost all bus transport organizations are using </w:t>
      </w:r>
      <w:r w:rsidR="00641D5C" w:rsidRPr="00946933">
        <w:rPr>
          <w:rStyle w:val="TitleChar"/>
          <w:rFonts w:ascii="Footlight MT Light" w:hAnsi="Footlight MT Light" w:cs="Times New Roman"/>
          <w:color w:val="auto"/>
          <w:sz w:val="28"/>
        </w:rPr>
        <w:t xml:space="preserve">a </w:t>
      </w:r>
      <w:r w:rsidRPr="00946933">
        <w:rPr>
          <w:rStyle w:val="TitleChar"/>
          <w:rFonts w:ascii="Footlight MT Light" w:hAnsi="Footlight MT Light" w:cs="Times New Roman"/>
          <w:color w:val="auto"/>
          <w:sz w:val="28"/>
        </w:rPr>
        <w:t xml:space="preserve">manual </w:t>
      </w:r>
      <w:r w:rsidR="00C94C7D" w:rsidRPr="00946933">
        <w:rPr>
          <w:rStyle w:val="TitleChar"/>
          <w:rFonts w:ascii="Footlight MT Light" w:hAnsi="Footlight MT Light" w:cs="Times New Roman"/>
          <w:color w:val="auto"/>
          <w:sz w:val="28"/>
        </w:rPr>
        <w:t>system of bus reservation</w:t>
      </w:r>
      <w:r w:rsidR="003864A2" w:rsidRPr="00946933">
        <w:rPr>
          <w:rStyle w:val="TitleChar"/>
          <w:rFonts w:ascii="Footlight MT Light" w:hAnsi="Footlight MT Light" w:cs="Times New Roman"/>
          <w:color w:val="auto"/>
          <w:sz w:val="28"/>
        </w:rPr>
        <w:t xml:space="preserve"> management</w:t>
      </w:r>
      <w:r w:rsidR="00C94C7D" w:rsidRPr="00946933">
        <w:rPr>
          <w:rStyle w:val="TitleChar"/>
          <w:rFonts w:ascii="Footlight MT Light" w:hAnsi="Footlight MT Light" w:cs="Times New Roman"/>
          <w:color w:val="auto"/>
          <w:sz w:val="28"/>
        </w:rPr>
        <w:t xml:space="preserve"> process. This</w:t>
      </w:r>
      <w:r w:rsidRPr="00946933">
        <w:rPr>
          <w:rStyle w:val="TitleChar"/>
          <w:rFonts w:ascii="Footlight MT Light" w:hAnsi="Footlight MT Light" w:cs="Times New Roman"/>
          <w:color w:val="auto"/>
          <w:sz w:val="28"/>
        </w:rPr>
        <w:t xml:space="preserve"> requires a lot of resources like </w:t>
      </w:r>
      <w:r w:rsidR="00641D5C" w:rsidRPr="00946933">
        <w:rPr>
          <w:rStyle w:val="TitleChar"/>
          <w:rFonts w:ascii="Footlight MT Light" w:hAnsi="Footlight MT Light" w:cs="Times New Roman"/>
          <w:color w:val="auto"/>
          <w:sz w:val="28"/>
        </w:rPr>
        <w:t>pens</w:t>
      </w:r>
      <w:r w:rsidRPr="00946933">
        <w:rPr>
          <w:rStyle w:val="TitleChar"/>
          <w:rFonts w:ascii="Footlight MT Light" w:hAnsi="Footlight MT Light" w:cs="Times New Roman"/>
          <w:color w:val="auto"/>
          <w:sz w:val="28"/>
        </w:rPr>
        <w:t xml:space="preserve">, </w:t>
      </w:r>
      <w:r w:rsidR="00641D5C" w:rsidRPr="00946933">
        <w:rPr>
          <w:rStyle w:val="TitleChar"/>
          <w:rFonts w:ascii="Footlight MT Light" w:hAnsi="Footlight MT Light" w:cs="Times New Roman"/>
          <w:color w:val="auto"/>
          <w:sz w:val="28"/>
        </w:rPr>
        <w:t>manpower</w:t>
      </w:r>
      <w:r w:rsidRPr="00946933">
        <w:rPr>
          <w:rStyle w:val="TitleChar"/>
          <w:rFonts w:ascii="Footlight MT Light" w:hAnsi="Footlight MT Light" w:cs="Times New Roman"/>
          <w:color w:val="auto"/>
          <w:sz w:val="28"/>
        </w:rPr>
        <w:t>, paper</w:t>
      </w:r>
      <w:r w:rsidR="00641D5C" w:rsidRPr="00946933">
        <w:rPr>
          <w:rStyle w:val="TitleChar"/>
          <w:rFonts w:ascii="Footlight MT Light" w:hAnsi="Footlight MT Light" w:cs="Times New Roman"/>
          <w:color w:val="auto"/>
          <w:sz w:val="28"/>
        </w:rPr>
        <w:t>,</w:t>
      </w:r>
      <w:r w:rsidRPr="00946933">
        <w:rPr>
          <w:rStyle w:val="TitleChar"/>
          <w:rFonts w:ascii="Footlight MT Light" w:hAnsi="Footlight MT Light" w:cs="Times New Roman"/>
          <w:color w:val="auto"/>
          <w:sz w:val="28"/>
        </w:rPr>
        <w:t xml:space="preserve"> and the like. In this manual system loss of data and documents</w:t>
      </w:r>
      <w:r w:rsidR="003864A2" w:rsidRPr="00946933">
        <w:rPr>
          <w:rStyle w:val="TitleChar"/>
          <w:rFonts w:ascii="Footlight MT Light" w:hAnsi="Footlight MT Light" w:cs="Times New Roman"/>
          <w:color w:val="auto"/>
          <w:sz w:val="28"/>
        </w:rPr>
        <w:t xml:space="preserve"> might be occurred. For example</w:t>
      </w:r>
      <w:r w:rsidR="00BC7360" w:rsidRPr="00946933">
        <w:rPr>
          <w:rStyle w:val="TitleChar"/>
          <w:rFonts w:ascii="Footlight MT Light" w:hAnsi="Footlight MT Light" w:cs="Times New Roman"/>
          <w:color w:val="auto"/>
          <w:sz w:val="28"/>
        </w:rPr>
        <w:t>; passe</w:t>
      </w:r>
      <w:r w:rsidR="003864A2" w:rsidRPr="00946933">
        <w:rPr>
          <w:rStyle w:val="TitleChar"/>
          <w:rFonts w:ascii="Footlight MT Light" w:hAnsi="Footlight MT Light" w:cs="Times New Roman"/>
          <w:color w:val="auto"/>
          <w:sz w:val="28"/>
        </w:rPr>
        <w:t xml:space="preserve">ngers do not know information about the bus. And </w:t>
      </w:r>
      <w:r w:rsidR="00BC7360" w:rsidRPr="00946933">
        <w:rPr>
          <w:rStyle w:val="TitleChar"/>
          <w:rFonts w:ascii="Footlight MT Light" w:hAnsi="Footlight MT Light" w:cs="Times New Roman"/>
          <w:color w:val="auto"/>
          <w:sz w:val="28"/>
        </w:rPr>
        <w:t xml:space="preserve">other technical problems may occur. </w:t>
      </w:r>
      <w:proofErr w:type="gramStart"/>
      <w:r w:rsidR="00BC7360" w:rsidRPr="00946933">
        <w:rPr>
          <w:rStyle w:val="TitleChar"/>
          <w:rFonts w:ascii="Footlight MT Light" w:hAnsi="Footlight MT Light" w:cs="Times New Roman"/>
          <w:color w:val="auto"/>
          <w:sz w:val="28"/>
        </w:rPr>
        <w:t>Therefore</w:t>
      </w:r>
      <w:proofErr w:type="gramEnd"/>
      <w:r w:rsidR="00BC7360" w:rsidRPr="00946933">
        <w:rPr>
          <w:rStyle w:val="TitleChar"/>
          <w:rFonts w:ascii="Footlight MT Light" w:hAnsi="Footlight MT Light" w:cs="Times New Roman"/>
          <w:color w:val="auto"/>
          <w:sz w:val="28"/>
        </w:rPr>
        <w:t xml:space="preserve"> the existing system is not satisfying the </w:t>
      </w:r>
      <w:r w:rsidR="00641D5C" w:rsidRPr="00946933">
        <w:rPr>
          <w:rStyle w:val="TitleChar"/>
          <w:rFonts w:ascii="Footlight MT Light" w:hAnsi="Footlight MT Light" w:cs="Times New Roman"/>
          <w:color w:val="auto"/>
          <w:sz w:val="28"/>
        </w:rPr>
        <w:t>needs</w:t>
      </w:r>
      <w:r w:rsidR="00BC7360" w:rsidRPr="00946933">
        <w:rPr>
          <w:rStyle w:val="TitleChar"/>
          <w:rFonts w:ascii="Footlight MT Light" w:hAnsi="Footlight MT Light" w:cs="Times New Roman"/>
          <w:color w:val="auto"/>
          <w:sz w:val="28"/>
        </w:rPr>
        <w:t xml:space="preserve"> of customers and most of the placement information is kept in </w:t>
      </w:r>
      <w:r w:rsidR="00641D5C" w:rsidRPr="00946933">
        <w:rPr>
          <w:rStyle w:val="TitleChar"/>
          <w:rFonts w:ascii="Footlight MT Light" w:hAnsi="Footlight MT Light" w:cs="Times New Roman"/>
          <w:color w:val="auto"/>
          <w:sz w:val="28"/>
        </w:rPr>
        <w:t xml:space="preserve">a </w:t>
      </w:r>
      <w:r w:rsidR="00BC7360" w:rsidRPr="00946933">
        <w:rPr>
          <w:rStyle w:val="TitleChar"/>
          <w:rFonts w:ascii="Footlight MT Light" w:hAnsi="Footlight MT Light" w:cs="Times New Roman"/>
          <w:color w:val="auto"/>
          <w:sz w:val="28"/>
        </w:rPr>
        <w:t xml:space="preserve">manual file. </w:t>
      </w:r>
      <w:proofErr w:type="gramStart"/>
      <w:r w:rsidR="00BC7360" w:rsidRPr="00946933">
        <w:rPr>
          <w:rStyle w:val="TitleChar"/>
          <w:rFonts w:ascii="Footlight MT Light" w:hAnsi="Footlight MT Light" w:cs="Times New Roman"/>
          <w:color w:val="auto"/>
          <w:sz w:val="28"/>
        </w:rPr>
        <w:t>Therefore</w:t>
      </w:r>
      <w:proofErr w:type="gramEnd"/>
      <w:r w:rsidR="00BC7360" w:rsidRPr="00946933">
        <w:rPr>
          <w:rStyle w:val="TitleChar"/>
          <w:rFonts w:ascii="Footlight MT Light" w:hAnsi="Footlight MT Light" w:cs="Times New Roman"/>
          <w:color w:val="auto"/>
          <w:sz w:val="28"/>
        </w:rPr>
        <w:t xml:space="preserve"> it is quite hard for them to search the placement information when needed. The system is</w:t>
      </w:r>
      <w:r w:rsidR="0081476E" w:rsidRPr="00946933">
        <w:rPr>
          <w:rStyle w:val="TitleChar"/>
          <w:rFonts w:ascii="Footlight MT Light" w:hAnsi="Footlight MT Light" w:cs="Times New Roman"/>
          <w:color w:val="auto"/>
          <w:sz w:val="28"/>
        </w:rPr>
        <w:t xml:space="preserve"> very wasteful </w:t>
      </w:r>
      <w:r w:rsidR="00641D5C" w:rsidRPr="00946933">
        <w:rPr>
          <w:rStyle w:val="TitleChar"/>
          <w:rFonts w:ascii="Footlight MT Light" w:hAnsi="Footlight MT Light" w:cs="Times New Roman"/>
          <w:color w:val="auto"/>
          <w:sz w:val="28"/>
        </w:rPr>
        <w:t>and</w:t>
      </w:r>
      <w:r w:rsidR="0081476E" w:rsidRPr="00946933">
        <w:rPr>
          <w:rStyle w:val="TitleChar"/>
          <w:rFonts w:ascii="Footlight MT Light" w:hAnsi="Footlight MT Light" w:cs="Times New Roman"/>
          <w:color w:val="auto"/>
          <w:sz w:val="28"/>
        </w:rPr>
        <w:t xml:space="preserve"> </w:t>
      </w:r>
      <w:r w:rsidR="00641D5C" w:rsidRPr="00946933">
        <w:rPr>
          <w:rStyle w:val="TitleChar"/>
          <w:rFonts w:ascii="Footlight MT Light" w:hAnsi="Footlight MT Light" w:cs="Times New Roman"/>
          <w:color w:val="auto"/>
          <w:sz w:val="28"/>
        </w:rPr>
        <w:t>requires</w:t>
      </w:r>
      <w:r w:rsidR="0081476E" w:rsidRPr="00946933">
        <w:rPr>
          <w:rStyle w:val="TitleChar"/>
          <w:rFonts w:ascii="Footlight MT Light" w:hAnsi="Footlight MT Light" w:cs="Times New Roman"/>
          <w:color w:val="auto"/>
          <w:sz w:val="28"/>
        </w:rPr>
        <w:t xml:space="preserve"> a lot of time and money. For exam</w:t>
      </w:r>
      <w:r w:rsidR="003864A2" w:rsidRPr="00946933">
        <w:rPr>
          <w:rStyle w:val="TitleChar"/>
          <w:rFonts w:ascii="Footlight MT Light" w:hAnsi="Footlight MT Light" w:cs="Times New Roman"/>
          <w:color w:val="auto"/>
          <w:sz w:val="28"/>
        </w:rPr>
        <w:t>ple</w:t>
      </w:r>
      <w:r w:rsidR="00641D5C" w:rsidRPr="00946933">
        <w:rPr>
          <w:rStyle w:val="TitleChar"/>
          <w:rFonts w:ascii="Footlight MT Light" w:hAnsi="Footlight MT Light" w:cs="Times New Roman"/>
          <w:color w:val="auto"/>
          <w:sz w:val="28"/>
        </w:rPr>
        <w:t>,</w:t>
      </w:r>
      <w:r w:rsidR="003864A2" w:rsidRPr="00946933">
        <w:rPr>
          <w:rStyle w:val="TitleChar"/>
          <w:rFonts w:ascii="Footlight MT Light" w:hAnsi="Footlight MT Light" w:cs="Times New Roman"/>
          <w:color w:val="auto"/>
          <w:sz w:val="28"/>
        </w:rPr>
        <w:t xml:space="preserve"> if a person wants to get basic information about the bus,</w:t>
      </w:r>
      <w:r w:rsidR="0081476E" w:rsidRPr="00946933">
        <w:rPr>
          <w:rStyle w:val="TitleChar"/>
          <w:rFonts w:ascii="Footlight MT Light" w:hAnsi="Footlight MT Light" w:cs="Times New Roman"/>
          <w:color w:val="auto"/>
          <w:sz w:val="28"/>
        </w:rPr>
        <w:t xml:space="preserve"> he must go to the office, in </w:t>
      </w:r>
      <w:r w:rsidR="00641D5C" w:rsidRPr="00946933">
        <w:rPr>
          <w:rStyle w:val="TitleChar"/>
          <w:rFonts w:ascii="Footlight MT Light" w:hAnsi="Footlight MT Light" w:cs="Times New Roman"/>
          <w:color w:val="auto"/>
          <w:sz w:val="28"/>
        </w:rPr>
        <w:t>other words,</w:t>
      </w:r>
      <w:r w:rsidR="0081476E" w:rsidRPr="00946933">
        <w:rPr>
          <w:rStyle w:val="TitleChar"/>
          <w:rFonts w:ascii="Footlight MT Light" w:hAnsi="Footlight MT Light" w:cs="Times New Roman"/>
          <w:color w:val="auto"/>
          <w:sz w:val="28"/>
        </w:rPr>
        <w:t xml:space="preserve"> his time and money will be lost. As we have mentioned earlier, the existing system has so </w:t>
      </w:r>
      <w:r w:rsidR="00641D5C" w:rsidRPr="00946933">
        <w:rPr>
          <w:rStyle w:val="TitleChar"/>
          <w:rFonts w:ascii="Footlight MT Light" w:hAnsi="Footlight MT Light" w:cs="Times New Roman"/>
          <w:color w:val="auto"/>
          <w:sz w:val="28"/>
        </w:rPr>
        <w:t>many</w:t>
      </w:r>
      <w:r w:rsidR="0081476E" w:rsidRPr="00946933">
        <w:rPr>
          <w:rStyle w:val="TitleChar"/>
          <w:rFonts w:ascii="Footlight MT Light" w:hAnsi="Footlight MT Light" w:cs="Times New Roman"/>
          <w:color w:val="auto"/>
          <w:sz w:val="28"/>
        </w:rPr>
        <w:t xml:space="preserve"> problems that are </w:t>
      </w:r>
      <w:r w:rsidR="00641D5C" w:rsidRPr="00946933">
        <w:rPr>
          <w:rStyle w:val="TitleChar"/>
          <w:rFonts w:ascii="Footlight MT Light" w:hAnsi="Footlight MT Light" w:cs="Times New Roman"/>
          <w:color w:val="auto"/>
          <w:sz w:val="28"/>
        </w:rPr>
        <w:t>obstacles</w:t>
      </w:r>
      <w:r w:rsidR="0081476E" w:rsidRPr="00946933">
        <w:rPr>
          <w:rStyle w:val="TitleChar"/>
          <w:rFonts w:ascii="Footlight MT Light" w:hAnsi="Footlight MT Light" w:cs="Times New Roman"/>
          <w:color w:val="auto"/>
          <w:sz w:val="28"/>
        </w:rPr>
        <w:t xml:space="preserve"> to </w:t>
      </w:r>
      <w:r w:rsidR="00641D5C" w:rsidRPr="00946933">
        <w:rPr>
          <w:rStyle w:val="TitleChar"/>
          <w:rFonts w:ascii="Footlight MT Light" w:hAnsi="Footlight MT Light" w:cs="Times New Roman"/>
          <w:color w:val="auto"/>
          <w:sz w:val="28"/>
        </w:rPr>
        <w:t>performing</w:t>
      </w:r>
      <w:r w:rsidR="0081476E" w:rsidRPr="00946933">
        <w:rPr>
          <w:rStyle w:val="TitleChar"/>
          <w:rFonts w:ascii="Footlight MT Light" w:hAnsi="Footlight MT Light" w:cs="Times New Roman"/>
          <w:color w:val="auto"/>
          <w:sz w:val="28"/>
        </w:rPr>
        <w:t xml:space="preserve"> the work effectively and accurately. </w:t>
      </w:r>
      <w:r w:rsidR="00641D5C" w:rsidRPr="00946933">
        <w:rPr>
          <w:rStyle w:val="TitleChar"/>
          <w:rFonts w:ascii="Footlight MT Light" w:hAnsi="Footlight MT Light" w:cs="Times New Roman"/>
          <w:color w:val="auto"/>
          <w:sz w:val="28"/>
        </w:rPr>
        <w:t>To avoid</w:t>
      </w:r>
      <w:r w:rsidR="0081476E" w:rsidRPr="00946933">
        <w:rPr>
          <w:rStyle w:val="TitleChar"/>
          <w:rFonts w:ascii="Footlight MT Light" w:hAnsi="Footlight MT Light" w:cs="Times New Roman"/>
          <w:color w:val="auto"/>
          <w:sz w:val="28"/>
        </w:rPr>
        <w:t xml:space="preserve"> this kind of problem and make </w:t>
      </w:r>
      <w:r w:rsidR="00641D5C" w:rsidRPr="00946933">
        <w:rPr>
          <w:rStyle w:val="TitleChar"/>
          <w:rFonts w:ascii="Footlight MT Light" w:hAnsi="Footlight MT Light" w:cs="Times New Roman"/>
          <w:color w:val="auto"/>
          <w:sz w:val="28"/>
        </w:rPr>
        <w:t xml:space="preserve">the </w:t>
      </w:r>
      <w:r w:rsidR="0081476E" w:rsidRPr="00946933">
        <w:rPr>
          <w:rStyle w:val="TitleChar"/>
          <w:rFonts w:ascii="Footlight MT Light" w:hAnsi="Footlight MT Light" w:cs="Times New Roman"/>
          <w:color w:val="auto"/>
          <w:sz w:val="28"/>
        </w:rPr>
        <w:t xml:space="preserve">working process more accurate </w:t>
      </w:r>
      <w:r w:rsidR="00641D5C" w:rsidRPr="00946933">
        <w:rPr>
          <w:rStyle w:val="TitleChar"/>
          <w:rFonts w:ascii="Footlight MT Light" w:hAnsi="Footlight MT Light" w:cs="Times New Roman"/>
          <w:color w:val="auto"/>
          <w:sz w:val="28"/>
        </w:rPr>
        <w:t>an</w:t>
      </w:r>
      <w:r w:rsidR="0081476E" w:rsidRPr="00946933">
        <w:rPr>
          <w:rStyle w:val="TitleChar"/>
          <w:rFonts w:ascii="Footlight MT Light" w:hAnsi="Footlight MT Light" w:cs="Times New Roman"/>
          <w:color w:val="auto"/>
          <w:sz w:val="28"/>
        </w:rPr>
        <w:t xml:space="preserve"> automated electronic system of bus reservation</w:t>
      </w:r>
      <w:r w:rsidR="003864A2" w:rsidRPr="00946933">
        <w:rPr>
          <w:rStyle w:val="TitleChar"/>
          <w:rFonts w:ascii="Footlight MT Light" w:hAnsi="Footlight MT Light" w:cs="Times New Roman"/>
          <w:color w:val="auto"/>
          <w:sz w:val="28"/>
        </w:rPr>
        <w:t xml:space="preserve"> management system</w:t>
      </w:r>
      <w:r w:rsidR="0081476E" w:rsidRPr="00946933">
        <w:rPr>
          <w:rStyle w:val="TitleChar"/>
          <w:rFonts w:ascii="Footlight MT Light" w:hAnsi="Footlight MT Light" w:cs="Times New Roman"/>
          <w:color w:val="auto"/>
          <w:sz w:val="28"/>
        </w:rPr>
        <w:t>.</w:t>
      </w:r>
    </w:p>
    <w:p w14:paraId="3AA479B3" w14:textId="77777777" w:rsidR="00970616" w:rsidRPr="00946933" w:rsidRDefault="00970616" w:rsidP="00040CAD">
      <w:pPr>
        <w:pStyle w:val="Heading1"/>
        <w:rPr>
          <w:rFonts w:ascii="Footlight MT Light" w:eastAsia="Arial" w:hAnsi="Footlight MT Light"/>
          <w:i/>
          <w:color w:val="002060"/>
          <w:shd w:val="clear" w:color="auto" w:fill="FFFFFF"/>
        </w:rPr>
      </w:pPr>
      <w:r w:rsidRPr="00946933">
        <w:rPr>
          <w:rFonts w:ascii="Footlight MT Light" w:eastAsia="Arial" w:hAnsi="Footlight MT Light"/>
          <w:color w:val="002060"/>
          <w:sz w:val="40"/>
          <w:shd w:val="clear" w:color="auto" w:fill="FFFFFF"/>
        </w:rPr>
        <w:t xml:space="preserve">      </w:t>
      </w:r>
      <w:r w:rsidRPr="00946933">
        <w:rPr>
          <w:rFonts w:ascii="Footlight MT Light" w:eastAsia="Arial" w:hAnsi="Footlight MT Light"/>
          <w:color w:val="002060"/>
          <w:shd w:val="clear" w:color="auto" w:fill="FFFFFF"/>
        </w:rPr>
        <w:t xml:space="preserve">     </w:t>
      </w:r>
      <w:r w:rsidR="00C94C7D" w:rsidRPr="00946933">
        <w:rPr>
          <w:rFonts w:ascii="Footlight MT Light" w:eastAsia="Arial" w:hAnsi="Footlight MT Light"/>
          <w:color w:val="002060"/>
          <w:shd w:val="clear" w:color="auto" w:fill="FFFFFF"/>
        </w:rPr>
        <w:t xml:space="preserve">             </w:t>
      </w:r>
      <w:r w:rsidRPr="00946933">
        <w:rPr>
          <w:rFonts w:ascii="Footlight MT Light" w:eastAsia="Arial" w:hAnsi="Footlight MT Light"/>
          <w:color w:val="002060"/>
          <w:shd w:val="clear" w:color="auto" w:fill="FFFFFF"/>
        </w:rPr>
        <w:t xml:space="preserve"> </w:t>
      </w:r>
      <w:bookmarkStart w:id="2" w:name="_Toc108693480"/>
      <w:r w:rsidRPr="00946933">
        <w:rPr>
          <w:rFonts w:ascii="Footlight MT Light" w:eastAsia="Arial" w:hAnsi="Footlight MT Light"/>
          <w:i/>
          <w:color w:val="002060"/>
          <w:sz w:val="40"/>
          <w:shd w:val="clear" w:color="auto" w:fill="FFFFFF"/>
        </w:rPr>
        <w:t>General objective</w:t>
      </w:r>
      <w:bookmarkEnd w:id="2"/>
    </w:p>
    <w:p w14:paraId="52DD9AAC" w14:textId="7E51DC5E" w:rsidR="006F1FC2" w:rsidRPr="00946933" w:rsidRDefault="00970616"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The general objective of our proje</w:t>
      </w:r>
      <w:r w:rsidR="00C06F3E" w:rsidRPr="00946933">
        <w:rPr>
          <w:rFonts w:ascii="Footlight MT Light" w:eastAsia="Arial" w:hAnsi="Footlight MT Light" w:cs="Arial"/>
          <w:sz w:val="32"/>
          <w:szCs w:val="14"/>
          <w:shd w:val="clear" w:color="auto" w:fill="FFFFFF"/>
        </w:rPr>
        <w:t xml:space="preserve">ct is to develop </w:t>
      </w:r>
      <w:r w:rsidR="00641D5C" w:rsidRPr="00946933">
        <w:rPr>
          <w:rFonts w:ascii="Footlight MT Light" w:eastAsia="Arial" w:hAnsi="Footlight MT Light" w:cs="Arial"/>
          <w:sz w:val="32"/>
          <w:szCs w:val="14"/>
          <w:shd w:val="clear" w:color="auto" w:fill="FFFFFF"/>
        </w:rPr>
        <w:t xml:space="preserve">an </w:t>
      </w:r>
      <w:r w:rsidR="00C06F3E" w:rsidRPr="00946933">
        <w:rPr>
          <w:rFonts w:ascii="Footlight MT Light" w:eastAsia="Arial" w:hAnsi="Footlight MT Light" w:cs="Arial"/>
          <w:sz w:val="32"/>
          <w:szCs w:val="14"/>
          <w:shd w:val="clear" w:color="auto" w:fill="FFFFFF"/>
        </w:rPr>
        <w:t>electronic</w:t>
      </w:r>
      <w:r w:rsidR="004515F9" w:rsidRPr="00946933">
        <w:rPr>
          <w:rFonts w:ascii="Footlight MT Light" w:eastAsia="Arial" w:hAnsi="Footlight MT Light" w:cs="Arial"/>
          <w:sz w:val="32"/>
          <w:szCs w:val="14"/>
          <w:shd w:val="clear" w:color="auto" w:fill="FFFFFF"/>
        </w:rPr>
        <w:t xml:space="preserve"> bus</w:t>
      </w:r>
      <w:r w:rsidR="00641D5C" w:rsidRPr="00946933">
        <w:rPr>
          <w:rFonts w:ascii="Footlight MT Light" w:eastAsia="Arial" w:hAnsi="Footlight MT Light" w:cs="Arial"/>
          <w:sz w:val="32"/>
          <w:szCs w:val="14"/>
          <w:shd w:val="clear" w:color="auto" w:fill="FFFFFF"/>
        </w:rPr>
        <w:t xml:space="preserve"> </w:t>
      </w:r>
      <w:r w:rsidRPr="00946933">
        <w:rPr>
          <w:rFonts w:ascii="Footlight MT Light" w:eastAsia="Arial" w:hAnsi="Footlight MT Light" w:cs="Arial"/>
          <w:sz w:val="32"/>
          <w:szCs w:val="14"/>
          <w:shd w:val="clear" w:color="auto" w:fill="FFFFFF"/>
        </w:rPr>
        <w:t xml:space="preserve">reservation </w:t>
      </w:r>
      <w:r w:rsidR="004515F9" w:rsidRPr="00946933">
        <w:rPr>
          <w:rFonts w:ascii="Footlight MT Light" w:eastAsia="Arial" w:hAnsi="Footlight MT Light" w:cs="Arial"/>
          <w:sz w:val="32"/>
          <w:szCs w:val="14"/>
          <w:shd w:val="clear" w:color="auto" w:fill="FFFFFF"/>
        </w:rPr>
        <w:t xml:space="preserve">management </w:t>
      </w:r>
      <w:r w:rsidRPr="00946933">
        <w:rPr>
          <w:rFonts w:ascii="Footlight MT Light" w:eastAsia="Arial" w:hAnsi="Footlight MT Light" w:cs="Arial"/>
          <w:sz w:val="32"/>
          <w:szCs w:val="14"/>
          <w:shd w:val="clear" w:color="auto" w:fill="FFFFFF"/>
        </w:rPr>
        <w:t xml:space="preserve">system </w:t>
      </w:r>
      <w:r w:rsidR="00641D5C" w:rsidRPr="00946933">
        <w:rPr>
          <w:rFonts w:ascii="Footlight MT Light" w:eastAsia="Arial" w:hAnsi="Footlight MT Light" w:cs="Arial"/>
          <w:sz w:val="32"/>
          <w:szCs w:val="14"/>
          <w:shd w:val="clear" w:color="auto" w:fill="FFFFFF"/>
        </w:rPr>
        <w:t>that</w:t>
      </w:r>
      <w:r w:rsidRPr="00946933">
        <w:rPr>
          <w:rFonts w:ascii="Footlight MT Light" w:eastAsia="Arial" w:hAnsi="Footlight MT Light" w:cs="Arial"/>
          <w:sz w:val="32"/>
          <w:szCs w:val="14"/>
          <w:shd w:val="clear" w:color="auto" w:fill="FFFFFF"/>
        </w:rPr>
        <w:t xml:space="preserve"> can simplify the task of </w:t>
      </w:r>
      <w:r w:rsidR="00641D5C" w:rsidRPr="00946933">
        <w:rPr>
          <w:rFonts w:ascii="Footlight MT Light" w:eastAsia="Arial" w:hAnsi="Footlight MT Light" w:cs="Arial"/>
          <w:sz w:val="32"/>
          <w:szCs w:val="14"/>
          <w:shd w:val="clear" w:color="auto" w:fill="FFFFFF"/>
        </w:rPr>
        <w:t>manpower</w:t>
      </w:r>
      <w:r w:rsidR="006F1FC2" w:rsidRPr="00946933">
        <w:rPr>
          <w:rFonts w:ascii="Footlight MT Light" w:eastAsia="Arial" w:hAnsi="Footlight MT Light" w:cs="Arial"/>
          <w:sz w:val="32"/>
          <w:szCs w:val="14"/>
          <w:shd w:val="clear" w:color="auto" w:fill="FFFFFF"/>
        </w:rPr>
        <w:t xml:space="preserve"> and minimize the complicated problems in our </w:t>
      </w:r>
      <w:r w:rsidR="00641D5C" w:rsidRPr="00946933">
        <w:rPr>
          <w:rFonts w:ascii="Footlight MT Light" w:eastAsia="Arial" w:hAnsi="Footlight MT Light" w:cs="Arial"/>
          <w:sz w:val="32"/>
          <w:szCs w:val="14"/>
          <w:shd w:val="clear" w:color="auto" w:fill="FFFFFF"/>
        </w:rPr>
        <w:t>country's</w:t>
      </w:r>
      <w:r w:rsidR="006F1FC2" w:rsidRPr="00946933">
        <w:rPr>
          <w:rFonts w:ascii="Footlight MT Light" w:eastAsia="Arial" w:hAnsi="Footlight MT Light" w:cs="Arial"/>
          <w:sz w:val="32"/>
          <w:szCs w:val="14"/>
          <w:shd w:val="clear" w:color="auto" w:fill="FFFFFF"/>
        </w:rPr>
        <w:t xml:space="preserve"> manual bus reservation</w:t>
      </w:r>
      <w:r w:rsidR="004515F9" w:rsidRPr="00946933">
        <w:rPr>
          <w:rFonts w:ascii="Footlight MT Light" w:eastAsia="Arial" w:hAnsi="Footlight MT Light" w:cs="Arial"/>
          <w:sz w:val="32"/>
          <w:szCs w:val="14"/>
          <w:shd w:val="clear" w:color="auto" w:fill="FFFFFF"/>
        </w:rPr>
        <w:t xml:space="preserve"> management</w:t>
      </w:r>
      <w:r w:rsidR="006F1FC2" w:rsidRPr="00946933">
        <w:rPr>
          <w:rFonts w:ascii="Footlight MT Light" w:eastAsia="Arial" w:hAnsi="Footlight MT Light" w:cs="Arial"/>
          <w:sz w:val="32"/>
          <w:szCs w:val="14"/>
          <w:shd w:val="clear" w:color="auto" w:fill="FFFFFF"/>
        </w:rPr>
        <w:t xml:space="preserve"> system.</w:t>
      </w:r>
    </w:p>
    <w:p w14:paraId="1A839FBD" w14:textId="77777777" w:rsidR="004515F9" w:rsidRPr="00946933" w:rsidRDefault="004515F9"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p>
    <w:p w14:paraId="4693D4AD" w14:textId="77777777" w:rsidR="006F1FC2" w:rsidRPr="00946933" w:rsidRDefault="006F1FC2" w:rsidP="00040CAD">
      <w:pPr>
        <w:pStyle w:val="Heading1"/>
        <w:rPr>
          <w:rFonts w:ascii="Footlight MT Light" w:eastAsia="Arial" w:hAnsi="Footlight MT Light"/>
          <w:i/>
          <w:color w:val="auto"/>
          <w:shd w:val="clear" w:color="auto" w:fill="FFFFFF"/>
        </w:rPr>
      </w:pPr>
      <w:r w:rsidRPr="00946933">
        <w:rPr>
          <w:rFonts w:ascii="Footlight MT Light" w:eastAsia="Arial" w:hAnsi="Footlight MT Light"/>
          <w:color w:val="auto"/>
          <w:sz w:val="32"/>
          <w:shd w:val="clear" w:color="auto" w:fill="FFFFFF"/>
        </w:rPr>
        <w:t xml:space="preserve">              </w:t>
      </w:r>
      <w:r w:rsidR="00C94C7D" w:rsidRPr="00946933">
        <w:rPr>
          <w:rFonts w:ascii="Footlight MT Light" w:eastAsia="Arial" w:hAnsi="Footlight MT Light"/>
          <w:color w:val="auto"/>
          <w:sz w:val="32"/>
          <w:shd w:val="clear" w:color="auto" w:fill="FFFFFF"/>
        </w:rPr>
        <w:t xml:space="preserve">        </w:t>
      </w:r>
      <w:r w:rsidRPr="00946933">
        <w:rPr>
          <w:rFonts w:ascii="Footlight MT Light" w:eastAsia="Arial" w:hAnsi="Footlight MT Light"/>
          <w:color w:val="auto"/>
          <w:sz w:val="32"/>
          <w:shd w:val="clear" w:color="auto" w:fill="FFFFFF"/>
        </w:rPr>
        <w:t xml:space="preserve">   </w:t>
      </w:r>
      <w:bookmarkStart w:id="3" w:name="_Toc108693481"/>
      <w:r w:rsidRPr="00946933">
        <w:rPr>
          <w:rFonts w:ascii="Footlight MT Light" w:eastAsia="Arial" w:hAnsi="Footlight MT Light"/>
          <w:i/>
          <w:color w:val="002060"/>
          <w:sz w:val="40"/>
          <w:shd w:val="clear" w:color="auto" w:fill="FFFFFF"/>
        </w:rPr>
        <w:t>Specific objective</w:t>
      </w:r>
      <w:bookmarkEnd w:id="3"/>
    </w:p>
    <w:p w14:paraId="3052C179" w14:textId="45422F7D" w:rsidR="00970616" w:rsidRPr="00946933" w:rsidRDefault="00641D5C"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To</w:t>
      </w:r>
      <w:r w:rsidR="006F1FC2" w:rsidRPr="00946933">
        <w:rPr>
          <w:rFonts w:ascii="Footlight MT Light" w:eastAsia="Arial" w:hAnsi="Footlight MT Light" w:cs="Arial"/>
          <w:sz w:val="32"/>
          <w:szCs w:val="14"/>
          <w:shd w:val="clear" w:color="auto" w:fill="FFFFFF"/>
        </w:rPr>
        <w:t xml:space="preserve"> achieve the main objective of our project we have </w:t>
      </w:r>
      <w:r w:rsidRPr="00946933">
        <w:rPr>
          <w:rFonts w:ascii="Footlight MT Light" w:eastAsia="Arial" w:hAnsi="Footlight MT Light" w:cs="Arial"/>
          <w:sz w:val="32"/>
          <w:szCs w:val="14"/>
          <w:shd w:val="clear" w:color="auto" w:fill="FFFFFF"/>
        </w:rPr>
        <w:t>put</w:t>
      </w:r>
      <w:r w:rsidR="006F1FC2" w:rsidRPr="00946933">
        <w:rPr>
          <w:rFonts w:ascii="Footlight MT Light" w:eastAsia="Arial" w:hAnsi="Footlight MT Light" w:cs="Arial"/>
          <w:sz w:val="32"/>
          <w:szCs w:val="14"/>
          <w:shd w:val="clear" w:color="auto" w:fill="FFFFFF"/>
        </w:rPr>
        <w:t xml:space="preserve"> the following specific objectives in our online bus reservation</w:t>
      </w:r>
      <w:r w:rsidR="004515F9" w:rsidRPr="00946933">
        <w:rPr>
          <w:rFonts w:ascii="Footlight MT Light" w:eastAsia="Arial" w:hAnsi="Footlight MT Light" w:cs="Arial"/>
          <w:sz w:val="32"/>
          <w:szCs w:val="14"/>
          <w:shd w:val="clear" w:color="auto" w:fill="FFFFFF"/>
        </w:rPr>
        <w:t xml:space="preserve"> management</w:t>
      </w:r>
      <w:r w:rsidR="006F1FC2" w:rsidRPr="00946933">
        <w:rPr>
          <w:rFonts w:ascii="Footlight MT Light" w:eastAsia="Arial" w:hAnsi="Footlight MT Light" w:cs="Arial"/>
          <w:sz w:val="32"/>
          <w:szCs w:val="14"/>
          <w:shd w:val="clear" w:color="auto" w:fill="FFFFFF"/>
        </w:rPr>
        <w:t xml:space="preserve"> system development process.</w:t>
      </w:r>
    </w:p>
    <w:p w14:paraId="71D50384" w14:textId="77777777" w:rsidR="00AE6C25" w:rsidRPr="00946933" w:rsidRDefault="006F1FC2" w:rsidP="00AE6C25">
      <w:pPr>
        <w:pStyle w:val="NormalWeb"/>
        <w:numPr>
          <w:ilvl w:val="0"/>
          <w:numId w:val="2"/>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Identify the problems of the existing system.</w:t>
      </w:r>
    </w:p>
    <w:p w14:paraId="13F4C083" w14:textId="36735DEF" w:rsidR="006F1FC2" w:rsidRPr="00946933" w:rsidRDefault="006F1FC2" w:rsidP="006F1FC2">
      <w:pPr>
        <w:pStyle w:val="NormalWeb"/>
        <w:numPr>
          <w:ilvl w:val="0"/>
          <w:numId w:val="2"/>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Gathering required information for </w:t>
      </w:r>
      <w:r w:rsidR="00641D5C" w:rsidRPr="00946933">
        <w:rPr>
          <w:rFonts w:ascii="Footlight MT Light" w:eastAsia="Arial" w:hAnsi="Footlight MT Light" w:cs="Arial"/>
          <w:sz w:val="32"/>
          <w:szCs w:val="14"/>
          <w:shd w:val="clear" w:color="auto" w:fill="FFFFFF"/>
        </w:rPr>
        <w:t xml:space="preserve">the </w:t>
      </w:r>
      <w:r w:rsidRPr="00946933">
        <w:rPr>
          <w:rFonts w:ascii="Footlight MT Light" w:eastAsia="Arial" w:hAnsi="Footlight MT Light" w:cs="Arial"/>
          <w:sz w:val="32"/>
          <w:szCs w:val="14"/>
          <w:shd w:val="clear" w:color="auto" w:fill="FFFFFF"/>
        </w:rPr>
        <w:t xml:space="preserve">proposed system by preparing an interview for </w:t>
      </w:r>
      <w:r w:rsidR="00641D5C" w:rsidRPr="00946933">
        <w:rPr>
          <w:rFonts w:ascii="Footlight MT Light" w:eastAsia="Arial" w:hAnsi="Footlight MT Light" w:cs="Arial"/>
          <w:sz w:val="32"/>
          <w:szCs w:val="14"/>
          <w:shd w:val="clear" w:color="auto" w:fill="FFFFFF"/>
        </w:rPr>
        <w:t>the University</w:t>
      </w:r>
      <w:r w:rsidRPr="00946933">
        <w:rPr>
          <w:rFonts w:ascii="Footlight MT Light" w:eastAsia="Arial" w:hAnsi="Footlight MT Light" w:cs="Arial"/>
          <w:sz w:val="32"/>
          <w:szCs w:val="14"/>
          <w:shd w:val="clear" w:color="auto" w:fill="FFFFFF"/>
        </w:rPr>
        <w:t xml:space="preserve"> of Gondar students, observation</w:t>
      </w:r>
      <w:r w:rsidR="00641D5C" w:rsidRPr="00946933">
        <w:rPr>
          <w:rFonts w:ascii="Footlight MT Light" w:eastAsia="Arial" w:hAnsi="Footlight MT Light" w:cs="Arial"/>
          <w:sz w:val="32"/>
          <w:szCs w:val="14"/>
          <w:shd w:val="clear" w:color="auto" w:fill="FFFFFF"/>
        </w:rPr>
        <w:t>,</w:t>
      </w:r>
      <w:r w:rsidRPr="00946933">
        <w:rPr>
          <w:rFonts w:ascii="Footlight MT Light" w:eastAsia="Arial" w:hAnsi="Footlight MT Light" w:cs="Arial"/>
          <w:sz w:val="32"/>
          <w:szCs w:val="14"/>
          <w:shd w:val="clear" w:color="auto" w:fill="FFFFFF"/>
        </w:rPr>
        <w:t xml:space="preserve"> and document analysis.</w:t>
      </w:r>
    </w:p>
    <w:p w14:paraId="2F8A2840" w14:textId="16C5AAD4" w:rsidR="006F1FC2" w:rsidRPr="00946933" w:rsidRDefault="006F1FC2" w:rsidP="006F1FC2">
      <w:pPr>
        <w:pStyle w:val="NormalWeb"/>
        <w:numPr>
          <w:ilvl w:val="0"/>
          <w:numId w:val="2"/>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lastRenderedPageBreak/>
        <w:t xml:space="preserve"> To </w:t>
      </w:r>
      <w:r w:rsidR="00641D5C" w:rsidRPr="00946933">
        <w:rPr>
          <w:rFonts w:ascii="Footlight MT Light" w:eastAsia="Arial" w:hAnsi="Footlight MT Light" w:cs="Arial"/>
          <w:sz w:val="32"/>
          <w:szCs w:val="14"/>
          <w:shd w:val="clear" w:color="auto" w:fill="FFFFFF"/>
        </w:rPr>
        <w:t>analyze</w:t>
      </w:r>
      <w:r w:rsidRPr="00946933">
        <w:rPr>
          <w:rFonts w:ascii="Footlight MT Light" w:eastAsia="Arial" w:hAnsi="Footlight MT Light" w:cs="Arial"/>
          <w:sz w:val="32"/>
          <w:szCs w:val="14"/>
          <w:shd w:val="clear" w:color="auto" w:fill="FFFFFF"/>
        </w:rPr>
        <w:t xml:space="preserve"> the existing business process of </w:t>
      </w:r>
      <w:r w:rsidR="00641D5C" w:rsidRPr="00946933">
        <w:rPr>
          <w:rFonts w:ascii="Footlight MT Light" w:eastAsia="Arial" w:hAnsi="Footlight MT Light" w:cs="Arial"/>
          <w:sz w:val="32"/>
          <w:szCs w:val="14"/>
          <w:shd w:val="clear" w:color="auto" w:fill="FFFFFF"/>
        </w:rPr>
        <w:t xml:space="preserve">the </w:t>
      </w:r>
      <w:r w:rsidR="004515F9" w:rsidRPr="00946933">
        <w:rPr>
          <w:rFonts w:ascii="Footlight MT Light" w:eastAsia="Arial" w:hAnsi="Footlight MT Light" w:cs="Arial"/>
          <w:sz w:val="32"/>
          <w:szCs w:val="14"/>
          <w:shd w:val="clear" w:color="auto" w:fill="FFFFFF"/>
        </w:rPr>
        <w:t>bus reservation management system</w:t>
      </w:r>
      <w:r w:rsidRPr="00946933">
        <w:rPr>
          <w:rFonts w:ascii="Footlight MT Light" w:eastAsia="Arial" w:hAnsi="Footlight MT Light" w:cs="Arial"/>
          <w:sz w:val="32"/>
          <w:szCs w:val="14"/>
          <w:shd w:val="clear" w:color="auto" w:fill="FFFFFF"/>
        </w:rPr>
        <w:t xml:space="preserve"> and route assignment system.</w:t>
      </w:r>
    </w:p>
    <w:p w14:paraId="6236DDBD" w14:textId="77777777" w:rsidR="00AE6C25" w:rsidRPr="00946933" w:rsidRDefault="00AE6C25" w:rsidP="006F1FC2">
      <w:pPr>
        <w:pStyle w:val="NormalWeb"/>
        <w:numPr>
          <w:ilvl w:val="0"/>
          <w:numId w:val="2"/>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To implement the new deployed system that can increase customer satisfaction.</w:t>
      </w:r>
    </w:p>
    <w:p w14:paraId="6DE5883B" w14:textId="77777777" w:rsidR="00970616" w:rsidRPr="00946933" w:rsidRDefault="00AE6C25" w:rsidP="00C03755">
      <w:pPr>
        <w:pStyle w:val="NormalWeb"/>
        <w:numPr>
          <w:ilvl w:val="0"/>
          <w:numId w:val="2"/>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To test the system.</w:t>
      </w:r>
    </w:p>
    <w:p w14:paraId="19A820D8" w14:textId="77777777" w:rsidR="00970616" w:rsidRPr="00946933" w:rsidRDefault="00AE6C25" w:rsidP="00040CAD">
      <w:pPr>
        <w:pStyle w:val="Heading1"/>
        <w:rPr>
          <w:rFonts w:ascii="Footlight MT Light" w:hAnsi="Footlight MT Light"/>
          <w:i/>
          <w:color w:val="002060"/>
          <w:sz w:val="32"/>
        </w:rPr>
      </w:pPr>
      <w:r w:rsidRPr="00946933">
        <w:rPr>
          <w:rFonts w:ascii="Footlight MT Light" w:eastAsia="Arial" w:hAnsi="Footlight MT Light"/>
          <w:color w:val="002060"/>
          <w:sz w:val="44"/>
          <w:shd w:val="clear" w:color="auto" w:fill="FFFFFF"/>
        </w:rPr>
        <w:t xml:space="preserve">                     </w:t>
      </w:r>
      <w:r w:rsidRPr="00946933">
        <w:rPr>
          <w:rFonts w:ascii="Footlight MT Light" w:eastAsia="Arial" w:hAnsi="Footlight MT Light"/>
          <w:color w:val="002060"/>
          <w:sz w:val="32"/>
          <w:shd w:val="clear" w:color="auto" w:fill="FFFFFF"/>
        </w:rPr>
        <w:t xml:space="preserve"> </w:t>
      </w:r>
      <w:bookmarkStart w:id="4" w:name="_Toc108693482"/>
      <w:r w:rsidRPr="00946933">
        <w:rPr>
          <w:rFonts w:ascii="Footlight MT Light" w:hAnsi="Footlight MT Light"/>
          <w:i/>
          <w:color w:val="002060"/>
          <w:sz w:val="44"/>
        </w:rPr>
        <w:t>Feasibility analysis</w:t>
      </w:r>
      <w:bookmarkEnd w:id="4"/>
    </w:p>
    <w:p w14:paraId="6200B70A" w14:textId="77777777" w:rsidR="00AE6C25" w:rsidRPr="00946933" w:rsidRDefault="00AE6C25" w:rsidP="00C03755">
      <w:pPr>
        <w:pStyle w:val="NormalWeb"/>
        <w:spacing w:before="0" w:beforeAutospacing="0" w:line="220" w:lineRule="atLeast"/>
        <w:jc w:val="both"/>
        <w:rPr>
          <w:rFonts w:ascii="Footlight MT Light" w:eastAsia="Arial" w:hAnsi="Footlight MT Light" w:cs="Arial"/>
          <w:b/>
          <w:sz w:val="32"/>
          <w:szCs w:val="14"/>
          <w:shd w:val="clear" w:color="auto" w:fill="FFFFFF"/>
        </w:rPr>
      </w:pPr>
    </w:p>
    <w:p w14:paraId="507AD9CB" w14:textId="77777777" w:rsidR="00AE6C25" w:rsidRPr="00946933" w:rsidRDefault="00AE6C25"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Operational feasibility</w:t>
      </w:r>
    </w:p>
    <w:p w14:paraId="14020E73" w14:textId="23AB8303" w:rsidR="005511EE" w:rsidRPr="00946933" w:rsidRDefault="005511EE"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The system to </w:t>
      </w:r>
      <w:r w:rsidR="00641D5C" w:rsidRPr="00946933">
        <w:rPr>
          <w:rFonts w:ascii="Footlight MT Light" w:eastAsia="Arial" w:hAnsi="Footlight MT Light" w:cs="Arial"/>
          <w:sz w:val="32"/>
          <w:szCs w:val="14"/>
          <w:shd w:val="clear" w:color="auto" w:fill="FFFFFF"/>
        </w:rPr>
        <w:t>be developed</w:t>
      </w:r>
      <w:r w:rsidRPr="00946933">
        <w:rPr>
          <w:rFonts w:ascii="Footlight MT Light" w:eastAsia="Arial" w:hAnsi="Footlight MT Light" w:cs="Arial"/>
          <w:sz w:val="32"/>
          <w:szCs w:val="14"/>
          <w:shd w:val="clear" w:color="auto" w:fill="FFFFFF"/>
        </w:rPr>
        <w:t xml:space="preserve"> will provide accurate, active, </w:t>
      </w:r>
      <w:r w:rsidR="00641D5C" w:rsidRPr="00946933">
        <w:rPr>
          <w:rFonts w:ascii="Footlight MT Light" w:eastAsia="Arial" w:hAnsi="Footlight MT Light" w:cs="Arial"/>
          <w:sz w:val="32"/>
          <w:szCs w:val="14"/>
          <w:shd w:val="clear" w:color="auto" w:fill="FFFFFF"/>
        </w:rPr>
        <w:t>secure</w:t>
      </w:r>
      <w:r w:rsidRPr="00946933">
        <w:rPr>
          <w:rFonts w:ascii="Footlight MT Light" w:eastAsia="Arial" w:hAnsi="Footlight MT Light" w:cs="Arial"/>
          <w:sz w:val="32"/>
          <w:szCs w:val="14"/>
          <w:shd w:val="clear" w:color="auto" w:fill="FFFFFF"/>
        </w:rPr>
        <w:t xml:space="preserve"> service and decrease </w:t>
      </w:r>
      <w:r w:rsidR="00641D5C" w:rsidRPr="00946933">
        <w:rPr>
          <w:rFonts w:ascii="Footlight MT Light" w:eastAsia="Arial" w:hAnsi="Footlight MT Light" w:cs="Arial"/>
          <w:sz w:val="32"/>
          <w:szCs w:val="14"/>
          <w:shd w:val="clear" w:color="auto" w:fill="FFFFFF"/>
        </w:rPr>
        <w:t xml:space="preserve">the </w:t>
      </w:r>
      <w:r w:rsidRPr="00946933">
        <w:rPr>
          <w:rFonts w:ascii="Footlight MT Light" w:eastAsia="Arial" w:hAnsi="Footlight MT Light" w:cs="Arial"/>
          <w:sz w:val="32"/>
          <w:szCs w:val="14"/>
          <w:shd w:val="clear" w:color="auto" w:fill="FFFFFF"/>
        </w:rPr>
        <w:t xml:space="preserve">labor of workers. And it will be </w:t>
      </w:r>
      <w:r w:rsidR="00641D5C" w:rsidRPr="00946933">
        <w:rPr>
          <w:rFonts w:ascii="Footlight MT Light" w:eastAsia="Arial" w:hAnsi="Footlight MT Light" w:cs="Arial"/>
          <w:sz w:val="32"/>
          <w:szCs w:val="14"/>
          <w:shd w:val="clear" w:color="auto" w:fill="FFFFFF"/>
        </w:rPr>
        <w:t>platform-independent</w:t>
      </w:r>
      <w:r w:rsidRPr="00946933">
        <w:rPr>
          <w:rFonts w:ascii="Footlight MT Light" w:eastAsia="Arial" w:hAnsi="Footlight MT Light" w:cs="Arial"/>
          <w:sz w:val="32"/>
          <w:szCs w:val="14"/>
          <w:shd w:val="clear" w:color="auto" w:fill="FFFFFF"/>
        </w:rPr>
        <w:t xml:space="preserve">. This can be applied </w:t>
      </w:r>
      <w:r w:rsidR="00641D5C" w:rsidRPr="00946933">
        <w:rPr>
          <w:rFonts w:ascii="Footlight MT Light" w:eastAsia="Arial" w:hAnsi="Footlight MT Light" w:cs="Arial"/>
          <w:sz w:val="32"/>
          <w:szCs w:val="14"/>
          <w:shd w:val="clear" w:color="auto" w:fill="FFFFFF"/>
        </w:rPr>
        <w:t>to</w:t>
      </w:r>
      <w:r w:rsidRPr="00946933">
        <w:rPr>
          <w:rFonts w:ascii="Footlight MT Light" w:eastAsia="Arial" w:hAnsi="Footlight MT Light" w:cs="Arial"/>
          <w:sz w:val="32"/>
          <w:szCs w:val="14"/>
          <w:shd w:val="clear" w:color="auto" w:fill="FFFFFF"/>
        </w:rPr>
        <w:t xml:space="preserve"> different bus transportation companies simply by upgrading our project.</w:t>
      </w:r>
    </w:p>
    <w:p w14:paraId="2DF1131E" w14:textId="77777777" w:rsidR="005511EE" w:rsidRPr="00946933" w:rsidRDefault="005511EE"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Technical feasibility</w:t>
      </w:r>
    </w:p>
    <w:p w14:paraId="1477285D" w14:textId="51A85579" w:rsidR="005511EE" w:rsidRPr="00946933" w:rsidRDefault="005511EE"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What we are going to develop is not complicated to use it. It can simply be done again by adding values.</w:t>
      </w:r>
      <w:r w:rsidR="00DD2755" w:rsidRPr="00946933">
        <w:rPr>
          <w:rFonts w:ascii="Footlight MT Light" w:eastAsia="Arial" w:hAnsi="Footlight MT Light" w:cs="Arial"/>
          <w:sz w:val="32"/>
          <w:szCs w:val="14"/>
          <w:shd w:val="clear" w:color="auto" w:fill="FFFFFF"/>
        </w:rPr>
        <w:t xml:space="preserve"> This bus reservation </w:t>
      </w:r>
      <w:r w:rsidR="004515F9" w:rsidRPr="00946933">
        <w:rPr>
          <w:rFonts w:ascii="Footlight MT Light" w:eastAsia="Arial" w:hAnsi="Footlight MT Light" w:cs="Arial"/>
          <w:sz w:val="32"/>
          <w:szCs w:val="14"/>
          <w:shd w:val="clear" w:color="auto" w:fill="FFFFFF"/>
        </w:rPr>
        <w:t xml:space="preserve">management </w:t>
      </w:r>
      <w:r w:rsidR="00DD2755" w:rsidRPr="00946933">
        <w:rPr>
          <w:rFonts w:ascii="Footlight MT Light" w:eastAsia="Arial" w:hAnsi="Footlight MT Light" w:cs="Arial"/>
          <w:sz w:val="32"/>
          <w:szCs w:val="14"/>
          <w:shd w:val="clear" w:color="auto" w:fill="FFFFFF"/>
        </w:rPr>
        <w:t xml:space="preserve">system is developed using the existing technology. It is implemented simply by using </w:t>
      </w:r>
      <w:proofErr w:type="spellStart"/>
      <w:r w:rsidR="00641D5C" w:rsidRPr="00946933">
        <w:rPr>
          <w:rFonts w:ascii="Footlight MT Light" w:eastAsia="Arial" w:hAnsi="Footlight MT Light" w:cs="Arial"/>
          <w:sz w:val="32"/>
          <w:szCs w:val="14"/>
          <w:shd w:val="clear" w:color="auto" w:fill="FFFFFF"/>
        </w:rPr>
        <w:t>Codeblock</w:t>
      </w:r>
      <w:proofErr w:type="spellEnd"/>
      <w:r w:rsidR="00DD2755" w:rsidRPr="00946933">
        <w:rPr>
          <w:rFonts w:ascii="Footlight MT Light" w:eastAsia="Arial" w:hAnsi="Footlight MT Light" w:cs="Arial"/>
          <w:sz w:val="32"/>
          <w:szCs w:val="14"/>
          <w:shd w:val="clear" w:color="auto" w:fill="FFFFFF"/>
        </w:rPr>
        <w:t xml:space="preserve"> IDE. It can be updated and improved since it is flexible.</w:t>
      </w:r>
    </w:p>
    <w:p w14:paraId="3A542FAF" w14:textId="77777777" w:rsidR="00DD2755" w:rsidRPr="00946933" w:rsidRDefault="005511EE"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Economic feasibility</w:t>
      </w:r>
    </w:p>
    <w:p w14:paraId="4AB61362" w14:textId="334C5799" w:rsidR="00DD2755" w:rsidRPr="00946933" w:rsidRDefault="00DD2755"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The project we are going to develop is economically feasible and the benefit is reducing the cost. Since this project will computerize the existing system, the reduction of the cost </w:t>
      </w:r>
      <w:r w:rsidR="00641D5C" w:rsidRPr="00946933">
        <w:rPr>
          <w:rFonts w:ascii="Footlight MT Light" w:eastAsia="Arial" w:hAnsi="Footlight MT Light" w:cs="Arial"/>
          <w:sz w:val="32"/>
          <w:szCs w:val="14"/>
          <w:shd w:val="clear" w:color="auto" w:fill="FFFFFF"/>
        </w:rPr>
        <w:t>of</w:t>
      </w:r>
      <w:r w:rsidRPr="00946933">
        <w:rPr>
          <w:rFonts w:ascii="Footlight MT Light" w:eastAsia="Arial" w:hAnsi="Footlight MT Light" w:cs="Arial"/>
          <w:sz w:val="32"/>
          <w:szCs w:val="14"/>
          <w:shd w:val="clear" w:color="auto" w:fill="FFFFFF"/>
        </w:rPr>
        <w:t xml:space="preserve"> materials used in manual operation becomes beneficiary to the organization. It can be beneficial for the users since customers from different regions and cities are not required to go to the bus station to buy </w:t>
      </w:r>
      <w:r w:rsidR="00641D5C" w:rsidRPr="00946933">
        <w:rPr>
          <w:rFonts w:ascii="Footlight MT Light" w:eastAsia="Arial" w:hAnsi="Footlight MT Light" w:cs="Arial"/>
          <w:sz w:val="32"/>
          <w:szCs w:val="14"/>
          <w:shd w:val="clear" w:color="auto" w:fill="FFFFFF"/>
        </w:rPr>
        <w:t>tickets</w:t>
      </w:r>
      <w:r w:rsidRPr="00946933">
        <w:rPr>
          <w:rFonts w:ascii="Footlight MT Light" w:eastAsia="Arial" w:hAnsi="Footlight MT Light" w:cs="Arial"/>
          <w:sz w:val="32"/>
          <w:szCs w:val="14"/>
          <w:shd w:val="clear" w:color="auto" w:fill="FFFFFF"/>
        </w:rPr>
        <w:t xml:space="preserve"> and rent a room to stay around the station. </w:t>
      </w:r>
    </w:p>
    <w:p w14:paraId="46126307" w14:textId="77777777" w:rsidR="00AE6C25" w:rsidRPr="00946933" w:rsidRDefault="005511EE" w:rsidP="005511EE">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 xml:space="preserve">General </w:t>
      </w:r>
      <w:r w:rsidR="00DD2755" w:rsidRPr="00946933">
        <w:rPr>
          <w:rFonts w:ascii="Footlight MT Light" w:eastAsia="Arial" w:hAnsi="Footlight MT Light" w:cs="Arial"/>
          <w:b/>
          <w:color w:val="0070C0"/>
          <w:sz w:val="32"/>
          <w:szCs w:val="14"/>
          <w:shd w:val="clear" w:color="auto" w:fill="FFFFFF"/>
        </w:rPr>
        <w:t>benefit</w:t>
      </w:r>
    </w:p>
    <w:p w14:paraId="4A6DE7DF" w14:textId="7268B513" w:rsidR="00EC5B45" w:rsidRPr="00946933" w:rsidRDefault="00EC5B45" w:rsidP="00EC5B4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lastRenderedPageBreak/>
        <w:t>Reduces unnecessary wastage of materials like paper, pen, human power</w:t>
      </w:r>
      <w:r w:rsidR="00641D5C" w:rsidRPr="00946933">
        <w:rPr>
          <w:rFonts w:ascii="Footlight MT Light" w:eastAsia="Arial" w:hAnsi="Footlight MT Light" w:cs="Arial"/>
          <w:sz w:val="32"/>
          <w:szCs w:val="14"/>
          <w:shd w:val="clear" w:color="auto" w:fill="FFFFFF"/>
        </w:rPr>
        <w:t>,</w:t>
      </w:r>
      <w:r w:rsidRPr="00946933">
        <w:rPr>
          <w:rFonts w:ascii="Footlight MT Light" w:eastAsia="Arial" w:hAnsi="Footlight MT Light" w:cs="Arial"/>
          <w:sz w:val="32"/>
          <w:szCs w:val="14"/>
          <w:shd w:val="clear" w:color="auto" w:fill="FFFFFF"/>
        </w:rPr>
        <w:t xml:space="preserve"> and user disappointment. It can reduce time wastage for </w:t>
      </w:r>
      <w:r w:rsidR="00641D5C" w:rsidRPr="00946933">
        <w:rPr>
          <w:rFonts w:ascii="Footlight MT Light" w:eastAsia="Arial" w:hAnsi="Footlight MT Light" w:cs="Arial"/>
          <w:sz w:val="32"/>
          <w:szCs w:val="14"/>
          <w:shd w:val="clear" w:color="auto" w:fill="FFFFFF"/>
        </w:rPr>
        <w:t>organizations</w:t>
      </w:r>
      <w:r w:rsidRPr="00946933">
        <w:rPr>
          <w:rFonts w:ascii="Footlight MT Light" w:eastAsia="Arial" w:hAnsi="Footlight MT Light" w:cs="Arial"/>
          <w:sz w:val="32"/>
          <w:szCs w:val="14"/>
          <w:shd w:val="clear" w:color="auto" w:fill="FFFFFF"/>
        </w:rPr>
        <w:t xml:space="preserve"> and customers. It creates a greater image of our country for foreign travelers.</w:t>
      </w:r>
    </w:p>
    <w:p w14:paraId="7565382A" w14:textId="77777777" w:rsidR="00EC5B45" w:rsidRPr="00946933" w:rsidRDefault="00EC5B45" w:rsidP="00040CAD">
      <w:pPr>
        <w:pStyle w:val="Heading1"/>
        <w:rPr>
          <w:rFonts w:ascii="Footlight MT Light" w:eastAsia="Arial" w:hAnsi="Footlight MT Light"/>
          <w:i/>
          <w:color w:val="auto"/>
          <w:sz w:val="40"/>
          <w:shd w:val="clear" w:color="auto" w:fill="FFFFFF"/>
        </w:rPr>
      </w:pPr>
      <w:r w:rsidRPr="00946933">
        <w:rPr>
          <w:rFonts w:ascii="Footlight MT Light" w:eastAsia="Arial" w:hAnsi="Footlight MT Light"/>
          <w:color w:val="auto"/>
          <w:shd w:val="clear" w:color="auto" w:fill="FFFFFF"/>
        </w:rPr>
        <w:t xml:space="preserve">                                  </w:t>
      </w:r>
      <w:bookmarkStart w:id="5" w:name="_Toc108693483"/>
      <w:r w:rsidRPr="00946933">
        <w:rPr>
          <w:rFonts w:ascii="Footlight MT Light" w:eastAsia="Arial" w:hAnsi="Footlight MT Light"/>
          <w:i/>
          <w:color w:val="002060"/>
          <w:sz w:val="40"/>
          <w:shd w:val="clear" w:color="auto" w:fill="FFFFFF"/>
        </w:rPr>
        <w:t>Significance of the project</w:t>
      </w:r>
      <w:bookmarkEnd w:id="5"/>
    </w:p>
    <w:p w14:paraId="4728A183" w14:textId="77777777" w:rsidR="00184AAA" w:rsidRPr="00946933" w:rsidRDefault="00184AAA" w:rsidP="00EC5B4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p>
    <w:p w14:paraId="7CC8FAF9" w14:textId="4FE45DC2" w:rsidR="00184AAA" w:rsidRPr="00946933" w:rsidRDefault="004C4317" w:rsidP="00184AAA">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The system</w:t>
      </w:r>
      <w:r w:rsidR="00184AAA" w:rsidRPr="00946933">
        <w:rPr>
          <w:rFonts w:ascii="Footlight MT Light" w:eastAsia="Arial" w:hAnsi="Footlight MT Light" w:cs="Arial"/>
          <w:sz w:val="32"/>
          <w:szCs w:val="14"/>
          <w:shd w:val="clear" w:color="auto" w:fill="FFFFFF"/>
        </w:rPr>
        <w:t xml:space="preserve"> can </w:t>
      </w:r>
      <w:r w:rsidRPr="00946933">
        <w:rPr>
          <w:rFonts w:ascii="Footlight MT Light" w:eastAsia="Arial" w:hAnsi="Footlight MT Light" w:cs="Arial"/>
          <w:sz w:val="32"/>
          <w:szCs w:val="14"/>
          <w:shd w:val="clear" w:color="auto" w:fill="FFFFFF"/>
        </w:rPr>
        <w:t xml:space="preserve">increase </w:t>
      </w:r>
      <w:r w:rsidR="00641D5C" w:rsidRPr="00946933">
        <w:rPr>
          <w:rFonts w:ascii="Footlight MT Light" w:eastAsia="Arial" w:hAnsi="Footlight MT Light" w:cs="Arial"/>
          <w:sz w:val="32"/>
          <w:szCs w:val="14"/>
          <w:shd w:val="clear" w:color="auto" w:fill="FFFFFF"/>
        </w:rPr>
        <w:t>enterprises'</w:t>
      </w:r>
      <w:r w:rsidRPr="00946933">
        <w:rPr>
          <w:rFonts w:ascii="Footlight MT Light" w:eastAsia="Arial" w:hAnsi="Footlight MT Light" w:cs="Arial"/>
          <w:sz w:val="32"/>
          <w:szCs w:val="14"/>
          <w:shd w:val="clear" w:color="auto" w:fill="FFFFFF"/>
        </w:rPr>
        <w:t xml:space="preserve"> </w:t>
      </w:r>
      <w:r w:rsidR="00184AAA" w:rsidRPr="00946933">
        <w:rPr>
          <w:rFonts w:ascii="Footlight MT Light" w:eastAsia="Arial" w:hAnsi="Footlight MT Light" w:cs="Arial"/>
          <w:sz w:val="32"/>
          <w:szCs w:val="14"/>
          <w:shd w:val="clear" w:color="auto" w:fill="FFFFFF"/>
        </w:rPr>
        <w:t>profit by minimizing their cost expenditure.</w:t>
      </w:r>
    </w:p>
    <w:p w14:paraId="4551213C" w14:textId="77777777" w:rsidR="00184AAA" w:rsidRPr="00946933" w:rsidRDefault="00184AAA" w:rsidP="00184AAA">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It can increase customer satisfaction.</w:t>
      </w:r>
    </w:p>
    <w:p w14:paraId="5474E186" w14:textId="016F6F7C" w:rsidR="00184AAA" w:rsidRPr="00946933" w:rsidRDefault="00184AAA" w:rsidP="00184AAA">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It can minimize the required </w:t>
      </w:r>
      <w:r w:rsidR="00641D5C" w:rsidRPr="00946933">
        <w:rPr>
          <w:rFonts w:ascii="Footlight MT Light" w:eastAsia="Arial" w:hAnsi="Footlight MT Light" w:cs="Arial"/>
          <w:sz w:val="32"/>
          <w:szCs w:val="14"/>
          <w:shd w:val="clear" w:color="auto" w:fill="FFFFFF"/>
        </w:rPr>
        <w:t>manpower</w:t>
      </w:r>
      <w:r w:rsidRPr="00946933">
        <w:rPr>
          <w:rFonts w:ascii="Footlight MT Light" w:eastAsia="Arial" w:hAnsi="Footlight MT Light" w:cs="Arial"/>
          <w:sz w:val="32"/>
          <w:szCs w:val="14"/>
          <w:shd w:val="clear" w:color="auto" w:fill="FFFFFF"/>
        </w:rPr>
        <w:t xml:space="preserve"> and the fee for employees.</w:t>
      </w:r>
    </w:p>
    <w:p w14:paraId="22FCACA5" w14:textId="77777777" w:rsidR="00184AAA" w:rsidRPr="00946933" w:rsidRDefault="00184AAA" w:rsidP="00184AAA">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It can increase work flexibility and provide fast service.</w:t>
      </w:r>
    </w:p>
    <w:p w14:paraId="5277FD0C" w14:textId="06EDBFB2" w:rsidR="00184AAA" w:rsidRPr="00946933" w:rsidRDefault="00184AAA" w:rsidP="00184AAA">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Hel</w:t>
      </w:r>
      <w:r w:rsidR="004515F9" w:rsidRPr="00946933">
        <w:rPr>
          <w:rFonts w:ascii="Footlight MT Light" w:eastAsia="Arial" w:hAnsi="Footlight MT Light" w:cs="Arial"/>
          <w:sz w:val="32"/>
          <w:szCs w:val="14"/>
          <w:shd w:val="clear" w:color="auto" w:fill="FFFFFF"/>
        </w:rPr>
        <w:t xml:space="preserve">p </w:t>
      </w:r>
      <w:r w:rsidR="00641D5C" w:rsidRPr="00946933">
        <w:rPr>
          <w:rFonts w:ascii="Footlight MT Light" w:eastAsia="Arial" w:hAnsi="Footlight MT Light" w:cs="Arial"/>
          <w:sz w:val="32"/>
          <w:szCs w:val="14"/>
          <w:shd w:val="clear" w:color="auto" w:fill="FFFFFF"/>
        </w:rPr>
        <w:t xml:space="preserve">the </w:t>
      </w:r>
      <w:r w:rsidR="004515F9" w:rsidRPr="00946933">
        <w:rPr>
          <w:rFonts w:ascii="Footlight MT Light" w:eastAsia="Arial" w:hAnsi="Footlight MT Light" w:cs="Arial"/>
          <w:sz w:val="32"/>
          <w:szCs w:val="14"/>
          <w:shd w:val="clear" w:color="auto" w:fill="FFFFFF"/>
        </w:rPr>
        <w:t>organization store bus</w:t>
      </w:r>
      <w:r w:rsidRPr="00946933">
        <w:rPr>
          <w:rFonts w:ascii="Footlight MT Light" w:eastAsia="Arial" w:hAnsi="Footlight MT Light" w:cs="Arial"/>
          <w:sz w:val="32"/>
          <w:szCs w:val="14"/>
          <w:shd w:val="clear" w:color="auto" w:fill="FFFFFF"/>
        </w:rPr>
        <w:t xml:space="preserve"> information in </w:t>
      </w:r>
      <w:r w:rsidR="00641D5C" w:rsidRPr="00946933">
        <w:rPr>
          <w:rFonts w:ascii="Footlight MT Light" w:eastAsia="Arial" w:hAnsi="Footlight MT Light" w:cs="Arial"/>
          <w:sz w:val="32"/>
          <w:szCs w:val="14"/>
          <w:shd w:val="clear" w:color="auto" w:fill="FFFFFF"/>
        </w:rPr>
        <w:t xml:space="preserve">a </w:t>
      </w:r>
      <w:r w:rsidRPr="00946933">
        <w:rPr>
          <w:rFonts w:ascii="Footlight MT Light" w:eastAsia="Arial" w:hAnsi="Footlight MT Light" w:cs="Arial"/>
          <w:sz w:val="32"/>
          <w:szCs w:val="14"/>
          <w:shd w:val="clear" w:color="auto" w:fill="FFFFFF"/>
        </w:rPr>
        <w:t>well-organized manner.</w:t>
      </w:r>
    </w:p>
    <w:p w14:paraId="60339DA8" w14:textId="4ADA9065" w:rsidR="00184AAA" w:rsidRPr="00946933" w:rsidRDefault="00184AAA" w:rsidP="00EC5B45">
      <w:pPr>
        <w:pStyle w:val="NormalWeb"/>
        <w:numPr>
          <w:ilvl w:val="0"/>
          <w:numId w:val="3"/>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Help organizations </w:t>
      </w:r>
      <w:r w:rsidR="00641D5C" w:rsidRPr="00946933">
        <w:rPr>
          <w:rFonts w:ascii="Footlight MT Light" w:eastAsia="Arial" w:hAnsi="Footlight MT Light" w:cs="Arial"/>
          <w:sz w:val="32"/>
          <w:szCs w:val="14"/>
          <w:shd w:val="clear" w:color="auto" w:fill="FFFFFF"/>
        </w:rPr>
        <w:t>with</w:t>
      </w:r>
      <w:r w:rsidRPr="00946933">
        <w:rPr>
          <w:rFonts w:ascii="Footlight MT Light" w:eastAsia="Arial" w:hAnsi="Footlight MT Light" w:cs="Arial"/>
          <w:sz w:val="32"/>
          <w:szCs w:val="14"/>
          <w:shd w:val="clear" w:color="auto" w:fill="FFFFFF"/>
        </w:rPr>
        <w:t xml:space="preserve"> flexible placement </w:t>
      </w:r>
      <w:r w:rsidR="00641D5C" w:rsidRPr="00946933">
        <w:rPr>
          <w:rFonts w:ascii="Footlight MT Light" w:eastAsia="Arial" w:hAnsi="Footlight MT Light" w:cs="Arial"/>
          <w:sz w:val="32"/>
          <w:szCs w:val="14"/>
          <w:shd w:val="clear" w:color="auto" w:fill="FFFFFF"/>
        </w:rPr>
        <w:t>systems</w:t>
      </w:r>
      <w:r w:rsidRPr="00946933">
        <w:rPr>
          <w:rFonts w:ascii="Footlight MT Light" w:eastAsia="Arial" w:hAnsi="Footlight MT Light" w:cs="Arial"/>
          <w:sz w:val="32"/>
          <w:szCs w:val="14"/>
          <w:shd w:val="clear" w:color="auto" w:fill="FFFFFF"/>
        </w:rPr>
        <w:t>.</w:t>
      </w:r>
    </w:p>
    <w:p w14:paraId="3734303D" w14:textId="2B574955" w:rsidR="00184AAA" w:rsidRPr="00946933" w:rsidRDefault="00184AAA" w:rsidP="004C4317">
      <w:pPr>
        <w:pStyle w:val="NormalWeb"/>
        <w:numPr>
          <w:ilvl w:val="0"/>
          <w:numId w:val="4"/>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It avoids the time wasta</w:t>
      </w:r>
      <w:r w:rsidR="004C4317" w:rsidRPr="00946933">
        <w:rPr>
          <w:rFonts w:ascii="Footlight MT Light" w:eastAsia="Arial" w:hAnsi="Footlight MT Light" w:cs="Arial"/>
          <w:sz w:val="32"/>
          <w:szCs w:val="14"/>
          <w:shd w:val="clear" w:color="auto" w:fill="FFFFFF"/>
        </w:rPr>
        <w:t xml:space="preserve">ge </w:t>
      </w:r>
      <w:r w:rsidR="007F1A46" w:rsidRPr="00946933">
        <w:rPr>
          <w:rFonts w:ascii="Footlight MT Light" w:eastAsia="Arial" w:hAnsi="Footlight MT Light" w:cs="Arial"/>
          <w:sz w:val="32"/>
          <w:szCs w:val="14"/>
          <w:shd w:val="clear" w:color="auto" w:fill="FFFFFF"/>
        </w:rPr>
        <w:t xml:space="preserve">for getting access </w:t>
      </w:r>
      <w:r w:rsidR="00641D5C" w:rsidRPr="00946933">
        <w:rPr>
          <w:rFonts w:ascii="Footlight MT Light" w:eastAsia="Arial" w:hAnsi="Footlight MT Light" w:cs="Arial"/>
          <w:sz w:val="32"/>
          <w:szCs w:val="14"/>
          <w:shd w:val="clear" w:color="auto" w:fill="FFFFFF"/>
        </w:rPr>
        <w:t>to</w:t>
      </w:r>
      <w:r w:rsidR="007F1A46" w:rsidRPr="00946933">
        <w:rPr>
          <w:rFonts w:ascii="Footlight MT Light" w:eastAsia="Arial" w:hAnsi="Footlight MT Light" w:cs="Arial"/>
          <w:sz w:val="32"/>
          <w:szCs w:val="14"/>
          <w:shd w:val="clear" w:color="auto" w:fill="FFFFFF"/>
        </w:rPr>
        <w:t xml:space="preserve"> full bus reservation </w:t>
      </w:r>
      <w:r w:rsidRPr="00946933">
        <w:rPr>
          <w:rFonts w:ascii="Footlight MT Light" w:eastAsia="Arial" w:hAnsi="Footlight MT Light" w:cs="Arial"/>
          <w:sz w:val="32"/>
          <w:szCs w:val="14"/>
          <w:shd w:val="clear" w:color="auto" w:fill="FFFFFF"/>
        </w:rPr>
        <w:t>information</w:t>
      </w:r>
      <w:r w:rsidR="004C4317" w:rsidRPr="00946933">
        <w:rPr>
          <w:rFonts w:ascii="Footlight MT Light" w:eastAsia="Arial" w:hAnsi="Footlight MT Light" w:cs="Arial"/>
          <w:sz w:val="32"/>
          <w:szCs w:val="14"/>
          <w:shd w:val="clear" w:color="auto" w:fill="FFFFFF"/>
        </w:rPr>
        <w:t xml:space="preserve"> for enterprise workers.</w:t>
      </w:r>
    </w:p>
    <w:p w14:paraId="682B77D0" w14:textId="77777777" w:rsidR="00184AAA" w:rsidRPr="00946933" w:rsidRDefault="00C94C7D" w:rsidP="00184AAA">
      <w:pPr>
        <w:pStyle w:val="NormalWeb"/>
        <w:numPr>
          <w:ilvl w:val="0"/>
          <w:numId w:val="4"/>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It gives information timely.</w:t>
      </w:r>
    </w:p>
    <w:p w14:paraId="66A056BA" w14:textId="77777777" w:rsidR="007F1A46" w:rsidRPr="00946933" w:rsidRDefault="007F1A46" w:rsidP="00184AAA">
      <w:pPr>
        <w:pStyle w:val="NormalWeb"/>
        <w:numPr>
          <w:ilvl w:val="0"/>
          <w:numId w:val="4"/>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It </w:t>
      </w:r>
      <w:r w:rsidR="003864A2" w:rsidRPr="00946933">
        <w:rPr>
          <w:rFonts w:ascii="Footlight MT Light" w:eastAsia="Arial" w:hAnsi="Footlight MT Light" w:cs="Arial"/>
          <w:sz w:val="32"/>
          <w:szCs w:val="14"/>
          <w:shd w:val="clear" w:color="auto" w:fill="FFFFFF"/>
        </w:rPr>
        <w:t>specifies</w:t>
      </w:r>
      <w:r w:rsidRPr="00946933">
        <w:rPr>
          <w:rFonts w:ascii="Footlight MT Light" w:eastAsia="Arial" w:hAnsi="Footlight MT Light" w:cs="Arial"/>
          <w:sz w:val="32"/>
          <w:szCs w:val="14"/>
          <w:shd w:val="clear" w:color="auto" w:fill="FFFFFF"/>
        </w:rPr>
        <w:t xml:space="preserve"> the tariff.</w:t>
      </w:r>
    </w:p>
    <w:p w14:paraId="302C1A8D" w14:textId="77777777" w:rsidR="00184AAA" w:rsidRPr="00946933" w:rsidRDefault="00C94C7D" w:rsidP="00040CAD">
      <w:pPr>
        <w:pStyle w:val="Heading1"/>
        <w:rPr>
          <w:rFonts w:ascii="Footlight MT Light" w:eastAsia="Arial" w:hAnsi="Footlight MT Light"/>
          <w:i/>
          <w:color w:val="auto"/>
          <w:sz w:val="40"/>
          <w:shd w:val="clear" w:color="auto" w:fill="FFFFFF"/>
        </w:rPr>
      </w:pPr>
      <w:r w:rsidRPr="00946933">
        <w:rPr>
          <w:rFonts w:ascii="Footlight MT Light" w:eastAsia="Arial" w:hAnsi="Footlight MT Light"/>
          <w:color w:val="auto"/>
          <w:shd w:val="clear" w:color="auto" w:fill="FFFFFF"/>
        </w:rPr>
        <w:t xml:space="preserve"> </w:t>
      </w:r>
      <w:r w:rsidR="00EA316C" w:rsidRPr="00946933">
        <w:rPr>
          <w:rFonts w:ascii="Footlight MT Light" w:eastAsia="Arial" w:hAnsi="Footlight MT Light"/>
          <w:color w:val="auto"/>
          <w:shd w:val="clear" w:color="auto" w:fill="FFFFFF"/>
        </w:rPr>
        <w:t xml:space="preserve">                       </w:t>
      </w:r>
      <w:bookmarkStart w:id="6" w:name="_Toc108693484"/>
      <w:r w:rsidR="00EA316C" w:rsidRPr="00946933">
        <w:rPr>
          <w:rFonts w:ascii="Footlight MT Light" w:eastAsia="Arial" w:hAnsi="Footlight MT Light"/>
          <w:i/>
          <w:color w:val="002060"/>
          <w:sz w:val="40"/>
          <w:shd w:val="clear" w:color="auto" w:fill="FFFFFF"/>
        </w:rPr>
        <w:t>Scope of the project</w:t>
      </w:r>
      <w:bookmarkEnd w:id="6"/>
    </w:p>
    <w:p w14:paraId="27036C2A" w14:textId="0B932CBE" w:rsidR="00EA316C" w:rsidRPr="00946933" w:rsidRDefault="005E7492" w:rsidP="00EC5B4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w:t>
      </w:r>
      <w:r w:rsidR="00EA316C" w:rsidRPr="00946933">
        <w:rPr>
          <w:rFonts w:ascii="Footlight MT Light" w:eastAsia="Arial" w:hAnsi="Footlight MT Light" w:cs="Arial"/>
          <w:sz w:val="32"/>
          <w:szCs w:val="14"/>
          <w:shd w:val="clear" w:color="auto" w:fill="FFFFFF"/>
        </w:rPr>
        <w:t>he functionality of our project is to give reserva</w:t>
      </w:r>
      <w:r w:rsidR="00356DE1" w:rsidRPr="00946933">
        <w:rPr>
          <w:rFonts w:ascii="Footlight MT Light" w:eastAsia="Arial" w:hAnsi="Footlight MT Light" w:cs="Arial"/>
          <w:sz w:val="32"/>
          <w:szCs w:val="14"/>
          <w:shd w:val="clear" w:color="auto" w:fill="FFFFFF"/>
        </w:rPr>
        <w:t>tion systems,</w:t>
      </w:r>
      <w:r w:rsidR="00EA316C" w:rsidRPr="00946933">
        <w:rPr>
          <w:rFonts w:ascii="Footlight MT Light" w:eastAsia="Arial" w:hAnsi="Footlight MT Light" w:cs="Arial"/>
          <w:sz w:val="32"/>
          <w:szCs w:val="14"/>
          <w:shd w:val="clear" w:color="auto" w:fill="FFFFFF"/>
        </w:rPr>
        <w:t xml:space="preserve"> </w:t>
      </w:r>
      <w:r w:rsidR="00641D5C" w:rsidRPr="00946933">
        <w:rPr>
          <w:rFonts w:ascii="Footlight MT Light" w:eastAsia="Arial" w:hAnsi="Footlight MT Light" w:cs="Arial"/>
          <w:sz w:val="32"/>
          <w:szCs w:val="14"/>
          <w:shd w:val="clear" w:color="auto" w:fill="FFFFFF"/>
        </w:rPr>
        <w:t xml:space="preserve">and </w:t>
      </w:r>
      <w:r w:rsidR="00EA316C" w:rsidRPr="00946933">
        <w:rPr>
          <w:rFonts w:ascii="Footlight MT Light" w:eastAsia="Arial" w:hAnsi="Footlight MT Light" w:cs="Arial"/>
          <w:sz w:val="32"/>
          <w:szCs w:val="14"/>
          <w:shd w:val="clear" w:color="auto" w:fill="FFFFFF"/>
        </w:rPr>
        <w:t xml:space="preserve">customer service </w:t>
      </w:r>
      <w:r w:rsidR="00641D5C" w:rsidRPr="00946933">
        <w:rPr>
          <w:rFonts w:ascii="Footlight MT Light" w:eastAsia="Arial" w:hAnsi="Footlight MT Light" w:cs="Arial"/>
          <w:sz w:val="32"/>
          <w:szCs w:val="14"/>
          <w:shd w:val="clear" w:color="auto" w:fill="FFFFFF"/>
        </w:rPr>
        <w:t>systems</w:t>
      </w:r>
      <w:r w:rsidR="00EA316C" w:rsidRPr="00946933">
        <w:rPr>
          <w:rFonts w:ascii="Footlight MT Light" w:eastAsia="Arial" w:hAnsi="Footlight MT Light" w:cs="Arial"/>
          <w:sz w:val="32"/>
          <w:szCs w:val="14"/>
          <w:shd w:val="clear" w:color="auto" w:fill="FFFFFF"/>
        </w:rPr>
        <w:t xml:space="preserve">, allowing users to know bus type and number, building </w:t>
      </w:r>
      <w:r w:rsidR="00641D5C" w:rsidRPr="00946933">
        <w:rPr>
          <w:rFonts w:ascii="Footlight MT Light" w:eastAsia="Arial" w:hAnsi="Footlight MT Light" w:cs="Arial"/>
          <w:sz w:val="32"/>
          <w:szCs w:val="14"/>
          <w:shd w:val="clear" w:color="auto" w:fill="FFFFFF"/>
        </w:rPr>
        <w:t>C++</w:t>
      </w:r>
      <w:r w:rsidR="00EA316C" w:rsidRPr="00946933">
        <w:rPr>
          <w:rFonts w:ascii="Footlight MT Light" w:eastAsia="Arial" w:hAnsi="Footlight MT Light" w:cs="Arial"/>
          <w:sz w:val="32"/>
          <w:szCs w:val="14"/>
          <w:shd w:val="clear" w:color="auto" w:fill="FFFFFF"/>
        </w:rPr>
        <w:t xml:space="preserve"> programming </w:t>
      </w:r>
      <w:r w:rsidR="00641D5C" w:rsidRPr="00946933">
        <w:rPr>
          <w:rFonts w:ascii="Footlight MT Light" w:eastAsia="Arial" w:hAnsi="Footlight MT Light" w:cs="Arial"/>
          <w:sz w:val="32"/>
          <w:szCs w:val="14"/>
          <w:shd w:val="clear" w:color="auto" w:fill="FFFFFF"/>
        </w:rPr>
        <w:t>projects</w:t>
      </w:r>
      <w:r w:rsidR="00EA316C" w:rsidRPr="00946933">
        <w:rPr>
          <w:rFonts w:ascii="Footlight MT Light" w:eastAsia="Arial" w:hAnsi="Footlight MT Light" w:cs="Arial"/>
          <w:sz w:val="32"/>
          <w:szCs w:val="14"/>
          <w:shd w:val="clear" w:color="auto" w:fill="FFFFFF"/>
        </w:rPr>
        <w:t xml:space="preserve"> for</w:t>
      </w:r>
      <w:r w:rsidR="00641D5C" w:rsidRPr="00946933">
        <w:rPr>
          <w:rFonts w:ascii="Footlight MT Light" w:eastAsia="Arial" w:hAnsi="Footlight MT Light" w:cs="Arial"/>
          <w:sz w:val="32"/>
          <w:szCs w:val="14"/>
          <w:shd w:val="clear" w:color="auto" w:fill="FFFFFF"/>
        </w:rPr>
        <w:t xml:space="preserve"> </w:t>
      </w:r>
      <w:r w:rsidR="00EA316C" w:rsidRPr="00946933">
        <w:rPr>
          <w:rFonts w:ascii="Footlight MT Light" w:eastAsia="Arial" w:hAnsi="Footlight MT Light" w:cs="Arial"/>
          <w:sz w:val="32"/>
          <w:szCs w:val="14"/>
          <w:shd w:val="clear" w:color="auto" w:fill="FFFFFF"/>
        </w:rPr>
        <w:t xml:space="preserve">the concerned bodies like users, </w:t>
      </w:r>
      <w:r w:rsidR="00641D5C" w:rsidRPr="00946933">
        <w:rPr>
          <w:rFonts w:ascii="Footlight MT Light" w:eastAsia="Arial" w:hAnsi="Footlight MT Light" w:cs="Arial"/>
          <w:sz w:val="32"/>
          <w:szCs w:val="14"/>
          <w:shd w:val="clear" w:color="auto" w:fill="FFFFFF"/>
        </w:rPr>
        <w:t>organizations,</w:t>
      </w:r>
      <w:r w:rsidR="00EA316C" w:rsidRPr="00946933">
        <w:rPr>
          <w:rFonts w:ascii="Footlight MT Light" w:eastAsia="Arial" w:hAnsi="Footlight MT Light" w:cs="Arial"/>
          <w:sz w:val="32"/>
          <w:szCs w:val="14"/>
          <w:shd w:val="clear" w:color="auto" w:fill="FFFFFF"/>
        </w:rPr>
        <w:t xml:space="preserve"> and some programmers who can add </w:t>
      </w:r>
      <w:r w:rsidR="00641D5C" w:rsidRPr="00946933">
        <w:rPr>
          <w:rFonts w:ascii="Footlight MT Light" w:eastAsia="Arial" w:hAnsi="Footlight MT Light" w:cs="Arial"/>
          <w:sz w:val="32"/>
          <w:szCs w:val="14"/>
          <w:shd w:val="clear" w:color="auto" w:fill="FFFFFF"/>
        </w:rPr>
        <w:t>value</w:t>
      </w:r>
      <w:r w:rsidR="00EA316C" w:rsidRPr="00946933">
        <w:rPr>
          <w:rFonts w:ascii="Footlight MT Light" w:eastAsia="Arial" w:hAnsi="Footlight MT Light" w:cs="Arial"/>
          <w:sz w:val="32"/>
          <w:szCs w:val="14"/>
          <w:shd w:val="clear" w:color="auto" w:fill="FFFFFF"/>
        </w:rPr>
        <w:t xml:space="preserve"> </w:t>
      </w:r>
      <w:r w:rsidR="00641D5C" w:rsidRPr="00946933">
        <w:rPr>
          <w:rFonts w:ascii="Footlight MT Light" w:eastAsia="Arial" w:hAnsi="Footlight MT Light" w:cs="Arial"/>
          <w:sz w:val="32"/>
          <w:szCs w:val="14"/>
          <w:shd w:val="clear" w:color="auto" w:fill="FFFFFF"/>
        </w:rPr>
        <w:t>to</w:t>
      </w:r>
      <w:r w:rsidR="00EA316C" w:rsidRPr="00946933">
        <w:rPr>
          <w:rFonts w:ascii="Footlight MT Light" w:eastAsia="Arial" w:hAnsi="Footlight MT Light" w:cs="Arial"/>
          <w:sz w:val="32"/>
          <w:szCs w:val="14"/>
          <w:shd w:val="clear" w:color="auto" w:fill="FFFFFF"/>
        </w:rPr>
        <w:t xml:space="preserve"> our project and magnify its purpose and use. A user should be able </w:t>
      </w:r>
      <w:proofErr w:type="gramStart"/>
      <w:r w:rsidR="00EA316C" w:rsidRPr="00946933">
        <w:rPr>
          <w:rFonts w:ascii="Footlight MT Light" w:eastAsia="Arial" w:hAnsi="Footlight MT Light" w:cs="Arial"/>
          <w:sz w:val="32"/>
          <w:szCs w:val="14"/>
          <w:shd w:val="clear" w:color="auto" w:fill="FFFFFF"/>
        </w:rPr>
        <w:t>to:-</w:t>
      </w:r>
      <w:proofErr w:type="gramEnd"/>
    </w:p>
    <w:p w14:paraId="49595209" w14:textId="77777777" w:rsidR="00EA316C" w:rsidRPr="00946933" w:rsidRDefault="00EA316C" w:rsidP="00EA316C">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Ch</w:t>
      </w:r>
      <w:r w:rsidR="00356DE1" w:rsidRPr="00946933">
        <w:rPr>
          <w:rFonts w:ascii="Footlight MT Light" w:eastAsia="Arial" w:hAnsi="Footlight MT Light" w:cs="Arial"/>
          <w:sz w:val="32"/>
          <w:szCs w:val="14"/>
          <w:shd w:val="clear" w:color="auto" w:fill="FFFFFF"/>
        </w:rPr>
        <w:t>oose the bus</w:t>
      </w:r>
      <w:r w:rsidR="003864A2" w:rsidRPr="00946933">
        <w:rPr>
          <w:rFonts w:ascii="Footlight MT Light" w:eastAsia="Arial" w:hAnsi="Footlight MT Light" w:cs="Arial"/>
          <w:sz w:val="32"/>
          <w:szCs w:val="14"/>
          <w:shd w:val="clear" w:color="auto" w:fill="FFFFFF"/>
        </w:rPr>
        <w:t>.</w:t>
      </w:r>
    </w:p>
    <w:p w14:paraId="02AD07C1" w14:textId="77777777" w:rsidR="005E7492" w:rsidRPr="00946933" w:rsidRDefault="004E5419" w:rsidP="005E7492">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Modify </w:t>
      </w:r>
      <w:r w:rsidR="005E7492" w:rsidRPr="00946933">
        <w:rPr>
          <w:rFonts w:ascii="Footlight MT Light" w:eastAsia="Arial" w:hAnsi="Footlight MT Light" w:cs="Arial"/>
          <w:sz w:val="32"/>
          <w:szCs w:val="14"/>
          <w:shd w:val="clear" w:color="auto" w:fill="FFFFFF"/>
        </w:rPr>
        <w:t xml:space="preserve">or delete </w:t>
      </w:r>
      <w:r w:rsidRPr="00946933">
        <w:rPr>
          <w:rFonts w:ascii="Footlight MT Light" w:eastAsia="Arial" w:hAnsi="Footlight MT Light" w:cs="Arial"/>
          <w:sz w:val="32"/>
          <w:szCs w:val="14"/>
          <w:shd w:val="clear" w:color="auto" w:fill="FFFFFF"/>
        </w:rPr>
        <w:t>bus information</w:t>
      </w:r>
      <w:r w:rsidR="005E7492" w:rsidRPr="00946933">
        <w:rPr>
          <w:rFonts w:ascii="Footlight MT Light" w:eastAsia="Arial" w:hAnsi="Footlight MT Light" w:cs="Arial"/>
          <w:sz w:val="32"/>
          <w:szCs w:val="14"/>
          <w:shd w:val="clear" w:color="auto" w:fill="FFFFFF"/>
        </w:rPr>
        <w:t>.</w:t>
      </w:r>
    </w:p>
    <w:p w14:paraId="430F1A7B" w14:textId="1E4EA22D" w:rsidR="00EA316C" w:rsidRPr="00946933" w:rsidRDefault="00EA316C" w:rsidP="00EA316C">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The system should automatically show the schedule for </w:t>
      </w:r>
      <w:r w:rsidR="00641D5C" w:rsidRPr="00946933">
        <w:rPr>
          <w:rFonts w:ascii="Footlight MT Light" w:eastAsia="Arial" w:hAnsi="Footlight MT Light" w:cs="Arial"/>
          <w:sz w:val="32"/>
          <w:szCs w:val="14"/>
          <w:shd w:val="clear" w:color="auto" w:fill="FFFFFF"/>
        </w:rPr>
        <w:t xml:space="preserve">the </w:t>
      </w:r>
      <w:r w:rsidRPr="00946933">
        <w:rPr>
          <w:rFonts w:ascii="Footlight MT Light" w:eastAsia="Arial" w:hAnsi="Footlight MT Light" w:cs="Arial"/>
          <w:sz w:val="32"/>
          <w:szCs w:val="14"/>
          <w:shd w:val="clear" w:color="auto" w:fill="FFFFFF"/>
        </w:rPr>
        <w:t>correspondi</w:t>
      </w:r>
      <w:r w:rsidR="00ED51DD" w:rsidRPr="00946933">
        <w:rPr>
          <w:rFonts w:ascii="Footlight MT Light" w:eastAsia="Arial" w:hAnsi="Footlight MT Light" w:cs="Arial"/>
          <w:sz w:val="32"/>
          <w:szCs w:val="14"/>
          <w:shd w:val="clear" w:color="auto" w:fill="FFFFFF"/>
        </w:rPr>
        <w:t>ng bus for passengers</w:t>
      </w:r>
      <w:r w:rsidR="005E7492" w:rsidRPr="00946933">
        <w:rPr>
          <w:rFonts w:ascii="Footlight MT Light" w:eastAsia="Arial" w:hAnsi="Footlight MT Light" w:cs="Arial"/>
          <w:sz w:val="32"/>
          <w:szCs w:val="14"/>
          <w:shd w:val="clear" w:color="auto" w:fill="FFFFFF"/>
        </w:rPr>
        <w:t>.</w:t>
      </w:r>
    </w:p>
    <w:p w14:paraId="3577B056" w14:textId="77777777" w:rsidR="005E7492" w:rsidRPr="00946933" w:rsidRDefault="005E7492" w:rsidP="00EA316C">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The system i</w:t>
      </w:r>
      <w:r w:rsidR="00ED51DD" w:rsidRPr="00946933">
        <w:rPr>
          <w:rFonts w:ascii="Footlight MT Light" w:eastAsia="Arial" w:hAnsi="Footlight MT Light" w:cs="Arial"/>
          <w:sz w:val="32"/>
          <w:szCs w:val="14"/>
          <w:shd w:val="clear" w:color="auto" w:fill="FFFFFF"/>
        </w:rPr>
        <w:t>s only functional for bus managers.</w:t>
      </w:r>
    </w:p>
    <w:p w14:paraId="4BB4A0F1" w14:textId="77777777" w:rsidR="005E7492" w:rsidRPr="00946933" w:rsidRDefault="005E7492" w:rsidP="00EA316C">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lastRenderedPageBreak/>
        <w:t>Assigning bus to journey.</w:t>
      </w:r>
    </w:p>
    <w:p w14:paraId="6B8F2540" w14:textId="77777777" w:rsidR="00970616" w:rsidRPr="00946933" w:rsidRDefault="005E7492" w:rsidP="00C03755">
      <w:pPr>
        <w:pStyle w:val="NormalWeb"/>
        <w:numPr>
          <w:ilvl w:val="0"/>
          <w:numId w:val="5"/>
        </w:numPr>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Allow users to specify the time and place where and when they travel.</w:t>
      </w:r>
    </w:p>
    <w:p w14:paraId="6D94F112" w14:textId="77777777" w:rsidR="0081476E" w:rsidRPr="00946933" w:rsidRDefault="0081476E" w:rsidP="003864A2">
      <w:pPr>
        <w:pStyle w:val="NormalWeb"/>
        <w:spacing w:before="0" w:beforeAutospacing="0" w:line="220" w:lineRule="atLeast"/>
        <w:ind w:left="720"/>
        <w:jc w:val="both"/>
        <w:rPr>
          <w:rFonts w:ascii="Footlight MT Light" w:eastAsia="Arial" w:hAnsi="Footlight MT Light" w:cs="Arial"/>
          <w:sz w:val="32"/>
          <w:szCs w:val="14"/>
          <w:shd w:val="clear" w:color="auto" w:fill="FFFFFF"/>
        </w:rPr>
      </w:pPr>
    </w:p>
    <w:p w14:paraId="05F1443E" w14:textId="77777777" w:rsidR="00970616" w:rsidRPr="00946933" w:rsidRDefault="00C94C7D" w:rsidP="00C03755">
      <w:pPr>
        <w:pStyle w:val="NormalWeb"/>
        <w:spacing w:before="0" w:beforeAutospacing="0" w:line="220" w:lineRule="atLeast"/>
        <w:jc w:val="both"/>
        <w:rPr>
          <w:rFonts w:ascii="Footlight MT Light" w:eastAsia="Arial" w:hAnsi="Footlight MT Light" w:cs="Arial"/>
          <w:sz w:val="40"/>
          <w:szCs w:val="14"/>
          <w:shd w:val="clear" w:color="auto" w:fill="FFFFFF"/>
        </w:rPr>
      </w:pPr>
      <w:r w:rsidRPr="00946933">
        <w:rPr>
          <w:rFonts w:ascii="Footlight MT Light" w:eastAsia="Arial" w:hAnsi="Footlight MT Light" w:cs="Arial"/>
          <w:sz w:val="40"/>
          <w:szCs w:val="14"/>
          <w:shd w:val="clear" w:color="auto" w:fill="FFFFFF"/>
        </w:rPr>
        <w:t xml:space="preserve">                </w:t>
      </w:r>
    </w:p>
    <w:p w14:paraId="13D3A604" w14:textId="77777777" w:rsidR="00C94C7D" w:rsidRPr="00946933" w:rsidRDefault="00C94C7D" w:rsidP="00040CAD">
      <w:pPr>
        <w:pStyle w:val="Heading1"/>
        <w:rPr>
          <w:rFonts w:ascii="Footlight MT Light" w:eastAsia="Arial" w:hAnsi="Footlight MT Light"/>
          <w:i/>
          <w:color w:val="auto"/>
          <w:shd w:val="clear" w:color="auto" w:fill="FFFFFF"/>
        </w:rPr>
      </w:pPr>
      <w:r w:rsidRPr="00946933">
        <w:rPr>
          <w:rFonts w:ascii="Footlight MT Light" w:eastAsia="Arial" w:hAnsi="Footlight MT Light"/>
          <w:color w:val="auto"/>
          <w:sz w:val="40"/>
          <w:shd w:val="clear" w:color="auto" w:fill="FFFFFF"/>
        </w:rPr>
        <w:t xml:space="preserve">                   </w:t>
      </w:r>
      <w:bookmarkStart w:id="7" w:name="_Toc108693485"/>
      <w:r w:rsidRPr="00946933">
        <w:rPr>
          <w:rFonts w:ascii="Footlight MT Light" w:eastAsia="Arial" w:hAnsi="Footlight MT Light"/>
          <w:i/>
          <w:color w:val="002060"/>
          <w:sz w:val="40"/>
          <w:shd w:val="clear" w:color="auto" w:fill="FFFFFF"/>
        </w:rPr>
        <w:t>Methodology for the project</w:t>
      </w:r>
      <w:bookmarkEnd w:id="7"/>
    </w:p>
    <w:p w14:paraId="3994905D" w14:textId="77777777" w:rsidR="00C94C7D" w:rsidRPr="00946933" w:rsidRDefault="00C94C7D"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We gather information by using the following </w:t>
      </w:r>
      <w:proofErr w:type="gramStart"/>
      <w:r w:rsidR="00D173D6" w:rsidRPr="00946933">
        <w:rPr>
          <w:rFonts w:ascii="Footlight MT Light" w:eastAsia="Arial" w:hAnsi="Footlight MT Light" w:cs="Arial"/>
          <w:sz w:val="32"/>
          <w:szCs w:val="14"/>
          <w:shd w:val="clear" w:color="auto" w:fill="FFFFFF"/>
        </w:rPr>
        <w:t>methods:</w:t>
      </w:r>
      <w:r w:rsidRPr="00946933">
        <w:rPr>
          <w:rFonts w:ascii="Footlight MT Light" w:eastAsia="Arial" w:hAnsi="Footlight MT Light" w:cs="Arial"/>
          <w:sz w:val="32"/>
          <w:szCs w:val="14"/>
          <w:shd w:val="clear" w:color="auto" w:fill="FFFFFF"/>
        </w:rPr>
        <w:t>-</w:t>
      </w:r>
      <w:proofErr w:type="gramEnd"/>
    </w:p>
    <w:p w14:paraId="1373205F" w14:textId="77777777" w:rsidR="00C94C7D" w:rsidRPr="00946933" w:rsidRDefault="00C94C7D"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Online resource</w:t>
      </w:r>
      <w:r w:rsidR="00D173D6" w:rsidRPr="00946933">
        <w:rPr>
          <w:rFonts w:ascii="Footlight MT Light" w:eastAsia="Arial" w:hAnsi="Footlight MT Light" w:cs="Arial"/>
          <w:b/>
          <w:color w:val="0070C0"/>
          <w:sz w:val="32"/>
          <w:szCs w:val="14"/>
          <w:shd w:val="clear" w:color="auto" w:fill="FFFFFF"/>
        </w:rPr>
        <w:t xml:space="preserve"> </w:t>
      </w:r>
      <w:r w:rsidRPr="00946933">
        <w:rPr>
          <w:rFonts w:ascii="Footlight MT Light" w:eastAsia="Arial" w:hAnsi="Footlight MT Light" w:cs="Arial"/>
          <w:b/>
          <w:color w:val="0070C0"/>
          <w:sz w:val="32"/>
          <w:szCs w:val="14"/>
          <w:shd w:val="clear" w:color="auto" w:fill="FFFFFF"/>
        </w:rPr>
        <w:t>observation:</w:t>
      </w:r>
    </w:p>
    <w:p w14:paraId="42AD9528" w14:textId="33928034" w:rsidR="00C94C7D" w:rsidRPr="00946933" w:rsidRDefault="00D173D6"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We have observed the problems and suggested solutions from online resources of Ethiopian road construction and transportation </w:t>
      </w:r>
      <w:r w:rsidR="00641D5C" w:rsidRPr="00946933">
        <w:rPr>
          <w:rFonts w:ascii="Footlight MT Light" w:eastAsia="Arial" w:hAnsi="Footlight MT Light" w:cs="Arial"/>
          <w:sz w:val="32"/>
          <w:szCs w:val="14"/>
          <w:shd w:val="clear" w:color="auto" w:fill="FFFFFF"/>
        </w:rPr>
        <w:t>agencies</w:t>
      </w:r>
      <w:r w:rsidRPr="00946933">
        <w:rPr>
          <w:rFonts w:ascii="Footlight MT Light" w:eastAsia="Arial" w:hAnsi="Footlight MT Light" w:cs="Arial"/>
          <w:sz w:val="32"/>
          <w:szCs w:val="14"/>
          <w:shd w:val="clear" w:color="auto" w:fill="FFFFFF"/>
        </w:rPr>
        <w:t xml:space="preserve">. We have observed a lot from </w:t>
      </w:r>
      <w:r w:rsidR="00641D5C" w:rsidRPr="00946933">
        <w:rPr>
          <w:rFonts w:ascii="Footlight MT Light" w:eastAsia="Arial" w:hAnsi="Footlight MT Light" w:cs="Arial"/>
          <w:sz w:val="32"/>
          <w:szCs w:val="14"/>
          <w:shd w:val="clear" w:color="auto" w:fill="FFFFFF"/>
        </w:rPr>
        <w:t xml:space="preserve">the </w:t>
      </w:r>
      <w:r w:rsidRPr="00946933">
        <w:rPr>
          <w:rFonts w:ascii="Footlight MT Light" w:eastAsia="Arial" w:hAnsi="Footlight MT Light" w:cs="Arial"/>
          <w:sz w:val="32"/>
          <w:szCs w:val="14"/>
          <w:shd w:val="clear" w:color="auto" w:fill="FFFFFF"/>
        </w:rPr>
        <w:t xml:space="preserve">internet since the problem is not concerned only with our </w:t>
      </w:r>
      <w:r w:rsidR="00641D5C" w:rsidRPr="00946933">
        <w:rPr>
          <w:rFonts w:ascii="Footlight MT Light" w:eastAsia="Arial" w:hAnsi="Footlight MT Light" w:cs="Arial"/>
          <w:sz w:val="32"/>
          <w:szCs w:val="14"/>
          <w:shd w:val="clear" w:color="auto" w:fill="FFFFFF"/>
        </w:rPr>
        <w:t>country's</w:t>
      </w:r>
      <w:r w:rsidRPr="00946933">
        <w:rPr>
          <w:rFonts w:ascii="Footlight MT Light" w:eastAsia="Arial" w:hAnsi="Footlight MT Light" w:cs="Arial"/>
          <w:sz w:val="32"/>
          <w:szCs w:val="14"/>
          <w:shd w:val="clear" w:color="auto" w:fill="FFFFFF"/>
        </w:rPr>
        <w:t xml:space="preserve"> context.</w:t>
      </w:r>
    </w:p>
    <w:p w14:paraId="184005A9" w14:textId="77777777" w:rsidR="00C94C7D" w:rsidRPr="00946933" w:rsidRDefault="00C94C7D"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Document analysis:</w:t>
      </w:r>
    </w:p>
    <w:p w14:paraId="6B25EDF9" w14:textId="39872EC5" w:rsidR="00D173D6" w:rsidRPr="00946933" w:rsidRDefault="003600F7" w:rsidP="00C03755">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To get m</w:t>
      </w:r>
      <w:r w:rsidR="00623D51" w:rsidRPr="00946933">
        <w:rPr>
          <w:rFonts w:ascii="Footlight MT Light" w:eastAsia="Arial" w:hAnsi="Footlight MT Light" w:cs="Arial"/>
          <w:sz w:val="32"/>
          <w:szCs w:val="14"/>
          <w:shd w:val="clear" w:color="auto" w:fill="FFFFFF"/>
        </w:rPr>
        <w:t>ore information about the bus</w:t>
      </w:r>
      <w:r w:rsidRPr="00946933">
        <w:rPr>
          <w:rFonts w:ascii="Footlight MT Light" w:eastAsia="Arial" w:hAnsi="Footlight MT Light" w:cs="Arial"/>
          <w:sz w:val="32"/>
          <w:szCs w:val="14"/>
          <w:shd w:val="clear" w:color="auto" w:fill="FFFFFF"/>
        </w:rPr>
        <w:t xml:space="preserve"> reservation </w:t>
      </w:r>
      <w:r w:rsidR="00623D51" w:rsidRPr="00946933">
        <w:rPr>
          <w:rFonts w:ascii="Footlight MT Light" w:eastAsia="Arial" w:hAnsi="Footlight MT Light" w:cs="Arial"/>
          <w:sz w:val="32"/>
          <w:szCs w:val="14"/>
          <w:shd w:val="clear" w:color="auto" w:fill="FFFFFF"/>
        </w:rPr>
        <w:t xml:space="preserve">management system </w:t>
      </w:r>
      <w:r w:rsidRPr="00946933">
        <w:rPr>
          <w:rFonts w:ascii="Footlight MT Light" w:eastAsia="Arial" w:hAnsi="Footlight MT Light" w:cs="Arial"/>
          <w:sz w:val="32"/>
          <w:szCs w:val="14"/>
          <w:shd w:val="clear" w:color="auto" w:fill="FFFFFF"/>
        </w:rPr>
        <w:t xml:space="preserve">and how to assign bus </w:t>
      </w:r>
      <w:r w:rsidR="00641D5C" w:rsidRPr="00946933">
        <w:rPr>
          <w:rFonts w:ascii="Footlight MT Light" w:eastAsia="Arial" w:hAnsi="Footlight MT Light" w:cs="Arial"/>
          <w:sz w:val="32"/>
          <w:szCs w:val="14"/>
          <w:shd w:val="clear" w:color="auto" w:fill="FFFFFF"/>
        </w:rPr>
        <w:t>journeys</w:t>
      </w:r>
      <w:r w:rsidRPr="00946933">
        <w:rPr>
          <w:rFonts w:ascii="Footlight MT Light" w:eastAsia="Arial" w:hAnsi="Footlight MT Light" w:cs="Arial"/>
          <w:sz w:val="32"/>
          <w:szCs w:val="14"/>
          <w:shd w:val="clear" w:color="auto" w:fill="FFFFFF"/>
        </w:rPr>
        <w:t xml:space="preserve"> we refer </w:t>
      </w:r>
      <w:r w:rsidR="00641D5C" w:rsidRPr="00946933">
        <w:rPr>
          <w:rFonts w:ascii="Footlight MT Light" w:eastAsia="Arial" w:hAnsi="Footlight MT Light" w:cs="Arial"/>
          <w:sz w:val="32"/>
          <w:szCs w:val="14"/>
          <w:shd w:val="clear" w:color="auto" w:fill="FFFFFF"/>
        </w:rPr>
        <w:t xml:space="preserve">to </w:t>
      </w:r>
      <w:r w:rsidRPr="00946933">
        <w:rPr>
          <w:rFonts w:ascii="Footlight MT Light" w:eastAsia="Arial" w:hAnsi="Footlight MT Light" w:cs="Arial"/>
          <w:sz w:val="32"/>
          <w:szCs w:val="14"/>
          <w:shd w:val="clear" w:color="auto" w:fill="FFFFFF"/>
        </w:rPr>
        <w:t xml:space="preserve">documents that enable the team to get information </w:t>
      </w:r>
      <w:r w:rsidR="00641D5C" w:rsidRPr="00946933">
        <w:rPr>
          <w:rFonts w:ascii="Footlight MT Light" w:eastAsia="Arial" w:hAnsi="Footlight MT Light" w:cs="Arial"/>
          <w:sz w:val="32"/>
          <w:szCs w:val="14"/>
          <w:shd w:val="clear" w:color="auto" w:fill="FFFFFF"/>
        </w:rPr>
        <w:t>to</w:t>
      </w:r>
      <w:r w:rsidRPr="00946933">
        <w:rPr>
          <w:rFonts w:ascii="Footlight MT Light" w:eastAsia="Arial" w:hAnsi="Footlight MT Light" w:cs="Arial"/>
          <w:sz w:val="32"/>
          <w:szCs w:val="14"/>
          <w:shd w:val="clear" w:color="auto" w:fill="FFFFFF"/>
        </w:rPr>
        <w:t xml:space="preserve"> understand about problems and business of </w:t>
      </w:r>
      <w:r w:rsidR="00641D5C" w:rsidRPr="00946933">
        <w:rPr>
          <w:rFonts w:ascii="Footlight MT Light" w:eastAsia="Arial" w:hAnsi="Footlight MT Light" w:cs="Arial"/>
          <w:sz w:val="32"/>
          <w:szCs w:val="14"/>
          <w:shd w:val="clear" w:color="auto" w:fill="FFFFFF"/>
        </w:rPr>
        <w:t xml:space="preserve">the </w:t>
      </w:r>
      <w:r w:rsidRPr="00946933">
        <w:rPr>
          <w:rFonts w:ascii="Footlight MT Light" w:eastAsia="Arial" w:hAnsi="Footlight MT Light" w:cs="Arial"/>
          <w:sz w:val="32"/>
          <w:szCs w:val="14"/>
          <w:shd w:val="clear" w:color="auto" w:fill="FFFFFF"/>
        </w:rPr>
        <w:t>existing system.</w:t>
      </w:r>
    </w:p>
    <w:p w14:paraId="29275189" w14:textId="77777777" w:rsidR="00C94C7D" w:rsidRPr="00946933" w:rsidRDefault="00C94C7D" w:rsidP="00C03755">
      <w:pPr>
        <w:pStyle w:val="NormalWeb"/>
        <w:spacing w:before="0" w:beforeAutospacing="0" w:line="220" w:lineRule="atLeast"/>
        <w:jc w:val="both"/>
        <w:rPr>
          <w:rFonts w:ascii="Footlight MT Light" w:eastAsia="Arial" w:hAnsi="Footlight MT Light" w:cs="Arial"/>
          <w:b/>
          <w:color w:val="0070C0"/>
          <w:sz w:val="32"/>
          <w:szCs w:val="14"/>
          <w:shd w:val="clear" w:color="auto" w:fill="FFFFFF"/>
        </w:rPr>
      </w:pPr>
      <w:r w:rsidRPr="00946933">
        <w:rPr>
          <w:rFonts w:ascii="Footlight MT Light" w:eastAsia="Arial" w:hAnsi="Footlight MT Light" w:cs="Arial"/>
          <w:b/>
          <w:color w:val="0070C0"/>
          <w:sz w:val="32"/>
          <w:szCs w:val="14"/>
          <w:shd w:val="clear" w:color="auto" w:fill="FFFFFF"/>
        </w:rPr>
        <w:t>Interview:</w:t>
      </w:r>
    </w:p>
    <w:p w14:paraId="646FB3C8" w14:textId="37264DBE" w:rsidR="00970616" w:rsidRPr="00946933" w:rsidRDefault="00641D5C" w:rsidP="0081476E">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In an</w:t>
      </w:r>
      <w:r w:rsidR="003600F7" w:rsidRPr="00946933">
        <w:rPr>
          <w:rFonts w:ascii="Footlight MT Light" w:eastAsia="Arial" w:hAnsi="Footlight MT Light" w:cs="Arial"/>
          <w:sz w:val="32"/>
          <w:szCs w:val="14"/>
          <w:shd w:val="clear" w:color="auto" w:fill="FFFFFF"/>
        </w:rPr>
        <w:t xml:space="preserve"> interview, we contacted some employees we knew previously and then exchanged some ideas </w:t>
      </w:r>
      <w:r w:rsidRPr="00946933">
        <w:rPr>
          <w:rFonts w:ascii="Footlight MT Light" w:eastAsia="Arial" w:hAnsi="Footlight MT Light" w:cs="Arial"/>
          <w:sz w:val="32"/>
          <w:szCs w:val="14"/>
          <w:shd w:val="clear" w:color="auto" w:fill="FFFFFF"/>
        </w:rPr>
        <w:t>about</w:t>
      </w:r>
      <w:r w:rsidR="003600F7" w:rsidRPr="00946933">
        <w:rPr>
          <w:rFonts w:ascii="Footlight MT Light" w:eastAsia="Arial" w:hAnsi="Footlight MT Light" w:cs="Arial"/>
          <w:sz w:val="32"/>
          <w:szCs w:val="14"/>
          <w:shd w:val="clear" w:color="auto" w:fill="FFFFFF"/>
        </w:rPr>
        <w:t xml:space="preserve"> the</w:t>
      </w:r>
      <w:r w:rsidR="00B0135D" w:rsidRPr="00946933">
        <w:rPr>
          <w:rFonts w:ascii="Footlight MT Light" w:eastAsia="Arial" w:hAnsi="Footlight MT Light" w:cs="Arial"/>
          <w:sz w:val="32"/>
          <w:szCs w:val="14"/>
          <w:shd w:val="clear" w:color="auto" w:fill="FFFFFF"/>
        </w:rPr>
        <w:t xml:space="preserve"> manual</w:t>
      </w:r>
      <w:r w:rsidR="003600F7" w:rsidRPr="00946933">
        <w:rPr>
          <w:rFonts w:ascii="Footlight MT Light" w:eastAsia="Arial" w:hAnsi="Footlight MT Light" w:cs="Arial"/>
          <w:sz w:val="32"/>
          <w:szCs w:val="14"/>
          <w:shd w:val="clear" w:color="auto" w:fill="FFFFFF"/>
        </w:rPr>
        <w:t xml:space="preserve"> system </w:t>
      </w:r>
      <w:r w:rsidRPr="00946933">
        <w:rPr>
          <w:rFonts w:ascii="Footlight MT Light" w:eastAsia="Arial" w:hAnsi="Footlight MT Light" w:cs="Arial"/>
          <w:sz w:val="32"/>
          <w:szCs w:val="14"/>
          <w:shd w:val="clear" w:color="auto" w:fill="FFFFFF"/>
        </w:rPr>
        <w:t xml:space="preserve">and </w:t>
      </w:r>
      <w:r w:rsidR="003600F7" w:rsidRPr="00946933">
        <w:rPr>
          <w:rFonts w:ascii="Footlight MT Light" w:eastAsia="Arial" w:hAnsi="Footlight MT Light" w:cs="Arial"/>
          <w:sz w:val="32"/>
          <w:szCs w:val="14"/>
          <w:shd w:val="clear" w:color="auto" w:fill="FFFFFF"/>
        </w:rPr>
        <w:t xml:space="preserve">how it </w:t>
      </w:r>
      <w:r w:rsidRPr="00946933">
        <w:rPr>
          <w:rFonts w:ascii="Footlight MT Light" w:eastAsia="Arial" w:hAnsi="Footlight MT Light" w:cs="Arial"/>
          <w:sz w:val="32"/>
          <w:szCs w:val="14"/>
          <w:shd w:val="clear" w:color="auto" w:fill="FFFFFF"/>
        </w:rPr>
        <w:t>has</w:t>
      </w:r>
      <w:r w:rsidR="003600F7" w:rsidRPr="00946933">
        <w:rPr>
          <w:rFonts w:ascii="Footlight MT Light" w:eastAsia="Arial" w:hAnsi="Footlight MT Light" w:cs="Arial"/>
          <w:sz w:val="32"/>
          <w:szCs w:val="14"/>
          <w:shd w:val="clear" w:color="auto" w:fill="FFFFFF"/>
        </w:rPr>
        <w:t xml:space="preserve"> been working. We knew the drawbacks of our </w:t>
      </w:r>
      <w:r w:rsidRPr="00946933">
        <w:rPr>
          <w:rFonts w:ascii="Footlight MT Light" w:eastAsia="Arial" w:hAnsi="Footlight MT Light" w:cs="Arial"/>
          <w:sz w:val="32"/>
          <w:szCs w:val="14"/>
          <w:shd w:val="clear" w:color="auto" w:fill="FFFFFF"/>
        </w:rPr>
        <w:t>country's</w:t>
      </w:r>
      <w:r w:rsidR="003600F7" w:rsidRPr="00946933">
        <w:rPr>
          <w:rFonts w:ascii="Footlight MT Light" w:eastAsia="Arial" w:hAnsi="Footlight MT Light" w:cs="Arial"/>
          <w:sz w:val="32"/>
          <w:szCs w:val="14"/>
          <w:shd w:val="clear" w:color="auto" w:fill="FFFFFF"/>
        </w:rPr>
        <w:t xml:space="preserve"> manual bus reservation</w:t>
      </w:r>
      <w:r w:rsidR="00623D51" w:rsidRPr="00946933">
        <w:rPr>
          <w:rFonts w:ascii="Footlight MT Light" w:eastAsia="Arial" w:hAnsi="Footlight MT Light" w:cs="Arial"/>
          <w:sz w:val="32"/>
          <w:szCs w:val="14"/>
          <w:shd w:val="clear" w:color="auto" w:fill="FFFFFF"/>
        </w:rPr>
        <w:t xml:space="preserve"> management system. </w:t>
      </w:r>
      <w:r w:rsidR="003600F7" w:rsidRPr="00946933">
        <w:rPr>
          <w:rFonts w:ascii="Footlight MT Light" w:eastAsia="Arial" w:hAnsi="Footlight MT Light" w:cs="Arial"/>
          <w:sz w:val="32"/>
          <w:szCs w:val="14"/>
          <w:shd w:val="clear" w:color="auto" w:fill="FFFFFF"/>
        </w:rPr>
        <w:t xml:space="preserve">since we are students from various places </w:t>
      </w:r>
      <w:r w:rsidRPr="00946933">
        <w:rPr>
          <w:rFonts w:ascii="Footlight MT Light" w:eastAsia="Arial" w:hAnsi="Footlight MT Light" w:cs="Arial"/>
          <w:sz w:val="32"/>
          <w:szCs w:val="14"/>
          <w:shd w:val="clear" w:color="auto" w:fill="FFFFFF"/>
        </w:rPr>
        <w:t>in</w:t>
      </w:r>
      <w:r w:rsidR="003600F7" w:rsidRPr="00946933">
        <w:rPr>
          <w:rFonts w:ascii="Footlight MT Light" w:eastAsia="Arial" w:hAnsi="Footlight MT Light" w:cs="Arial"/>
          <w:sz w:val="32"/>
          <w:szCs w:val="14"/>
          <w:shd w:val="clear" w:color="auto" w:fill="FFFFFF"/>
        </w:rPr>
        <w:t xml:space="preserve"> the country. The interview is mainly done one our classmates and dorm mates.</w:t>
      </w:r>
    </w:p>
    <w:p w14:paraId="2C50F6A5" w14:textId="77777777" w:rsidR="003864A2" w:rsidRPr="00946933" w:rsidRDefault="00700116" w:rsidP="00C03755">
      <w:pPr>
        <w:pStyle w:val="NormalWeb"/>
        <w:spacing w:before="0" w:beforeAutospacing="0" w:line="220" w:lineRule="atLeast"/>
        <w:jc w:val="both"/>
        <w:rPr>
          <w:rFonts w:ascii="Footlight MT Light" w:eastAsia="Arial" w:hAnsi="Footlight MT Light" w:cs="Arial"/>
          <w:sz w:val="40"/>
          <w:szCs w:val="14"/>
          <w:shd w:val="clear" w:color="auto" w:fill="FFFFFF"/>
        </w:rPr>
      </w:pPr>
      <w:r w:rsidRPr="00946933">
        <w:rPr>
          <w:rFonts w:ascii="Footlight MT Light" w:eastAsia="Arial" w:hAnsi="Footlight MT Light" w:cs="Arial"/>
          <w:sz w:val="40"/>
          <w:szCs w:val="14"/>
          <w:shd w:val="clear" w:color="auto" w:fill="FFFFFF"/>
        </w:rPr>
        <w:t xml:space="preserve">       </w:t>
      </w:r>
      <w:r w:rsidR="0081476E" w:rsidRPr="00946933">
        <w:rPr>
          <w:rFonts w:ascii="Footlight MT Light" w:eastAsia="Arial" w:hAnsi="Footlight MT Light" w:cs="Arial"/>
          <w:sz w:val="40"/>
          <w:szCs w:val="14"/>
          <w:shd w:val="clear" w:color="auto" w:fill="FFFFFF"/>
        </w:rPr>
        <w:t xml:space="preserve">       </w:t>
      </w:r>
    </w:p>
    <w:p w14:paraId="3912DC80" w14:textId="77777777" w:rsidR="002F5F7D" w:rsidRPr="00946933" w:rsidRDefault="003864A2" w:rsidP="00623D51">
      <w:pPr>
        <w:pStyle w:val="Heading1"/>
        <w:rPr>
          <w:rFonts w:ascii="Footlight MT Light" w:eastAsia="Arial" w:hAnsi="Footlight MT Light"/>
          <w:i/>
          <w:color w:val="auto"/>
          <w:shd w:val="clear" w:color="auto" w:fill="FFFFFF"/>
        </w:rPr>
      </w:pPr>
      <w:r w:rsidRPr="00946933">
        <w:rPr>
          <w:rFonts w:ascii="Footlight MT Light" w:eastAsia="Arial" w:hAnsi="Footlight MT Light"/>
          <w:color w:val="auto"/>
          <w:shd w:val="clear" w:color="auto" w:fill="FFFFFF"/>
        </w:rPr>
        <w:lastRenderedPageBreak/>
        <w:t xml:space="preserve">               </w:t>
      </w:r>
      <w:r w:rsidR="00BA3B95" w:rsidRPr="00946933">
        <w:rPr>
          <w:rFonts w:ascii="Footlight MT Light" w:eastAsia="Arial" w:hAnsi="Footlight MT Light"/>
          <w:color w:val="auto"/>
          <w:shd w:val="clear" w:color="auto" w:fill="FFFFFF"/>
        </w:rPr>
        <w:t xml:space="preserve">                   </w:t>
      </w:r>
      <w:r w:rsidRPr="00946933">
        <w:rPr>
          <w:rFonts w:ascii="Footlight MT Light" w:eastAsia="Arial" w:hAnsi="Footlight MT Light"/>
          <w:color w:val="auto"/>
          <w:shd w:val="clear" w:color="auto" w:fill="FFFFFF"/>
        </w:rPr>
        <w:t xml:space="preserve"> </w:t>
      </w:r>
      <w:r w:rsidR="002F5F7D" w:rsidRPr="00946933">
        <w:rPr>
          <w:rFonts w:ascii="Footlight MT Light" w:eastAsia="Arial" w:hAnsi="Footlight MT Light"/>
          <w:color w:val="auto"/>
          <w:shd w:val="clear" w:color="auto" w:fill="FFFFFF"/>
        </w:rPr>
        <w:t xml:space="preserve">  </w:t>
      </w:r>
      <w:bookmarkStart w:id="8" w:name="_Toc108693486"/>
      <w:r w:rsidR="002F5F7D" w:rsidRPr="00946933">
        <w:rPr>
          <w:rFonts w:ascii="Footlight MT Light" w:eastAsia="Arial" w:hAnsi="Footlight MT Light"/>
          <w:i/>
          <w:color w:val="002060"/>
          <w:sz w:val="44"/>
          <w:shd w:val="clear" w:color="auto" w:fill="FFFFFF"/>
        </w:rPr>
        <w:t>Result and discussion</w:t>
      </w:r>
      <w:bookmarkEnd w:id="8"/>
    </w:p>
    <w:p w14:paraId="23A1FC0F" w14:textId="164D08DC" w:rsidR="005E7492" w:rsidRPr="00946933" w:rsidRDefault="005E7492" w:rsidP="00C06F3E">
      <w:pPr>
        <w:pStyle w:val="NormalWeb"/>
        <w:spacing w:before="0" w:beforeAutospacing="0" w:line="220" w:lineRule="atLeast"/>
        <w:jc w:val="both"/>
        <w:rPr>
          <w:rFonts w:ascii="Footlight MT Light" w:eastAsia="Arial" w:hAnsi="Footlight MT Light" w:cs="Arial"/>
          <w:sz w:val="32"/>
          <w:szCs w:val="14"/>
          <w:shd w:val="clear" w:color="auto" w:fill="FFFFFF"/>
        </w:rPr>
      </w:pPr>
      <w:r w:rsidRPr="00946933">
        <w:rPr>
          <w:rFonts w:ascii="Footlight MT Light" w:eastAsia="Arial" w:hAnsi="Footlight MT Light" w:cs="Arial"/>
          <w:sz w:val="32"/>
          <w:szCs w:val="14"/>
          <w:shd w:val="clear" w:color="auto" w:fill="FFFFFF"/>
        </w:rPr>
        <w:t xml:space="preserve">Our new project addressed the problem of the manual system of bus reservation </w:t>
      </w:r>
      <w:r w:rsidR="00623D51" w:rsidRPr="00946933">
        <w:rPr>
          <w:rFonts w:ascii="Footlight MT Light" w:eastAsia="Arial" w:hAnsi="Footlight MT Light" w:cs="Arial"/>
          <w:sz w:val="32"/>
          <w:szCs w:val="14"/>
          <w:shd w:val="clear" w:color="auto" w:fill="FFFFFF"/>
        </w:rPr>
        <w:t xml:space="preserve">management system </w:t>
      </w:r>
      <w:r w:rsidRPr="00946933">
        <w:rPr>
          <w:rFonts w:ascii="Footlight MT Light" w:eastAsia="Arial" w:hAnsi="Footlight MT Light" w:cs="Arial"/>
          <w:sz w:val="32"/>
          <w:szCs w:val="14"/>
          <w:shd w:val="clear" w:color="auto" w:fill="FFFFFF"/>
        </w:rPr>
        <w:t>and can support additional manipulation or features.</w:t>
      </w:r>
      <w:r w:rsidR="00623D51" w:rsidRPr="00946933">
        <w:rPr>
          <w:rFonts w:ascii="Footlight MT Light" w:eastAsia="Arial" w:hAnsi="Footlight MT Light" w:cs="Arial"/>
          <w:sz w:val="32"/>
          <w:szCs w:val="14"/>
          <w:shd w:val="clear" w:color="auto" w:fill="FFFFFF"/>
        </w:rPr>
        <w:t xml:space="preserve"> </w:t>
      </w:r>
      <w:r w:rsidRPr="00946933">
        <w:rPr>
          <w:rFonts w:ascii="Footlight MT Light" w:eastAsia="Arial" w:hAnsi="Footlight MT Light" w:cs="Arial"/>
          <w:sz w:val="32"/>
          <w:szCs w:val="14"/>
          <w:shd w:val="clear" w:color="auto" w:fill="FFFFFF"/>
        </w:rPr>
        <w:t xml:space="preserve">our project, if it </w:t>
      </w:r>
      <w:r w:rsidR="00641D5C" w:rsidRPr="00946933">
        <w:rPr>
          <w:rFonts w:ascii="Footlight MT Light" w:eastAsia="Arial" w:hAnsi="Footlight MT Light" w:cs="Arial"/>
          <w:sz w:val="32"/>
          <w:szCs w:val="14"/>
          <w:shd w:val="clear" w:color="auto" w:fill="FFFFFF"/>
        </w:rPr>
        <w:t>is</w:t>
      </w:r>
      <w:r w:rsidRPr="00946933">
        <w:rPr>
          <w:rFonts w:ascii="Footlight MT Light" w:eastAsia="Arial" w:hAnsi="Footlight MT Light" w:cs="Arial"/>
          <w:sz w:val="32"/>
          <w:szCs w:val="14"/>
          <w:shd w:val="clear" w:color="auto" w:fill="FFFFFF"/>
        </w:rPr>
        <w:t xml:space="preserve"> done </w:t>
      </w:r>
      <w:r w:rsidR="00641D5C" w:rsidRPr="00946933">
        <w:rPr>
          <w:rFonts w:ascii="Footlight MT Light" w:eastAsia="Arial" w:hAnsi="Footlight MT Light" w:cs="Arial"/>
          <w:sz w:val="32"/>
          <w:szCs w:val="14"/>
          <w:shd w:val="clear" w:color="auto" w:fill="FFFFFF"/>
        </w:rPr>
        <w:t>on</w:t>
      </w:r>
      <w:r w:rsidR="00C06F3E" w:rsidRPr="00946933">
        <w:rPr>
          <w:rFonts w:ascii="Footlight MT Light" w:eastAsia="Arial" w:hAnsi="Footlight MT Light" w:cs="Arial"/>
          <w:sz w:val="32"/>
          <w:szCs w:val="14"/>
          <w:shd w:val="clear" w:color="auto" w:fill="FFFFFF"/>
        </w:rPr>
        <w:t xml:space="preserve"> </w:t>
      </w:r>
      <w:r w:rsidR="00641D5C" w:rsidRPr="00946933">
        <w:rPr>
          <w:rFonts w:ascii="Footlight MT Light" w:eastAsia="Arial" w:hAnsi="Footlight MT Light" w:cs="Arial"/>
          <w:sz w:val="32"/>
          <w:szCs w:val="14"/>
          <w:shd w:val="clear" w:color="auto" w:fill="FFFFFF"/>
        </w:rPr>
        <w:t xml:space="preserve">a </w:t>
      </w:r>
      <w:r w:rsidR="00C06F3E" w:rsidRPr="00946933">
        <w:rPr>
          <w:rFonts w:ascii="Footlight MT Light" w:eastAsia="Arial" w:hAnsi="Footlight MT Light" w:cs="Arial"/>
          <w:sz w:val="32"/>
          <w:szCs w:val="14"/>
          <w:shd w:val="clear" w:color="auto" w:fill="FFFFFF"/>
        </w:rPr>
        <w:t>larger scale, will overcome all the problems being faced by manual manag</w:t>
      </w:r>
      <w:r w:rsidR="00623D51" w:rsidRPr="00946933">
        <w:rPr>
          <w:rFonts w:ascii="Footlight MT Light" w:eastAsia="Arial" w:hAnsi="Footlight MT Light" w:cs="Arial"/>
          <w:sz w:val="32"/>
          <w:szCs w:val="14"/>
          <w:shd w:val="clear" w:color="auto" w:fill="FFFFFF"/>
        </w:rPr>
        <w:t xml:space="preserve">ement </w:t>
      </w:r>
      <w:r w:rsidR="00641D5C" w:rsidRPr="00946933">
        <w:rPr>
          <w:rFonts w:ascii="Footlight MT Light" w:eastAsia="Arial" w:hAnsi="Footlight MT Light" w:cs="Arial"/>
          <w:sz w:val="32"/>
          <w:szCs w:val="14"/>
          <w:shd w:val="clear" w:color="auto" w:fill="FFFFFF"/>
        </w:rPr>
        <w:t>systems</w:t>
      </w:r>
      <w:r w:rsidR="00623D51" w:rsidRPr="00946933">
        <w:rPr>
          <w:rFonts w:ascii="Footlight MT Light" w:eastAsia="Arial" w:hAnsi="Footlight MT Light" w:cs="Arial"/>
          <w:sz w:val="32"/>
          <w:szCs w:val="14"/>
          <w:shd w:val="clear" w:color="auto" w:fill="FFFFFF"/>
        </w:rPr>
        <w:t>. Passengers can get information</w:t>
      </w:r>
      <w:r w:rsidR="00C06F3E" w:rsidRPr="00946933">
        <w:rPr>
          <w:rFonts w:ascii="Footlight MT Light" w:eastAsia="Times New Roman" w:hAnsi="Footlight MT Light" w:cs="Arial"/>
          <w:sz w:val="32"/>
          <w:szCs w:val="125"/>
          <w:bdr w:val="none" w:sz="0" w:space="0" w:color="auto" w:frame="1"/>
        </w:rPr>
        <w:t xml:space="preserve"> over the system 24 hours a day, 7 days a week as </w:t>
      </w:r>
      <w:r w:rsidR="00641D5C" w:rsidRPr="00946933">
        <w:rPr>
          <w:rFonts w:ascii="Footlight MT Light" w:eastAsia="Times New Roman" w:hAnsi="Footlight MT Light" w:cs="Arial"/>
          <w:sz w:val="32"/>
          <w:szCs w:val="125"/>
          <w:bdr w:val="none" w:sz="0" w:space="0" w:color="auto" w:frame="1"/>
        </w:rPr>
        <w:t>long</w:t>
      </w:r>
      <w:r w:rsidR="00C06F3E" w:rsidRPr="00946933">
        <w:rPr>
          <w:rFonts w:ascii="Footlight MT Light" w:eastAsia="Times New Roman" w:hAnsi="Footlight MT Light" w:cs="Arial"/>
          <w:sz w:val="32"/>
          <w:szCs w:val="125"/>
          <w:bdr w:val="none" w:sz="0" w:space="0" w:color="auto" w:frame="1"/>
        </w:rPr>
        <w:t xml:space="preserve"> as their device is functional and the sy</w:t>
      </w:r>
      <w:r w:rsidR="00623D51" w:rsidRPr="00946933">
        <w:rPr>
          <w:rFonts w:ascii="Footlight MT Light" w:eastAsia="Times New Roman" w:hAnsi="Footlight MT Light" w:cs="Arial"/>
          <w:sz w:val="32"/>
          <w:szCs w:val="125"/>
          <w:bdr w:val="none" w:sz="0" w:space="0" w:color="auto" w:frame="1"/>
        </w:rPr>
        <w:t xml:space="preserve">stem is connected </w:t>
      </w:r>
      <w:r w:rsidR="00641D5C" w:rsidRPr="00946933">
        <w:rPr>
          <w:rFonts w:ascii="Footlight MT Light" w:eastAsia="Times New Roman" w:hAnsi="Footlight MT Light" w:cs="Arial"/>
          <w:sz w:val="32"/>
          <w:szCs w:val="125"/>
          <w:bdr w:val="none" w:sz="0" w:space="0" w:color="auto" w:frame="1"/>
        </w:rPr>
        <w:t>to</w:t>
      </w:r>
      <w:r w:rsidR="00623D51" w:rsidRPr="00946933">
        <w:rPr>
          <w:rFonts w:ascii="Footlight MT Light" w:eastAsia="Times New Roman" w:hAnsi="Footlight MT Light" w:cs="Arial"/>
          <w:sz w:val="32"/>
          <w:szCs w:val="125"/>
          <w:bdr w:val="none" w:sz="0" w:space="0" w:color="auto" w:frame="1"/>
        </w:rPr>
        <w:t xml:space="preserve"> </w:t>
      </w:r>
      <w:r w:rsidR="00641D5C" w:rsidRPr="00946933">
        <w:rPr>
          <w:rFonts w:ascii="Footlight MT Light" w:eastAsia="Times New Roman" w:hAnsi="Footlight MT Light" w:cs="Arial"/>
          <w:sz w:val="32"/>
          <w:szCs w:val="125"/>
          <w:bdr w:val="none" w:sz="0" w:space="0" w:color="auto" w:frame="1"/>
        </w:rPr>
        <w:t xml:space="preserve">the </w:t>
      </w:r>
      <w:r w:rsidR="00623D51" w:rsidRPr="00946933">
        <w:rPr>
          <w:rFonts w:ascii="Footlight MT Light" w:eastAsia="Times New Roman" w:hAnsi="Footlight MT Light" w:cs="Arial"/>
          <w:sz w:val="32"/>
          <w:szCs w:val="125"/>
          <w:bdr w:val="none" w:sz="0" w:space="0" w:color="auto" w:frame="1"/>
        </w:rPr>
        <w:t>internet</w:t>
      </w:r>
      <w:r w:rsidR="00C06F3E" w:rsidRPr="00946933">
        <w:rPr>
          <w:rFonts w:ascii="Footlight MT Light" w:eastAsia="Times New Roman" w:hAnsi="Footlight MT Light" w:cs="Arial"/>
          <w:sz w:val="32"/>
          <w:szCs w:val="125"/>
          <w:bdr w:val="none" w:sz="0" w:space="0" w:color="auto" w:frame="1"/>
        </w:rPr>
        <w:t xml:space="preserve">. Passengers can check </w:t>
      </w:r>
      <w:r w:rsidR="00641D5C" w:rsidRPr="00946933">
        <w:rPr>
          <w:rFonts w:ascii="Footlight MT Light" w:eastAsia="Times New Roman" w:hAnsi="Footlight MT Light" w:cs="Arial"/>
          <w:sz w:val="32"/>
          <w:szCs w:val="125"/>
          <w:bdr w:val="none" w:sz="0" w:space="0" w:color="auto" w:frame="1"/>
        </w:rPr>
        <w:t xml:space="preserve">the </w:t>
      </w:r>
      <w:r w:rsidR="00623D51" w:rsidRPr="00946933">
        <w:rPr>
          <w:rFonts w:ascii="Footlight MT Light" w:eastAsia="Times New Roman" w:hAnsi="Footlight MT Light" w:cs="Arial"/>
          <w:sz w:val="32"/>
          <w:szCs w:val="125"/>
          <w:bdr w:val="none" w:sz="0" w:space="0" w:color="auto" w:frame="1"/>
        </w:rPr>
        <w:t>availability of bus information</w:t>
      </w:r>
      <w:r w:rsidR="00C06F3E" w:rsidRPr="00946933">
        <w:rPr>
          <w:rFonts w:ascii="Footlight MT Light" w:eastAsia="Times New Roman" w:hAnsi="Footlight MT Light" w:cs="Arial"/>
          <w:sz w:val="32"/>
          <w:szCs w:val="125"/>
          <w:bdr w:val="none" w:sz="0" w:space="0" w:color="auto" w:frame="1"/>
        </w:rPr>
        <w:t xml:space="preserve"> before they buy </w:t>
      </w:r>
      <w:r w:rsidR="00641D5C" w:rsidRPr="00946933">
        <w:rPr>
          <w:rFonts w:ascii="Footlight MT Light" w:eastAsia="Times New Roman" w:hAnsi="Footlight MT Light" w:cs="Arial"/>
          <w:sz w:val="32"/>
          <w:szCs w:val="125"/>
          <w:bdr w:val="none" w:sz="0" w:space="0" w:color="auto" w:frame="1"/>
        </w:rPr>
        <w:t>tickets</w:t>
      </w:r>
      <w:r w:rsidR="00C06F3E" w:rsidRPr="00946933">
        <w:rPr>
          <w:rFonts w:ascii="Footlight MT Light" w:eastAsia="Times New Roman" w:hAnsi="Footlight MT Light" w:cs="Arial"/>
          <w:sz w:val="32"/>
          <w:szCs w:val="125"/>
          <w:bdr w:val="none" w:sz="0" w:space="0" w:color="auto" w:frame="1"/>
        </w:rPr>
        <w:t xml:space="preserve">. Any person across the country can use the system. They will get better and </w:t>
      </w:r>
      <w:r w:rsidR="00641D5C" w:rsidRPr="00946933">
        <w:rPr>
          <w:rFonts w:ascii="Footlight MT Light" w:eastAsia="Times New Roman" w:hAnsi="Footlight MT Light" w:cs="Arial"/>
          <w:sz w:val="32"/>
          <w:szCs w:val="125"/>
          <w:bdr w:val="none" w:sz="0" w:space="0" w:color="auto" w:frame="1"/>
        </w:rPr>
        <w:t xml:space="preserve">more </w:t>
      </w:r>
      <w:r w:rsidR="00C06F3E" w:rsidRPr="00946933">
        <w:rPr>
          <w:rFonts w:ascii="Footlight MT Light" w:eastAsia="Times New Roman" w:hAnsi="Footlight MT Light" w:cs="Arial"/>
          <w:sz w:val="32"/>
          <w:szCs w:val="125"/>
          <w:bdr w:val="none" w:sz="0" w:space="0" w:color="auto" w:frame="1"/>
        </w:rPr>
        <w:t>accurate service than any of the manual management.</w:t>
      </w:r>
    </w:p>
    <w:p w14:paraId="184F91F6" w14:textId="77777777" w:rsidR="00623D51" w:rsidRPr="00946933" w:rsidRDefault="00623D51" w:rsidP="00C03755">
      <w:pPr>
        <w:pStyle w:val="NormalWeb"/>
        <w:spacing w:before="0" w:beforeAutospacing="0" w:line="220" w:lineRule="atLeast"/>
        <w:jc w:val="both"/>
        <w:rPr>
          <w:rFonts w:ascii="Footlight MT Light" w:eastAsia="Arial" w:hAnsi="Footlight MT Light" w:cs="Arial"/>
          <w:b/>
          <w:sz w:val="40"/>
          <w:szCs w:val="14"/>
          <w:shd w:val="clear" w:color="auto" w:fill="FFFFFF"/>
        </w:rPr>
      </w:pPr>
    </w:p>
    <w:p w14:paraId="3F9F3AEC" w14:textId="77777777" w:rsidR="00C06F3E" w:rsidRPr="00946933" w:rsidRDefault="002F5F7D" w:rsidP="00623D51">
      <w:pPr>
        <w:pStyle w:val="Heading1"/>
        <w:rPr>
          <w:rFonts w:ascii="Footlight MT Light" w:eastAsia="Arial" w:hAnsi="Footlight MT Light"/>
          <w:i/>
          <w:color w:val="auto"/>
          <w:shd w:val="clear" w:color="auto" w:fill="FFFFFF"/>
        </w:rPr>
      </w:pPr>
      <w:r w:rsidRPr="00946933">
        <w:rPr>
          <w:rFonts w:ascii="Footlight MT Light" w:eastAsia="Arial" w:hAnsi="Footlight MT Light"/>
          <w:color w:val="auto"/>
          <w:shd w:val="clear" w:color="auto" w:fill="FFFFFF"/>
        </w:rPr>
        <w:t xml:space="preserve">                     </w:t>
      </w:r>
      <w:r w:rsidR="00BA3B95" w:rsidRPr="00946933">
        <w:rPr>
          <w:rFonts w:ascii="Footlight MT Light" w:eastAsia="Arial" w:hAnsi="Footlight MT Light"/>
          <w:color w:val="auto"/>
          <w:shd w:val="clear" w:color="auto" w:fill="FFFFFF"/>
        </w:rPr>
        <w:t xml:space="preserve">              </w:t>
      </w:r>
      <w:r w:rsidRPr="00946933">
        <w:rPr>
          <w:rFonts w:ascii="Footlight MT Light" w:eastAsia="Arial" w:hAnsi="Footlight MT Light"/>
          <w:color w:val="auto"/>
          <w:shd w:val="clear" w:color="auto" w:fill="FFFFFF"/>
        </w:rPr>
        <w:t xml:space="preserve">  </w:t>
      </w:r>
      <w:r w:rsidR="00700116" w:rsidRPr="00946933">
        <w:rPr>
          <w:rFonts w:ascii="Footlight MT Light" w:eastAsia="Arial" w:hAnsi="Footlight MT Light"/>
          <w:color w:val="auto"/>
          <w:shd w:val="clear" w:color="auto" w:fill="FFFFFF"/>
        </w:rPr>
        <w:t xml:space="preserve"> </w:t>
      </w:r>
      <w:r w:rsidRPr="00946933">
        <w:rPr>
          <w:rFonts w:ascii="Footlight MT Light" w:eastAsia="Arial" w:hAnsi="Footlight MT Light"/>
          <w:color w:val="auto"/>
          <w:shd w:val="clear" w:color="auto" w:fill="FFFFFF"/>
        </w:rPr>
        <w:t xml:space="preserve">  </w:t>
      </w:r>
      <w:r w:rsidRPr="00946933">
        <w:rPr>
          <w:rFonts w:ascii="Footlight MT Light" w:eastAsia="Arial" w:hAnsi="Footlight MT Light"/>
          <w:color w:val="auto"/>
          <w:sz w:val="32"/>
          <w:shd w:val="clear" w:color="auto" w:fill="FFFFFF"/>
        </w:rPr>
        <w:t xml:space="preserve"> </w:t>
      </w:r>
      <w:bookmarkStart w:id="9" w:name="_Toc108693487"/>
      <w:r w:rsidRPr="00946933">
        <w:rPr>
          <w:rFonts w:ascii="Footlight MT Light" w:eastAsia="Arial" w:hAnsi="Footlight MT Light"/>
          <w:i/>
          <w:color w:val="002060"/>
          <w:sz w:val="48"/>
          <w:shd w:val="clear" w:color="auto" w:fill="FFFFFF"/>
        </w:rPr>
        <w:t>Conclusion</w:t>
      </w:r>
      <w:bookmarkEnd w:id="9"/>
    </w:p>
    <w:p w14:paraId="5AA43E2F" w14:textId="1E971FFB" w:rsidR="00517414" w:rsidRPr="00946933" w:rsidRDefault="00BE0F97" w:rsidP="00745997">
      <w:pPr>
        <w:pStyle w:val="NormalWeb"/>
        <w:spacing w:before="0" w:beforeAutospacing="0" w:line="220" w:lineRule="atLeast"/>
        <w:jc w:val="both"/>
        <w:rPr>
          <w:rFonts w:ascii="Footlight MT Light" w:eastAsia="Arial" w:hAnsi="Footlight MT Light" w:cs="Arial"/>
          <w:sz w:val="40"/>
          <w:szCs w:val="14"/>
          <w:shd w:val="clear" w:color="auto" w:fill="FFFFFF"/>
        </w:rPr>
      </w:pPr>
      <w:r w:rsidRPr="00946933">
        <w:rPr>
          <w:rFonts w:ascii="Footlight MT Light" w:eastAsia="Arial" w:hAnsi="Footlight MT Light" w:cs="Arial"/>
          <w:sz w:val="32"/>
          <w:szCs w:val="14"/>
          <w:shd w:val="clear" w:color="auto" w:fill="FFFFFF"/>
        </w:rPr>
        <w:t xml:space="preserve">Transportation has become essential in our </w:t>
      </w:r>
      <w:r w:rsidR="00641D5C" w:rsidRPr="00946933">
        <w:rPr>
          <w:rFonts w:ascii="Footlight MT Light" w:eastAsia="Arial" w:hAnsi="Footlight MT Light" w:cs="Arial"/>
          <w:sz w:val="32"/>
          <w:szCs w:val="14"/>
          <w:shd w:val="clear" w:color="auto" w:fill="FFFFFF"/>
        </w:rPr>
        <w:t>day-to-day</w:t>
      </w:r>
      <w:r w:rsidRPr="00946933">
        <w:rPr>
          <w:rFonts w:ascii="Footlight MT Light" w:eastAsia="Arial" w:hAnsi="Footlight MT Light" w:cs="Arial"/>
          <w:sz w:val="32"/>
          <w:szCs w:val="14"/>
          <w:shd w:val="clear" w:color="auto" w:fill="FFFFFF"/>
        </w:rPr>
        <w:t xml:space="preserve"> life. In Ethiopia, transportation </w:t>
      </w:r>
      <w:r w:rsidR="00641D5C" w:rsidRPr="00946933">
        <w:rPr>
          <w:rFonts w:ascii="Footlight MT Light" w:eastAsia="Arial" w:hAnsi="Footlight MT Light" w:cs="Arial"/>
          <w:sz w:val="32"/>
          <w:szCs w:val="14"/>
          <w:shd w:val="clear" w:color="auto" w:fill="FFFFFF"/>
        </w:rPr>
        <w:t>provides</w:t>
      </w:r>
      <w:r w:rsidRPr="00946933">
        <w:rPr>
          <w:rFonts w:ascii="Footlight MT Light" w:eastAsia="Arial" w:hAnsi="Footlight MT Light" w:cs="Arial"/>
          <w:sz w:val="32"/>
          <w:szCs w:val="14"/>
          <w:shd w:val="clear" w:color="auto" w:fill="FFFFFF"/>
        </w:rPr>
        <w:t xml:space="preserve"> links between dwelling units and work opportunities especially in urban areas as much more of urban travel is </w:t>
      </w:r>
      <w:r w:rsidR="00641D5C" w:rsidRPr="00946933">
        <w:rPr>
          <w:rFonts w:ascii="Footlight MT Light" w:eastAsia="Arial" w:hAnsi="Footlight MT Light" w:cs="Arial"/>
          <w:sz w:val="32"/>
          <w:szCs w:val="14"/>
          <w:shd w:val="clear" w:color="auto" w:fill="FFFFFF"/>
        </w:rPr>
        <w:t>likely</w:t>
      </w:r>
      <w:r w:rsidRPr="00946933">
        <w:rPr>
          <w:rFonts w:ascii="Footlight MT Light" w:eastAsia="Arial" w:hAnsi="Footlight MT Light" w:cs="Arial"/>
          <w:sz w:val="32"/>
          <w:szCs w:val="14"/>
          <w:shd w:val="clear" w:color="auto" w:fill="FFFFFF"/>
        </w:rPr>
        <w:t xml:space="preserve"> to be work trips, shopping, entertainment, </w:t>
      </w:r>
      <w:r w:rsidR="0081476E" w:rsidRPr="00946933">
        <w:rPr>
          <w:rFonts w:ascii="Footlight MT Light" w:eastAsia="Arial" w:hAnsi="Footlight MT Light" w:cs="Arial"/>
          <w:sz w:val="32"/>
          <w:szCs w:val="14"/>
          <w:shd w:val="clear" w:color="auto" w:fill="FFFFFF"/>
        </w:rPr>
        <w:t>travel to and from schools</w:t>
      </w:r>
      <w:r w:rsidR="00641D5C" w:rsidRPr="00946933">
        <w:rPr>
          <w:rFonts w:ascii="Footlight MT Light" w:eastAsia="Arial" w:hAnsi="Footlight MT Light" w:cs="Arial"/>
          <w:sz w:val="32"/>
          <w:szCs w:val="14"/>
          <w:shd w:val="clear" w:color="auto" w:fill="FFFFFF"/>
        </w:rPr>
        <w:t>,</w:t>
      </w:r>
      <w:r w:rsidR="0081476E" w:rsidRPr="00946933">
        <w:rPr>
          <w:rFonts w:ascii="Footlight MT Light" w:eastAsia="Arial" w:hAnsi="Footlight MT Light" w:cs="Arial"/>
          <w:sz w:val="32"/>
          <w:szCs w:val="14"/>
          <w:shd w:val="clear" w:color="auto" w:fill="FFFFFF"/>
        </w:rPr>
        <w:t xml:space="preserve"> and </w:t>
      </w:r>
      <w:r w:rsidR="00641D5C" w:rsidRPr="00946933">
        <w:rPr>
          <w:rFonts w:ascii="Footlight MT Light" w:eastAsia="Arial" w:hAnsi="Footlight MT Light" w:cs="Arial"/>
          <w:sz w:val="32"/>
          <w:szCs w:val="14"/>
          <w:shd w:val="clear" w:color="auto" w:fill="FFFFFF"/>
        </w:rPr>
        <w:t xml:space="preserve">a </w:t>
      </w:r>
      <w:r w:rsidR="0081476E" w:rsidRPr="00946933">
        <w:rPr>
          <w:rFonts w:ascii="Footlight MT Light" w:eastAsia="Arial" w:hAnsi="Footlight MT Light" w:cs="Arial"/>
          <w:sz w:val="32"/>
          <w:szCs w:val="14"/>
          <w:shd w:val="clear" w:color="auto" w:fill="FFFFFF"/>
        </w:rPr>
        <w:t xml:space="preserve">variety of other reasons for making trips depending on transportation. In our project </w:t>
      </w:r>
      <w:r w:rsidR="00641D5C" w:rsidRPr="00946933">
        <w:rPr>
          <w:rFonts w:ascii="Footlight MT Light" w:eastAsia="Arial" w:hAnsi="Footlight MT Light" w:cs="Arial"/>
          <w:sz w:val="32"/>
          <w:szCs w:val="14"/>
          <w:shd w:val="clear" w:color="auto" w:fill="FFFFFF"/>
        </w:rPr>
        <w:t>on</w:t>
      </w:r>
      <w:r w:rsidR="0081476E" w:rsidRPr="00946933">
        <w:rPr>
          <w:rFonts w:ascii="Footlight MT Light" w:eastAsia="Arial" w:hAnsi="Footlight MT Light" w:cs="Arial"/>
          <w:sz w:val="32"/>
          <w:szCs w:val="14"/>
          <w:shd w:val="clear" w:color="auto" w:fill="FFFFFF"/>
        </w:rPr>
        <w:t xml:space="preserve"> </w:t>
      </w:r>
      <w:r w:rsidR="00641D5C" w:rsidRPr="00946933">
        <w:rPr>
          <w:rFonts w:ascii="Footlight MT Light" w:eastAsia="Arial" w:hAnsi="Footlight MT Light" w:cs="Arial"/>
          <w:sz w:val="32"/>
          <w:szCs w:val="14"/>
          <w:shd w:val="clear" w:color="auto" w:fill="FFFFFF"/>
        </w:rPr>
        <w:t>C++</w:t>
      </w:r>
      <w:r w:rsidR="0081476E" w:rsidRPr="00946933">
        <w:rPr>
          <w:rFonts w:ascii="Footlight MT Light" w:eastAsia="Arial" w:hAnsi="Footlight MT Light" w:cs="Arial"/>
          <w:sz w:val="32"/>
          <w:szCs w:val="14"/>
          <w:shd w:val="clear" w:color="auto" w:fill="FFFFFF"/>
        </w:rPr>
        <w:t xml:space="preserve"> programming</w:t>
      </w:r>
      <w:r w:rsidR="0039630E" w:rsidRPr="00946933">
        <w:rPr>
          <w:rFonts w:ascii="Footlight MT Light" w:eastAsia="Arial" w:hAnsi="Footlight MT Light" w:cs="Arial"/>
          <w:sz w:val="32"/>
          <w:szCs w:val="14"/>
          <w:shd w:val="clear" w:color="auto" w:fill="FFFFFF"/>
        </w:rPr>
        <w:t xml:space="preserve">, </w:t>
      </w:r>
      <w:r w:rsidR="007F1A46" w:rsidRPr="00946933">
        <w:rPr>
          <w:rFonts w:ascii="Footlight MT Light" w:eastAsia="Arial" w:hAnsi="Footlight MT Light" w:cs="Arial"/>
          <w:sz w:val="32"/>
          <w:szCs w:val="14"/>
          <w:shd w:val="clear" w:color="auto" w:fill="FFFFFF"/>
        </w:rPr>
        <w:t>we have</w:t>
      </w:r>
      <w:r w:rsidR="0081476E" w:rsidRPr="00946933">
        <w:rPr>
          <w:rFonts w:ascii="Footlight MT Light" w:eastAsia="Arial" w:hAnsi="Footlight MT Light" w:cs="Arial"/>
          <w:sz w:val="32"/>
          <w:szCs w:val="14"/>
          <w:shd w:val="clear" w:color="auto" w:fill="FFFFFF"/>
        </w:rPr>
        <w:t xml:space="preserve"> tried to oversee the problems and tried to solve those problems by </w:t>
      </w:r>
      <w:r w:rsidR="0039630E" w:rsidRPr="00946933">
        <w:rPr>
          <w:rFonts w:ascii="Footlight MT Light" w:eastAsia="Arial" w:hAnsi="Footlight MT Light" w:cs="Arial"/>
          <w:sz w:val="32"/>
          <w:szCs w:val="14"/>
          <w:shd w:val="clear" w:color="auto" w:fill="FFFFFF"/>
        </w:rPr>
        <w:t xml:space="preserve">using our knowledge of </w:t>
      </w:r>
      <w:r w:rsidR="00641D5C" w:rsidRPr="00946933">
        <w:rPr>
          <w:rFonts w:ascii="Footlight MT Light" w:eastAsia="Arial" w:hAnsi="Footlight MT Light" w:cs="Arial"/>
          <w:sz w:val="32"/>
          <w:szCs w:val="14"/>
          <w:shd w:val="clear" w:color="auto" w:fill="FFFFFF"/>
        </w:rPr>
        <w:t>C++</w:t>
      </w:r>
      <w:r w:rsidR="0039630E" w:rsidRPr="00946933">
        <w:rPr>
          <w:rFonts w:ascii="Footlight MT Light" w:eastAsia="Arial" w:hAnsi="Footlight MT Light" w:cs="Arial"/>
          <w:sz w:val="32"/>
          <w:szCs w:val="14"/>
          <w:shd w:val="clear" w:color="auto" w:fill="FFFFFF"/>
        </w:rPr>
        <w:t xml:space="preserve">. The solutions </w:t>
      </w:r>
      <w:r w:rsidR="00641D5C" w:rsidRPr="00946933">
        <w:rPr>
          <w:rFonts w:ascii="Footlight MT Light" w:eastAsia="Arial" w:hAnsi="Footlight MT Light" w:cs="Arial"/>
          <w:sz w:val="32"/>
          <w:szCs w:val="14"/>
          <w:shd w:val="clear" w:color="auto" w:fill="FFFFFF"/>
        </w:rPr>
        <w:t>that</w:t>
      </w:r>
      <w:r w:rsidR="0039630E" w:rsidRPr="00946933">
        <w:rPr>
          <w:rFonts w:ascii="Footlight MT Light" w:eastAsia="Arial" w:hAnsi="Footlight MT Light" w:cs="Arial"/>
          <w:sz w:val="32"/>
          <w:szCs w:val="14"/>
          <w:shd w:val="clear" w:color="auto" w:fill="FFFFFF"/>
        </w:rPr>
        <w:t xml:space="preserve"> are included in our system can be used to develop many other online bus reservation systems. It can be taken as a base for other systems. From this project</w:t>
      </w:r>
      <w:r w:rsidR="00641D5C" w:rsidRPr="00946933">
        <w:rPr>
          <w:rFonts w:ascii="Footlight MT Light" w:eastAsia="Arial" w:hAnsi="Footlight MT Light" w:cs="Arial"/>
          <w:sz w:val="32"/>
          <w:szCs w:val="14"/>
          <w:shd w:val="clear" w:color="auto" w:fill="FFFFFF"/>
        </w:rPr>
        <w:t>,</w:t>
      </w:r>
      <w:r w:rsidR="0039630E" w:rsidRPr="00946933">
        <w:rPr>
          <w:rFonts w:ascii="Footlight MT Light" w:eastAsia="Arial" w:hAnsi="Footlight MT Light" w:cs="Arial"/>
          <w:sz w:val="32"/>
          <w:szCs w:val="14"/>
          <w:shd w:val="clear" w:color="auto" w:fill="FFFFFF"/>
        </w:rPr>
        <w:t xml:space="preserve"> we have learned that </w:t>
      </w:r>
      <w:r w:rsidR="00623D51" w:rsidRPr="00946933">
        <w:rPr>
          <w:rFonts w:ascii="Footlight MT Light" w:eastAsia="Arial" w:hAnsi="Footlight MT Light" w:cs="Arial"/>
          <w:sz w:val="32"/>
          <w:szCs w:val="14"/>
          <w:shd w:val="clear" w:color="auto" w:fill="FFFFFF"/>
        </w:rPr>
        <w:t xml:space="preserve">as technology </w:t>
      </w:r>
      <w:r w:rsidR="00641D5C" w:rsidRPr="00946933">
        <w:rPr>
          <w:rFonts w:ascii="Footlight MT Light" w:eastAsia="Arial" w:hAnsi="Footlight MT Light" w:cs="Arial"/>
          <w:sz w:val="32"/>
          <w:szCs w:val="14"/>
          <w:shd w:val="clear" w:color="auto" w:fill="FFFFFF"/>
        </w:rPr>
        <w:t>students</w:t>
      </w:r>
      <w:r w:rsidR="0039630E" w:rsidRPr="00946933">
        <w:rPr>
          <w:rFonts w:ascii="Footlight MT Light" w:eastAsia="Arial" w:hAnsi="Footlight MT Light" w:cs="Arial"/>
          <w:sz w:val="32"/>
          <w:szCs w:val="14"/>
          <w:shd w:val="clear" w:color="auto" w:fill="FFFFFF"/>
        </w:rPr>
        <w:t xml:space="preserve">, we can solve any problem </w:t>
      </w:r>
      <w:r w:rsidR="00641D5C" w:rsidRPr="00946933">
        <w:rPr>
          <w:rFonts w:ascii="Footlight MT Light" w:eastAsia="Arial" w:hAnsi="Footlight MT Light" w:cs="Arial"/>
          <w:sz w:val="32"/>
          <w:szCs w:val="14"/>
          <w:shd w:val="clear" w:color="auto" w:fill="FFFFFF"/>
        </w:rPr>
        <w:t>in</w:t>
      </w:r>
      <w:r w:rsidR="0039630E" w:rsidRPr="00946933">
        <w:rPr>
          <w:rFonts w:ascii="Footlight MT Light" w:eastAsia="Arial" w:hAnsi="Footlight MT Light" w:cs="Arial"/>
          <w:sz w:val="32"/>
          <w:szCs w:val="14"/>
          <w:shd w:val="clear" w:color="auto" w:fill="FFFFFF"/>
        </w:rPr>
        <w:t xml:space="preserve"> our country and even </w:t>
      </w:r>
      <w:r w:rsidR="00641D5C" w:rsidRPr="00946933">
        <w:rPr>
          <w:rFonts w:ascii="Footlight MT Light" w:eastAsia="Arial" w:hAnsi="Footlight MT Light" w:cs="Arial"/>
          <w:sz w:val="32"/>
          <w:szCs w:val="14"/>
          <w:shd w:val="clear" w:color="auto" w:fill="FFFFFF"/>
        </w:rPr>
        <w:t>in</w:t>
      </w:r>
      <w:r w:rsidR="0039630E" w:rsidRPr="00946933">
        <w:rPr>
          <w:rFonts w:ascii="Footlight MT Light" w:eastAsia="Arial" w:hAnsi="Footlight MT Light" w:cs="Arial"/>
          <w:sz w:val="32"/>
          <w:szCs w:val="14"/>
          <w:shd w:val="clear" w:color="auto" w:fill="FFFFFF"/>
        </w:rPr>
        <w:t xml:space="preserve"> our world. </w:t>
      </w:r>
      <w:r w:rsidR="0039630E" w:rsidRPr="00946933">
        <w:rPr>
          <w:rFonts w:ascii="Footlight MT Light" w:eastAsia="Arial" w:hAnsi="Footlight MT Light" w:cs="Arial"/>
          <w:sz w:val="40"/>
          <w:szCs w:val="14"/>
          <w:shd w:val="clear" w:color="auto" w:fill="FFFFFF"/>
        </w:rPr>
        <w:t xml:space="preserve">  </w:t>
      </w:r>
    </w:p>
    <w:p w14:paraId="69F271BB" w14:textId="77777777" w:rsidR="00517414" w:rsidRPr="00946933" w:rsidRDefault="00517414" w:rsidP="003E016A">
      <w:pPr>
        <w:pStyle w:val="Heading2"/>
        <w:rPr>
          <w:rFonts w:ascii="Footlight MT Light" w:eastAsia="Arial" w:hAnsi="Footlight MT Light"/>
          <w:shd w:val="clear" w:color="auto" w:fill="FFFFFF"/>
        </w:rPr>
      </w:pPr>
    </w:p>
    <w:p w14:paraId="1501F8EA" w14:textId="77777777" w:rsidR="00970616" w:rsidRPr="00946933" w:rsidRDefault="003864A2" w:rsidP="003E016A">
      <w:pPr>
        <w:pStyle w:val="Heading2"/>
        <w:rPr>
          <w:rFonts w:ascii="Footlight MT Light" w:eastAsia="Arial" w:hAnsi="Footlight MT Light"/>
          <w:i/>
          <w:shd w:val="clear" w:color="auto" w:fill="FFFFFF"/>
        </w:rPr>
      </w:pPr>
      <w:r w:rsidRPr="00946933">
        <w:rPr>
          <w:rFonts w:ascii="Footlight MT Light" w:eastAsia="Arial" w:hAnsi="Footlight MT Light"/>
          <w:shd w:val="clear" w:color="auto" w:fill="FFFFFF"/>
        </w:rPr>
        <w:t xml:space="preserve">  </w:t>
      </w:r>
      <w:r w:rsidR="002F5F7D" w:rsidRPr="00946933">
        <w:rPr>
          <w:rFonts w:ascii="Footlight MT Light" w:eastAsia="Arial" w:hAnsi="Footlight MT Light"/>
          <w:shd w:val="clear" w:color="auto" w:fill="FFFFFF"/>
        </w:rPr>
        <w:t xml:space="preserve"> </w:t>
      </w:r>
      <w:r w:rsidR="00700116" w:rsidRPr="00946933">
        <w:rPr>
          <w:rFonts w:ascii="Footlight MT Light" w:eastAsia="Arial" w:hAnsi="Footlight MT Light"/>
          <w:shd w:val="clear" w:color="auto" w:fill="FFFFFF"/>
        </w:rPr>
        <w:t xml:space="preserve"> </w:t>
      </w:r>
      <w:bookmarkStart w:id="10" w:name="_Toc108693488"/>
      <w:r w:rsidR="00700116" w:rsidRPr="00946933">
        <w:rPr>
          <w:rFonts w:ascii="Footlight MT Light" w:eastAsia="Arial" w:hAnsi="Footlight MT Light"/>
          <w:i/>
          <w:color w:val="002060"/>
          <w:sz w:val="44"/>
          <w:shd w:val="clear" w:color="auto" w:fill="FFFFFF"/>
        </w:rPr>
        <w:t>Recommendation</w:t>
      </w:r>
      <w:bookmarkEnd w:id="10"/>
    </w:p>
    <w:p w14:paraId="07B6E4A8" w14:textId="016DD36A" w:rsidR="003E016A" w:rsidRPr="00946933" w:rsidRDefault="00700116"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t xml:space="preserve">Our </w:t>
      </w:r>
      <w:r w:rsidR="002F5F7D" w:rsidRPr="00946933">
        <w:rPr>
          <w:rFonts w:ascii="Footlight MT Light" w:eastAsia="Arial" w:hAnsi="Footlight MT Light" w:cs="Arial"/>
          <w:sz w:val="28"/>
          <w:szCs w:val="14"/>
          <w:shd w:val="clear" w:color="auto" w:fill="FFFFFF"/>
        </w:rPr>
        <w:t xml:space="preserve">system </w:t>
      </w:r>
      <w:r w:rsidR="00745997" w:rsidRPr="00946933">
        <w:rPr>
          <w:rFonts w:ascii="Footlight MT Light" w:eastAsia="Arial" w:hAnsi="Footlight MT Light" w:cs="Arial"/>
          <w:sz w:val="28"/>
          <w:szCs w:val="14"/>
          <w:shd w:val="clear" w:color="auto" w:fill="FFFFFF"/>
        </w:rPr>
        <w:t>is done by C</w:t>
      </w:r>
      <w:r w:rsidRPr="00946933">
        <w:rPr>
          <w:rFonts w:ascii="Footlight MT Light" w:eastAsia="Arial" w:hAnsi="Footlight MT Light" w:cs="Arial"/>
          <w:sz w:val="28"/>
          <w:szCs w:val="14"/>
          <w:shd w:val="clear" w:color="auto" w:fill="FFFFFF"/>
        </w:rPr>
        <w:t xml:space="preserve">++ IDE called code block. Even if we have done </w:t>
      </w:r>
      <w:r w:rsidR="00641D5C" w:rsidRPr="00946933">
        <w:rPr>
          <w:rFonts w:ascii="Footlight MT Light" w:eastAsia="Arial" w:hAnsi="Footlight MT Light" w:cs="Arial"/>
          <w:sz w:val="28"/>
          <w:szCs w:val="14"/>
          <w:shd w:val="clear" w:color="auto" w:fill="FFFFFF"/>
        </w:rPr>
        <w:t>a</w:t>
      </w:r>
      <w:r w:rsidR="002F5F7D" w:rsidRPr="00946933">
        <w:rPr>
          <w:rFonts w:ascii="Footlight MT Light" w:eastAsia="Arial" w:hAnsi="Footlight MT Light" w:cs="Arial"/>
          <w:sz w:val="28"/>
          <w:szCs w:val="14"/>
          <w:shd w:val="clear" w:color="auto" w:fill="FFFFFF"/>
        </w:rPr>
        <w:t xml:space="preserve"> great project, it </w:t>
      </w:r>
      <w:r w:rsidRPr="00946933">
        <w:rPr>
          <w:rFonts w:ascii="Footlight MT Light" w:eastAsia="Arial" w:hAnsi="Footlight MT Light" w:cs="Arial"/>
          <w:sz w:val="28"/>
          <w:szCs w:val="14"/>
          <w:shd w:val="clear" w:color="auto" w:fill="FFFFFF"/>
        </w:rPr>
        <w:t>requires some other IDE to make it attractive and easy</w:t>
      </w:r>
      <w:r w:rsidR="002F5F7D" w:rsidRPr="00946933">
        <w:rPr>
          <w:rFonts w:ascii="Footlight MT Light" w:eastAsia="Arial" w:hAnsi="Footlight MT Light" w:cs="Arial"/>
          <w:sz w:val="28"/>
          <w:szCs w:val="14"/>
          <w:shd w:val="clear" w:color="auto" w:fill="FFFFFF"/>
        </w:rPr>
        <w:t xml:space="preserve"> to use</w:t>
      </w:r>
      <w:r w:rsidRPr="00946933">
        <w:rPr>
          <w:rFonts w:ascii="Footlight MT Light" w:eastAsia="Arial" w:hAnsi="Footlight MT Light" w:cs="Arial"/>
          <w:sz w:val="28"/>
          <w:szCs w:val="14"/>
          <w:shd w:val="clear" w:color="auto" w:fill="FFFFFF"/>
        </w:rPr>
        <w:t>.</w:t>
      </w:r>
    </w:p>
    <w:p w14:paraId="0E6EA4A0" w14:textId="0C9EA228" w:rsidR="003E016A" w:rsidRPr="00946933" w:rsidRDefault="00641D5C"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lastRenderedPageBreak/>
        <w:t>On</w:t>
      </w:r>
      <w:r w:rsidR="002F5F7D" w:rsidRPr="00946933">
        <w:rPr>
          <w:rFonts w:ascii="Footlight MT Light" w:eastAsia="Arial" w:hAnsi="Footlight MT Light" w:cs="Arial"/>
          <w:sz w:val="28"/>
          <w:szCs w:val="14"/>
          <w:shd w:val="clear" w:color="auto" w:fill="FFFFFF"/>
        </w:rPr>
        <w:t xml:space="preserve"> </w:t>
      </w:r>
      <w:r w:rsidRPr="00946933">
        <w:rPr>
          <w:rFonts w:ascii="Footlight MT Light" w:eastAsia="Arial" w:hAnsi="Footlight MT Light" w:cs="Arial"/>
          <w:sz w:val="28"/>
          <w:szCs w:val="14"/>
          <w:shd w:val="clear" w:color="auto" w:fill="FFFFFF"/>
        </w:rPr>
        <w:t xml:space="preserve">the </w:t>
      </w:r>
      <w:r w:rsidR="007F1A46" w:rsidRPr="00946933">
        <w:rPr>
          <w:rFonts w:ascii="Footlight MT Light" w:eastAsia="Arial" w:hAnsi="Footlight MT Light" w:cs="Arial"/>
          <w:sz w:val="28"/>
          <w:szCs w:val="14"/>
          <w:shd w:val="clear" w:color="auto" w:fill="FFFFFF"/>
        </w:rPr>
        <w:t xml:space="preserve">other </w:t>
      </w:r>
      <w:proofErr w:type="gramStart"/>
      <w:r w:rsidR="007F1A46" w:rsidRPr="00946933">
        <w:rPr>
          <w:rFonts w:ascii="Footlight MT Light" w:eastAsia="Arial" w:hAnsi="Footlight MT Light" w:cs="Arial"/>
          <w:sz w:val="28"/>
          <w:szCs w:val="14"/>
          <w:shd w:val="clear" w:color="auto" w:fill="FFFFFF"/>
        </w:rPr>
        <w:t>hand</w:t>
      </w:r>
      <w:proofErr w:type="gramEnd"/>
      <w:r w:rsidR="002F5F7D" w:rsidRPr="00946933">
        <w:rPr>
          <w:rFonts w:ascii="Footlight MT Light" w:eastAsia="Arial" w:hAnsi="Footlight MT Light" w:cs="Arial"/>
          <w:sz w:val="28"/>
          <w:szCs w:val="14"/>
          <w:shd w:val="clear" w:color="auto" w:fill="FFFFFF"/>
        </w:rPr>
        <w:t xml:space="preserve"> we didn’t complete the task of adding sit number data</w:t>
      </w:r>
      <w:r w:rsidR="00066AD8" w:rsidRPr="00946933">
        <w:rPr>
          <w:rFonts w:ascii="Footlight MT Light" w:eastAsia="Arial" w:hAnsi="Footlight MT Light" w:cs="Arial"/>
          <w:sz w:val="28"/>
          <w:szCs w:val="14"/>
          <w:shd w:val="clear" w:color="auto" w:fill="FFFFFF"/>
        </w:rPr>
        <w:t xml:space="preserve"> because, to provide such kind of value we need much more time.</w:t>
      </w:r>
      <w:r w:rsidR="002F5F7D" w:rsidRPr="00946933">
        <w:rPr>
          <w:rFonts w:ascii="Footlight MT Light" w:eastAsia="Arial" w:hAnsi="Footlight MT Light" w:cs="Arial"/>
          <w:sz w:val="28"/>
          <w:szCs w:val="14"/>
          <w:shd w:val="clear" w:color="auto" w:fill="FFFFFF"/>
        </w:rPr>
        <w:t xml:space="preserve"> It can simply be improved and upgraded.</w:t>
      </w:r>
    </w:p>
    <w:p w14:paraId="45AE4C51" w14:textId="4F76F12C" w:rsidR="003E016A" w:rsidRPr="00946933" w:rsidRDefault="002F5F7D"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t xml:space="preserve">For future use, this project needs to consist </w:t>
      </w:r>
      <w:r w:rsidR="00641D5C" w:rsidRPr="00946933">
        <w:rPr>
          <w:rFonts w:ascii="Footlight MT Light" w:eastAsia="Arial" w:hAnsi="Footlight MT Light" w:cs="Arial"/>
          <w:sz w:val="28"/>
          <w:szCs w:val="14"/>
          <w:shd w:val="clear" w:color="auto" w:fill="FFFFFF"/>
        </w:rPr>
        <w:t xml:space="preserve">of </w:t>
      </w:r>
      <w:r w:rsidRPr="00946933">
        <w:rPr>
          <w:rFonts w:ascii="Footlight MT Light" w:eastAsia="Arial" w:hAnsi="Footlight MT Light" w:cs="Arial"/>
          <w:sz w:val="28"/>
          <w:szCs w:val="14"/>
          <w:shd w:val="clear" w:color="auto" w:fill="FFFFFF"/>
        </w:rPr>
        <w:t xml:space="preserve">sit number data and it needs to be more attractive for further use. If it can be done with </w:t>
      </w:r>
      <w:r w:rsidR="00641D5C" w:rsidRPr="00946933">
        <w:rPr>
          <w:rFonts w:ascii="Footlight MT Light" w:eastAsia="Arial" w:hAnsi="Footlight MT Light" w:cs="Arial"/>
          <w:sz w:val="28"/>
          <w:szCs w:val="14"/>
          <w:shd w:val="clear" w:color="auto" w:fill="FFFFFF"/>
        </w:rPr>
        <w:t xml:space="preserve">a </w:t>
      </w:r>
      <w:r w:rsidRPr="00946933">
        <w:rPr>
          <w:rFonts w:ascii="Footlight MT Light" w:eastAsia="Arial" w:hAnsi="Footlight MT Light" w:cs="Arial"/>
          <w:sz w:val="28"/>
          <w:szCs w:val="14"/>
          <w:shd w:val="clear" w:color="auto" w:fill="FFFFFF"/>
        </w:rPr>
        <w:t xml:space="preserve">large number of data it will surely solve our problem in </w:t>
      </w:r>
      <w:r w:rsidR="00641D5C" w:rsidRPr="00946933">
        <w:rPr>
          <w:rFonts w:ascii="Footlight MT Light" w:eastAsia="Arial" w:hAnsi="Footlight MT Light" w:cs="Arial"/>
          <w:sz w:val="28"/>
          <w:szCs w:val="14"/>
          <w:shd w:val="clear" w:color="auto" w:fill="FFFFFF"/>
        </w:rPr>
        <w:t xml:space="preserve">the </w:t>
      </w:r>
      <w:r w:rsidRPr="00946933">
        <w:rPr>
          <w:rFonts w:ascii="Footlight MT Light" w:eastAsia="Arial" w:hAnsi="Footlight MT Light" w:cs="Arial"/>
          <w:sz w:val="28"/>
          <w:szCs w:val="14"/>
          <w:shd w:val="clear" w:color="auto" w:fill="FFFFFF"/>
        </w:rPr>
        <w:t>bus reservation system.</w:t>
      </w:r>
      <w:r w:rsidR="008357BC" w:rsidRPr="00946933">
        <w:rPr>
          <w:rFonts w:ascii="Footlight MT Light" w:eastAsia="Arial" w:hAnsi="Footlight MT Light" w:cs="Arial"/>
          <w:sz w:val="28"/>
          <w:szCs w:val="14"/>
          <w:shd w:val="clear" w:color="auto" w:fill="FFFFFF"/>
        </w:rPr>
        <w:t xml:space="preserve"> </w:t>
      </w:r>
    </w:p>
    <w:p w14:paraId="4AB29020" w14:textId="67E175F4" w:rsidR="003E016A" w:rsidRPr="00946933" w:rsidRDefault="008357BC"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t xml:space="preserve">The passengers should reserve a ticket online. The project needs to be connected </w:t>
      </w:r>
      <w:r w:rsidR="00641D5C" w:rsidRPr="00946933">
        <w:rPr>
          <w:rFonts w:ascii="Footlight MT Light" w:eastAsia="Arial" w:hAnsi="Footlight MT Light" w:cs="Arial"/>
          <w:sz w:val="28"/>
          <w:szCs w:val="14"/>
          <w:shd w:val="clear" w:color="auto" w:fill="FFFFFF"/>
        </w:rPr>
        <w:t>to</w:t>
      </w:r>
      <w:r w:rsidRPr="00946933">
        <w:rPr>
          <w:rFonts w:ascii="Footlight MT Light" w:eastAsia="Arial" w:hAnsi="Footlight MT Light" w:cs="Arial"/>
          <w:sz w:val="28"/>
          <w:szCs w:val="14"/>
          <w:shd w:val="clear" w:color="auto" w:fill="FFFFFF"/>
        </w:rPr>
        <w:t xml:space="preserve"> </w:t>
      </w:r>
      <w:r w:rsidR="00641D5C" w:rsidRPr="00946933">
        <w:rPr>
          <w:rFonts w:ascii="Footlight MT Light" w:eastAsia="Arial" w:hAnsi="Footlight MT Light" w:cs="Arial"/>
          <w:sz w:val="28"/>
          <w:szCs w:val="14"/>
          <w:shd w:val="clear" w:color="auto" w:fill="FFFFFF"/>
        </w:rPr>
        <w:t xml:space="preserve">the </w:t>
      </w:r>
      <w:r w:rsidRPr="00946933">
        <w:rPr>
          <w:rFonts w:ascii="Footlight MT Light" w:eastAsia="Arial" w:hAnsi="Footlight MT Light" w:cs="Arial"/>
          <w:sz w:val="28"/>
          <w:szCs w:val="14"/>
          <w:shd w:val="clear" w:color="auto" w:fill="FFFFFF"/>
        </w:rPr>
        <w:t xml:space="preserve">internet </w:t>
      </w:r>
      <w:r w:rsidR="00641D5C" w:rsidRPr="00946933">
        <w:rPr>
          <w:rFonts w:ascii="Footlight MT Light" w:eastAsia="Arial" w:hAnsi="Footlight MT Light" w:cs="Arial"/>
          <w:sz w:val="28"/>
          <w:szCs w:val="14"/>
          <w:shd w:val="clear" w:color="auto" w:fill="FFFFFF"/>
        </w:rPr>
        <w:t>to</w:t>
      </w:r>
      <w:r w:rsidRPr="00946933">
        <w:rPr>
          <w:rFonts w:ascii="Footlight MT Light" w:eastAsia="Arial" w:hAnsi="Footlight MT Light" w:cs="Arial"/>
          <w:sz w:val="28"/>
          <w:szCs w:val="14"/>
          <w:shd w:val="clear" w:color="auto" w:fill="FFFFFF"/>
        </w:rPr>
        <w:t xml:space="preserve"> make it available in </w:t>
      </w:r>
      <w:r w:rsidR="00641D5C" w:rsidRPr="00946933">
        <w:rPr>
          <w:rFonts w:ascii="Footlight MT Light" w:eastAsia="Arial" w:hAnsi="Footlight MT Light" w:cs="Arial"/>
          <w:sz w:val="28"/>
          <w:szCs w:val="14"/>
          <w:shd w:val="clear" w:color="auto" w:fill="FFFFFF"/>
        </w:rPr>
        <w:t xml:space="preserve">a </w:t>
      </w:r>
      <w:r w:rsidRPr="00946933">
        <w:rPr>
          <w:rFonts w:ascii="Footlight MT Light" w:eastAsia="Arial" w:hAnsi="Footlight MT Light" w:cs="Arial"/>
          <w:sz w:val="28"/>
          <w:szCs w:val="14"/>
          <w:shd w:val="clear" w:color="auto" w:fill="FFFFFF"/>
        </w:rPr>
        <w:t>broader state.</w:t>
      </w:r>
    </w:p>
    <w:p w14:paraId="3F4FE727" w14:textId="0353952B" w:rsidR="0039630E" w:rsidRPr="00946933" w:rsidRDefault="007F1A46"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t xml:space="preserve">This project mainly helps to reduce the task of the management team of bus </w:t>
      </w:r>
      <w:r w:rsidR="00641D5C" w:rsidRPr="00946933">
        <w:rPr>
          <w:rFonts w:ascii="Footlight MT Light" w:eastAsia="Arial" w:hAnsi="Footlight MT Light" w:cs="Arial"/>
          <w:sz w:val="28"/>
          <w:szCs w:val="14"/>
          <w:shd w:val="clear" w:color="auto" w:fill="FFFFFF"/>
        </w:rPr>
        <w:t>staff</w:t>
      </w:r>
      <w:r w:rsidRPr="00946933">
        <w:rPr>
          <w:rFonts w:ascii="Footlight MT Light" w:eastAsia="Arial" w:hAnsi="Footlight MT Light" w:cs="Arial"/>
          <w:sz w:val="28"/>
          <w:szCs w:val="14"/>
          <w:shd w:val="clear" w:color="auto" w:fill="FFFFFF"/>
        </w:rPr>
        <w:t xml:space="preserve">. This reduces the task of </w:t>
      </w:r>
      <w:r w:rsidR="00641D5C" w:rsidRPr="00946933">
        <w:rPr>
          <w:rFonts w:ascii="Footlight MT Light" w:eastAsia="Arial" w:hAnsi="Footlight MT Light" w:cs="Arial"/>
          <w:sz w:val="28"/>
          <w:szCs w:val="14"/>
          <w:shd w:val="clear" w:color="auto" w:fill="FFFFFF"/>
        </w:rPr>
        <w:t>customers</w:t>
      </w:r>
      <w:r w:rsidRPr="00946933">
        <w:rPr>
          <w:rFonts w:ascii="Footlight MT Light" w:eastAsia="Arial" w:hAnsi="Footlight MT Light" w:cs="Arial"/>
          <w:sz w:val="28"/>
          <w:szCs w:val="14"/>
          <w:shd w:val="clear" w:color="auto" w:fill="FFFFFF"/>
        </w:rPr>
        <w:t xml:space="preserve"> by giving them accurate information. But this system has a lack </w:t>
      </w:r>
      <w:r w:rsidR="00641D5C" w:rsidRPr="00946933">
        <w:rPr>
          <w:rFonts w:ascii="Footlight MT Light" w:eastAsia="Arial" w:hAnsi="Footlight MT Light" w:cs="Arial"/>
          <w:sz w:val="28"/>
          <w:szCs w:val="14"/>
          <w:shd w:val="clear" w:color="auto" w:fill="FFFFFF"/>
        </w:rPr>
        <w:t>of</w:t>
      </w:r>
      <w:r w:rsidRPr="00946933">
        <w:rPr>
          <w:rFonts w:ascii="Footlight MT Light" w:eastAsia="Arial" w:hAnsi="Footlight MT Light" w:cs="Arial"/>
          <w:sz w:val="28"/>
          <w:szCs w:val="14"/>
          <w:shd w:val="clear" w:color="auto" w:fill="FFFFFF"/>
        </w:rPr>
        <w:t xml:space="preserve"> electronic </w:t>
      </w:r>
      <w:r w:rsidR="00641D5C" w:rsidRPr="00946933">
        <w:rPr>
          <w:rFonts w:ascii="Footlight MT Light" w:eastAsia="Arial" w:hAnsi="Footlight MT Light" w:cs="Arial"/>
          <w:sz w:val="28"/>
          <w:szCs w:val="14"/>
          <w:shd w:val="clear" w:color="auto" w:fill="FFFFFF"/>
        </w:rPr>
        <w:t>tickets</w:t>
      </w:r>
      <w:r w:rsidRPr="00946933">
        <w:rPr>
          <w:rFonts w:ascii="Footlight MT Light" w:eastAsia="Arial" w:hAnsi="Footlight MT Light" w:cs="Arial"/>
          <w:sz w:val="28"/>
          <w:szCs w:val="14"/>
          <w:shd w:val="clear" w:color="auto" w:fill="FFFFFF"/>
        </w:rPr>
        <w:t xml:space="preserve"> and assurance</w:t>
      </w:r>
      <w:r w:rsidR="00066AD8" w:rsidRPr="00946933">
        <w:rPr>
          <w:rFonts w:ascii="Footlight MT Light" w:eastAsia="Arial" w:hAnsi="Footlight MT Light" w:cs="Arial"/>
          <w:sz w:val="28"/>
          <w:szCs w:val="14"/>
          <w:shd w:val="clear" w:color="auto" w:fill="FFFFFF"/>
        </w:rPr>
        <w:t xml:space="preserve"> because of time</w:t>
      </w:r>
      <w:r w:rsidRPr="00946933">
        <w:rPr>
          <w:rFonts w:ascii="Footlight MT Light" w:eastAsia="Arial" w:hAnsi="Footlight MT Light" w:cs="Arial"/>
          <w:sz w:val="28"/>
          <w:szCs w:val="14"/>
          <w:shd w:val="clear" w:color="auto" w:fill="FFFFFF"/>
        </w:rPr>
        <w:t xml:space="preserve">. This project can be improved by providing </w:t>
      </w:r>
      <w:r w:rsidR="00641D5C" w:rsidRPr="00946933">
        <w:rPr>
          <w:rFonts w:ascii="Footlight MT Light" w:eastAsia="Arial" w:hAnsi="Footlight MT Light" w:cs="Arial"/>
          <w:sz w:val="28"/>
          <w:szCs w:val="14"/>
          <w:shd w:val="clear" w:color="auto" w:fill="FFFFFF"/>
        </w:rPr>
        <w:t>tickets</w:t>
      </w:r>
      <w:r w:rsidRPr="00946933">
        <w:rPr>
          <w:rFonts w:ascii="Footlight MT Light" w:eastAsia="Arial" w:hAnsi="Footlight MT Light" w:cs="Arial"/>
          <w:sz w:val="28"/>
          <w:szCs w:val="14"/>
          <w:shd w:val="clear" w:color="auto" w:fill="FFFFFF"/>
        </w:rPr>
        <w:t xml:space="preserve">. </w:t>
      </w:r>
    </w:p>
    <w:p w14:paraId="7763A09A" w14:textId="388E4340" w:rsidR="0002280F" w:rsidRPr="00946933" w:rsidRDefault="0002280F" w:rsidP="003E016A">
      <w:pPr>
        <w:pStyle w:val="NormalWeb"/>
        <w:numPr>
          <w:ilvl w:val="0"/>
          <w:numId w:val="7"/>
        </w:numPr>
        <w:spacing w:before="0" w:beforeAutospacing="0" w:line="220" w:lineRule="atLeast"/>
        <w:ind w:left="2347"/>
        <w:jc w:val="both"/>
        <w:rPr>
          <w:rFonts w:ascii="Footlight MT Light" w:eastAsia="Arial" w:hAnsi="Footlight MT Light" w:cs="Arial"/>
          <w:sz w:val="28"/>
          <w:szCs w:val="14"/>
          <w:shd w:val="clear" w:color="auto" w:fill="FFFFFF"/>
        </w:rPr>
      </w:pPr>
      <w:r w:rsidRPr="00946933">
        <w:rPr>
          <w:rFonts w:ascii="Footlight MT Light" w:eastAsia="Arial" w:hAnsi="Footlight MT Light" w:cs="Arial"/>
          <w:sz w:val="28"/>
          <w:szCs w:val="14"/>
          <w:shd w:val="clear" w:color="auto" w:fill="FFFFFF"/>
        </w:rPr>
        <w:t xml:space="preserve">We didn’t include </w:t>
      </w:r>
      <w:r w:rsidR="00641D5C" w:rsidRPr="00946933">
        <w:rPr>
          <w:rFonts w:ascii="Footlight MT Light" w:eastAsia="Arial" w:hAnsi="Footlight MT Light" w:cs="Arial"/>
          <w:sz w:val="28"/>
          <w:szCs w:val="14"/>
          <w:shd w:val="clear" w:color="auto" w:fill="FFFFFF"/>
        </w:rPr>
        <w:t xml:space="preserve">a </w:t>
      </w:r>
      <w:r w:rsidRPr="00946933">
        <w:rPr>
          <w:rFonts w:ascii="Footlight MT Light" w:eastAsia="Arial" w:hAnsi="Footlight MT Light" w:cs="Arial"/>
          <w:sz w:val="28"/>
          <w:szCs w:val="14"/>
          <w:shd w:val="clear" w:color="auto" w:fill="FFFFFF"/>
        </w:rPr>
        <w:t>specific password for the concerned body because of lack of time. It can simply be updated and improved</w:t>
      </w:r>
    </w:p>
    <w:p w14:paraId="44152131" w14:textId="77777777" w:rsidR="0039630E" w:rsidRPr="00946933" w:rsidRDefault="0039630E">
      <w:pPr>
        <w:rPr>
          <w:rFonts w:ascii="Footlight MT Light" w:hAnsi="Footlight MT Light"/>
        </w:rPr>
      </w:pPr>
    </w:p>
    <w:p w14:paraId="79A72858" w14:textId="77777777" w:rsidR="00025305" w:rsidRPr="00946933" w:rsidRDefault="00025305">
      <w:pPr>
        <w:rPr>
          <w:rFonts w:ascii="Footlight MT Light" w:hAnsi="Footlight MT Light"/>
        </w:rPr>
      </w:pPr>
    </w:p>
    <w:p w14:paraId="1CC3A61E" w14:textId="77777777" w:rsidR="00025305" w:rsidRPr="00946933" w:rsidRDefault="00025305">
      <w:pPr>
        <w:rPr>
          <w:rFonts w:ascii="Footlight MT Light" w:hAnsi="Footlight MT Light"/>
        </w:rPr>
      </w:pPr>
    </w:p>
    <w:p w14:paraId="18C880FA" w14:textId="77777777" w:rsidR="00025305" w:rsidRPr="00946933" w:rsidRDefault="00025305">
      <w:pPr>
        <w:rPr>
          <w:rFonts w:ascii="Footlight MT Light" w:hAnsi="Footlight MT Light"/>
        </w:rPr>
      </w:pPr>
    </w:p>
    <w:p w14:paraId="5F08B383" w14:textId="77777777" w:rsidR="00025305" w:rsidRPr="00946933" w:rsidRDefault="00025305">
      <w:pPr>
        <w:rPr>
          <w:rFonts w:ascii="Footlight MT Light" w:hAnsi="Footlight MT Light"/>
        </w:rPr>
      </w:pPr>
    </w:p>
    <w:p w14:paraId="6BDB875F" w14:textId="77777777" w:rsidR="00025305" w:rsidRPr="00946933" w:rsidRDefault="00025305">
      <w:pPr>
        <w:rPr>
          <w:rFonts w:ascii="Footlight MT Light" w:hAnsi="Footlight MT Light"/>
        </w:rPr>
      </w:pPr>
    </w:p>
    <w:p w14:paraId="5FE53F18" w14:textId="77777777" w:rsidR="00025305" w:rsidRPr="00946933" w:rsidRDefault="00025305">
      <w:pPr>
        <w:rPr>
          <w:rFonts w:ascii="Footlight MT Light" w:hAnsi="Footlight MT Light"/>
        </w:rPr>
      </w:pPr>
    </w:p>
    <w:p w14:paraId="78B27806" w14:textId="77777777" w:rsidR="00025305" w:rsidRPr="00946933" w:rsidRDefault="00025305">
      <w:pPr>
        <w:rPr>
          <w:rFonts w:ascii="Footlight MT Light" w:hAnsi="Footlight MT Light"/>
        </w:rPr>
      </w:pPr>
    </w:p>
    <w:p w14:paraId="71B36521" w14:textId="77777777" w:rsidR="00025305" w:rsidRPr="00946933" w:rsidRDefault="00025305">
      <w:pPr>
        <w:rPr>
          <w:rFonts w:ascii="Footlight MT Light" w:hAnsi="Footlight MT Light"/>
        </w:rPr>
      </w:pPr>
    </w:p>
    <w:p w14:paraId="0A3B9302" w14:textId="77777777" w:rsidR="00025305" w:rsidRPr="00946933" w:rsidRDefault="00025305">
      <w:pPr>
        <w:rPr>
          <w:rFonts w:ascii="Footlight MT Light" w:hAnsi="Footlight MT Light"/>
        </w:rPr>
      </w:pPr>
    </w:p>
    <w:p w14:paraId="2A837C7C" w14:textId="77777777" w:rsidR="00025305" w:rsidRPr="00946933" w:rsidRDefault="00025305">
      <w:pPr>
        <w:rPr>
          <w:rFonts w:ascii="Footlight MT Light" w:hAnsi="Footlight MT Light"/>
        </w:rPr>
      </w:pPr>
    </w:p>
    <w:p w14:paraId="114B62D6" w14:textId="77777777" w:rsidR="00025305" w:rsidRPr="00946933" w:rsidRDefault="00025305">
      <w:pPr>
        <w:rPr>
          <w:rFonts w:ascii="Footlight MT Light" w:hAnsi="Footlight MT Light"/>
        </w:rPr>
      </w:pPr>
    </w:p>
    <w:p w14:paraId="141B71A7" w14:textId="77777777" w:rsidR="00025305" w:rsidRPr="00946933" w:rsidRDefault="00025305">
      <w:pPr>
        <w:rPr>
          <w:rFonts w:ascii="Footlight MT Light" w:hAnsi="Footlight MT Light"/>
        </w:rPr>
      </w:pPr>
    </w:p>
    <w:p w14:paraId="7BE3D933" w14:textId="77777777" w:rsidR="00025305" w:rsidRPr="00946933" w:rsidRDefault="00025305">
      <w:pPr>
        <w:rPr>
          <w:rFonts w:ascii="Footlight MT Light" w:hAnsi="Footlight MT Light"/>
        </w:rPr>
      </w:pPr>
    </w:p>
    <w:p w14:paraId="6F1068F1" w14:textId="77777777" w:rsidR="00025305" w:rsidRPr="00946933" w:rsidRDefault="00025305">
      <w:pPr>
        <w:rPr>
          <w:rFonts w:ascii="Footlight MT Light" w:hAnsi="Footlight MT Light"/>
        </w:rPr>
      </w:pPr>
    </w:p>
    <w:p w14:paraId="6396E9A6" w14:textId="77777777" w:rsidR="00025305" w:rsidRPr="00946933" w:rsidRDefault="00025305">
      <w:pPr>
        <w:rPr>
          <w:rFonts w:ascii="Footlight MT Light" w:hAnsi="Footlight MT Light"/>
        </w:rPr>
      </w:pPr>
    </w:p>
    <w:p w14:paraId="2F8E6823" w14:textId="77777777" w:rsidR="00025305" w:rsidRPr="00946933" w:rsidRDefault="00025305">
      <w:pPr>
        <w:rPr>
          <w:rFonts w:ascii="Footlight MT Light" w:hAnsi="Footlight MT Light"/>
        </w:rPr>
      </w:pPr>
    </w:p>
    <w:p w14:paraId="053DD099" w14:textId="77777777" w:rsidR="00025305" w:rsidRPr="00946933" w:rsidRDefault="00025305">
      <w:pPr>
        <w:rPr>
          <w:rFonts w:ascii="Footlight MT Light" w:hAnsi="Footlight MT Light"/>
        </w:rPr>
      </w:pPr>
    </w:p>
    <w:p w14:paraId="2F7834CE" w14:textId="77777777" w:rsidR="00623D51" w:rsidRPr="00946933" w:rsidRDefault="00623D51">
      <w:pPr>
        <w:rPr>
          <w:rFonts w:ascii="Footlight MT Light" w:hAnsi="Footlight MT Light"/>
        </w:rPr>
      </w:pPr>
    </w:p>
    <w:p w14:paraId="318E97A8" w14:textId="77777777" w:rsidR="00623D51" w:rsidRPr="00946933" w:rsidRDefault="00623D51">
      <w:pPr>
        <w:rPr>
          <w:rFonts w:ascii="Footlight MT Light" w:hAnsi="Footlight MT Light"/>
        </w:rPr>
      </w:pPr>
    </w:p>
    <w:p w14:paraId="465CD32F" w14:textId="77777777" w:rsidR="00623D51" w:rsidRPr="00946933" w:rsidRDefault="00623D51">
      <w:pPr>
        <w:rPr>
          <w:rFonts w:ascii="Footlight MT Light" w:hAnsi="Footlight MT Light"/>
        </w:rPr>
      </w:pPr>
    </w:p>
    <w:p w14:paraId="721E9307" w14:textId="77777777" w:rsidR="0039630E" w:rsidRPr="00946933" w:rsidRDefault="0039630E">
      <w:pPr>
        <w:rPr>
          <w:rFonts w:ascii="Footlight MT Light" w:hAnsi="Footlight MT Light"/>
          <w:b/>
          <w:sz w:val="52"/>
        </w:rPr>
      </w:pPr>
      <w:r w:rsidRPr="00946933">
        <w:rPr>
          <w:rFonts w:ascii="Footlight MT Light" w:hAnsi="Footlight MT Light"/>
          <w:b/>
          <w:sz w:val="52"/>
        </w:rPr>
        <w:t xml:space="preserve">                        References</w:t>
      </w:r>
    </w:p>
    <w:p w14:paraId="19FB7565" w14:textId="1071B2AF" w:rsidR="00866856" w:rsidRPr="00946933" w:rsidRDefault="00866856" w:rsidP="00866856">
      <w:pPr>
        <w:spacing w:before="100" w:beforeAutospacing="1" w:after="100" w:afterAutospacing="1" w:line="240" w:lineRule="auto"/>
        <w:ind w:left="567" w:hanging="567"/>
        <w:rPr>
          <w:rFonts w:ascii="Footlight MT Light" w:eastAsia="Times New Roman" w:hAnsi="Footlight MT Light" w:cs="Times New Roman"/>
          <w:sz w:val="24"/>
          <w:szCs w:val="24"/>
        </w:rPr>
      </w:pPr>
      <w:r w:rsidRPr="00946933">
        <w:rPr>
          <w:rFonts w:ascii="Footlight MT Light" w:eastAsia="Times New Roman" w:hAnsi="Footlight MT Light" w:cs="Times New Roman"/>
          <w:sz w:val="24"/>
          <w:szCs w:val="24"/>
        </w:rPr>
        <w:t xml:space="preserve">Alemayehu, S. (2019, May 15). </w:t>
      </w:r>
      <w:r w:rsidRPr="00946933">
        <w:rPr>
          <w:rFonts w:ascii="Footlight MT Light" w:eastAsia="Times New Roman" w:hAnsi="Footlight MT Light" w:cs="Times New Roman"/>
          <w:i/>
          <w:iCs/>
          <w:sz w:val="24"/>
          <w:szCs w:val="24"/>
        </w:rPr>
        <w:t xml:space="preserve">Online ticket reservation and bus placement system </w:t>
      </w:r>
      <w:r w:rsidR="00641D5C" w:rsidRPr="00946933">
        <w:rPr>
          <w:rFonts w:ascii="Footlight MT Light" w:eastAsia="Times New Roman" w:hAnsi="Footlight MT Light" w:cs="Times New Roman"/>
          <w:i/>
          <w:iCs/>
          <w:sz w:val="24"/>
          <w:szCs w:val="24"/>
        </w:rPr>
        <w:t>Mizan</w:t>
      </w:r>
      <w:r w:rsidRPr="00946933">
        <w:rPr>
          <w:rFonts w:ascii="Footlight MT Light" w:eastAsia="Times New Roman" w:hAnsi="Footlight MT Light" w:cs="Times New Roman"/>
          <w:i/>
          <w:iCs/>
          <w:sz w:val="24"/>
          <w:szCs w:val="24"/>
        </w:rPr>
        <w:t xml:space="preserve"> online ticket reservation and bus placement system for TEPI bus senior project documentation submitted to fulfillments bachelor</w:t>
      </w:r>
      <w:r w:rsidRPr="00946933">
        <w:rPr>
          <w:rFonts w:ascii="Footlight MT Light" w:eastAsia="Times New Roman" w:hAnsi="Footlight MT Light" w:cs="Times New Roman"/>
          <w:sz w:val="24"/>
          <w:szCs w:val="24"/>
        </w:rPr>
        <w:t xml:space="preserve">. Sol. Retrieved July 14, 2022, from </w:t>
      </w:r>
      <w:hyperlink r:id="rId10" w:history="1">
        <w:r w:rsidRPr="00946933">
          <w:rPr>
            <w:rStyle w:val="Hyperlink"/>
            <w:rFonts w:ascii="Footlight MT Light" w:eastAsia="Times New Roman" w:hAnsi="Footlight MT Light" w:cs="Times New Roman"/>
            <w:sz w:val="24"/>
            <w:szCs w:val="24"/>
          </w:rPr>
          <w:t>https://www.academia.edu/39138224/Online_Ticket_Reservation_And_Bus_placement_System</w:t>
        </w:r>
      </w:hyperlink>
      <w:r w:rsidRPr="00946933">
        <w:rPr>
          <w:rFonts w:ascii="Footlight MT Light" w:eastAsia="Times New Roman" w:hAnsi="Footlight MT Light" w:cs="Times New Roman"/>
          <w:sz w:val="24"/>
          <w:szCs w:val="24"/>
        </w:rPr>
        <w:t xml:space="preserve">. </w:t>
      </w:r>
    </w:p>
    <w:p w14:paraId="5ED37549" w14:textId="77777777" w:rsidR="00866856" w:rsidRPr="00946933" w:rsidRDefault="00866856" w:rsidP="0039630E">
      <w:pPr>
        <w:rPr>
          <w:rStyle w:val="Strong"/>
          <w:rFonts w:ascii="Footlight MT Light" w:hAnsi="Footlight MT Light"/>
          <w:sz w:val="24"/>
        </w:rPr>
      </w:pPr>
    </w:p>
    <w:p w14:paraId="71476A4D" w14:textId="77777777" w:rsidR="00BA3B95" w:rsidRPr="00946933" w:rsidRDefault="00BA3B95" w:rsidP="0039630E">
      <w:pPr>
        <w:rPr>
          <w:rStyle w:val="Strong"/>
          <w:rFonts w:ascii="Footlight MT Light" w:hAnsi="Footlight MT Light"/>
          <w:sz w:val="24"/>
        </w:rPr>
      </w:pPr>
      <w:r w:rsidRPr="00946933">
        <w:rPr>
          <w:rStyle w:val="Strong"/>
          <w:rFonts w:ascii="Footlight MT Light" w:hAnsi="Footlight MT Light"/>
          <w:sz w:val="24"/>
        </w:rPr>
        <w:t>[2004] transport enterprises /Ethiopian transport system.</w:t>
      </w:r>
    </w:p>
    <w:p w14:paraId="5BC604AE" w14:textId="77777777" w:rsidR="00BA3B95" w:rsidRPr="00946933" w:rsidRDefault="00BA3B95" w:rsidP="0039630E">
      <w:pPr>
        <w:rPr>
          <w:rStyle w:val="Strong"/>
          <w:rFonts w:ascii="Footlight MT Light" w:hAnsi="Footlight MT Light"/>
          <w:sz w:val="24"/>
        </w:rPr>
      </w:pPr>
    </w:p>
    <w:p w14:paraId="56AE7907" w14:textId="77777777" w:rsidR="0039630E" w:rsidRPr="00946933" w:rsidRDefault="0039630E">
      <w:pPr>
        <w:rPr>
          <w:rFonts w:ascii="Footlight MT Light" w:hAnsi="Footlight MT Light"/>
        </w:rPr>
      </w:pPr>
    </w:p>
    <w:p w14:paraId="7E65D802" w14:textId="77777777" w:rsidR="0039630E" w:rsidRPr="00946933" w:rsidRDefault="0039630E">
      <w:pPr>
        <w:rPr>
          <w:rFonts w:ascii="Footlight MT Light" w:hAnsi="Footlight MT Light"/>
        </w:rPr>
      </w:pPr>
    </w:p>
    <w:p w14:paraId="241CB618" w14:textId="77777777" w:rsidR="0039630E" w:rsidRPr="00946933" w:rsidRDefault="0039630E">
      <w:pPr>
        <w:rPr>
          <w:rFonts w:ascii="Footlight MT Light" w:hAnsi="Footlight MT Light"/>
        </w:rPr>
      </w:pPr>
    </w:p>
    <w:p w14:paraId="7C8289D0" w14:textId="77777777" w:rsidR="0039630E" w:rsidRPr="00946933" w:rsidRDefault="0039630E">
      <w:pPr>
        <w:rPr>
          <w:rFonts w:ascii="Footlight MT Light" w:hAnsi="Footlight MT Light"/>
        </w:rPr>
      </w:pPr>
    </w:p>
    <w:p w14:paraId="36EDDB43" w14:textId="77777777" w:rsidR="0039630E" w:rsidRPr="00946933" w:rsidRDefault="0039630E">
      <w:pPr>
        <w:rPr>
          <w:rFonts w:ascii="Footlight MT Light" w:hAnsi="Footlight MT Light"/>
        </w:rPr>
      </w:pPr>
    </w:p>
    <w:p w14:paraId="5E0165FD" w14:textId="77777777" w:rsidR="0039630E" w:rsidRPr="00946933" w:rsidRDefault="0039630E">
      <w:pPr>
        <w:rPr>
          <w:rFonts w:ascii="Footlight MT Light" w:hAnsi="Footlight MT Light"/>
        </w:rPr>
      </w:pPr>
    </w:p>
    <w:sectPr w:rsidR="0039630E" w:rsidRPr="009469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DE08" w14:textId="77777777" w:rsidR="003D5924" w:rsidRDefault="003D5924" w:rsidP="002F5F7D">
      <w:pPr>
        <w:spacing w:after="0" w:line="240" w:lineRule="auto"/>
      </w:pPr>
      <w:r>
        <w:separator/>
      </w:r>
    </w:p>
  </w:endnote>
  <w:endnote w:type="continuationSeparator" w:id="0">
    <w:p w14:paraId="37D8D8CA" w14:textId="77777777" w:rsidR="003D5924" w:rsidRDefault="003D5924" w:rsidP="002F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3CD4" w14:textId="77777777" w:rsidR="00AD5EB7" w:rsidRDefault="00AD5EB7">
    <w:pPr>
      <w:pStyle w:val="Footer"/>
      <w:pBdr>
        <w:top w:val="thinThickSmallGap" w:sz="24" w:space="1" w:color="585858" w:themeColor="accent2" w:themeShade="7F"/>
      </w:pBdr>
      <w:rPr>
        <w:rFonts w:asciiTheme="majorHAnsi" w:eastAsiaTheme="majorEastAsia" w:hAnsiTheme="majorHAnsi" w:cstheme="majorBidi"/>
      </w:rPr>
    </w:pPr>
    <w:r w:rsidRPr="008357BC">
      <w:rPr>
        <w:rFonts w:asciiTheme="majorHAnsi" w:eastAsiaTheme="majorEastAsia" w:hAnsiTheme="majorHAnsi" w:cstheme="majorBidi"/>
        <w:b/>
      </w:rPr>
      <w:t>Information-science</w:t>
    </w:r>
    <w:r w:rsidRPr="008357BC">
      <w:rPr>
        <w:rFonts w:asciiTheme="majorHAnsi" w:eastAsiaTheme="majorEastAsia" w:hAnsiTheme="majorHAnsi" w:cstheme="majorBidi"/>
        <w:b/>
      </w:rPr>
      <w:ptab w:relativeTo="margin" w:alignment="right" w:leader="none"/>
    </w:r>
    <w:r w:rsidRPr="008357BC">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356DE1" w:rsidRPr="00356DE1">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60537BDD" w14:textId="77777777" w:rsidR="00AD5EB7" w:rsidRDefault="00AD5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3EA0" w14:textId="77777777" w:rsidR="003D5924" w:rsidRDefault="003D5924" w:rsidP="002F5F7D">
      <w:pPr>
        <w:spacing w:after="0" w:line="240" w:lineRule="auto"/>
      </w:pPr>
      <w:r>
        <w:separator/>
      </w:r>
    </w:p>
  </w:footnote>
  <w:footnote w:type="continuationSeparator" w:id="0">
    <w:p w14:paraId="373651E3" w14:textId="77777777" w:rsidR="003D5924" w:rsidRDefault="003D5924" w:rsidP="002F5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00"/>
      <w:gridCol w:w="960"/>
    </w:tblGrid>
    <w:tr w:rsidR="00AD5EB7" w14:paraId="23BB978A" w14:textId="77777777" w:rsidTr="008357BC">
      <w:trPr>
        <w:trHeight w:val="288"/>
      </w:trPr>
      <w:sdt>
        <w:sdtPr>
          <w:rPr>
            <w:rFonts w:asciiTheme="majorHAnsi" w:eastAsiaTheme="majorEastAsia" w:hAnsiTheme="majorHAnsi" w:cstheme="majorBidi"/>
            <w:color w:val="7F7F7F" w:themeColor="text2" w:themeTint="80"/>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630" w:type="dxa"/>
            </w:tcPr>
            <w:p w14:paraId="475B5129" w14:textId="77777777" w:rsidR="00AD5EB7" w:rsidRDefault="00AD5EB7" w:rsidP="008357BC">
              <w:pPr>
                <w:pStyle w:val="Header"/>
                <w:jc w:val="right"/>
                <w:rPr>
                  <w:rFonts w:asciiTheme="majorHAnsi" w:eastAsiaTheme="majorEastAsia" w:hAnsiTheme="majorHAnsi" w:cstheme="majorBidi"/>
                  <w:sz w:val="36"/>
                  <w:szCs w:val="36"/>
                </w:rPr>
              </w:pPr>
              <w:r w:rsidRPr="008357BC">
                <w:rPr>
                  <w:rFonts w:asciiTheme="majorHAnsi" w:eastAsiaTheme="majorEastAsia" w:hAnsiTheme="majorHAnsi" w:cstheme="majorBidi"/>
                  <w:color w:val="7F7F7F" w:themeColor="text2" w:themeTint="80"/>
                  <w:sz w:val="36"/>
                  <w:szCs w:val="36"/>
                </w:rPr>
                <w:t>C++ project documentation</w:t>
              </w:r>
            </w:p>
          </w:tc>
        </w:sdtContent>
      </w:sdt>
      <w:sdt>
        <w:sdtPr>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05-11T00:00:00Z">
            <w:dateFormat w:val="yyyy"/>
            <w:lid w:val="en-US"/>
            <w:storeMappedDataAs w:val="dateTime"/>
            <w:calendar w:val="gregorian"/>
          </w:date>
        </w:sdtPr>
        <w:sdtContent>
          <w:tc>
            <w:tcPr>
              <w:tcW w:w="960" w:type="dxa"/>
            </w:tcPr>
            <w:p w14:paraId="15456EE2" w14:textId="77777777" w:rsidR="00AD5EB7" w:rsidRDefault="00AD5EB7" w:rsidP="008357BC">
              <w:pPr>
                <w:pStyle w:val="Header"/>
                <w:rPr>
                  <w:rFonts w:asciiTheme="majorHAnsi" w:eastAsiaTheme="majorEastAsia" w:hAnsiTheme="majorHAnsi" w:cstheme="majorBidi"/>
                  <w:b/>
                  <w:bCs/>
                  <w:color w:val="DDDDDD" w:themeColor="accent1"/>
                  <w:sz w:val="36"/>
                  <w:szCs w:val="36"/>
                  <w14:numForm w14:val="oldStyle"/>
                </w:rPr>
              </w:pPr>
              <w:r w:rsidRPr="008357BC">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t>2014</w:t>
              </w:r>
            </w:p>
          </w:tc>
        </w:sdtContent>
      </w:sdt>
    </w:tr>
  </w:tbl>
  <w:p w14:paraId="6EB14EE3" w14:textId="77777777" w:rsidR="00AD5EB7" w:rsidRDefault="00AD5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3EAE"/>
    <w:multiLevelType w:val="hybridMultilevel"/>
    <w:tmpl w:val="91723B6A"/>
    <w:lvl w:ilvl="0" w:tplc="B3F8E714">
      <w:start w:val="1"/>
      <w:numFmt w:val="bullet"/>
      <w:lvlText w:val=""/>
      <w:lvlJc w:val="left"/>
      <w:pPr>
        <w:ind w:left="2340" w:hanging="360"/>
      </w:pPr>
      <w:rPr>
        <w:rFonts w:ascii="Symbol" w:hAnsi="Symbol" w:hint="default"/>
        <w:color w:val="000000" w:themeColor="text2"/>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90345D1"/>
    <w:multiLevelType w:val="hybridMultilevel"/>
    <w:tmpl w:val="0F2C9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162B"/>
    <w:multiLevelType w:val="hybridMultilevel"/>
    <w:tmpl w:val="6EE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D2620"/>
    <w:multiLevelType w:val="hybridMultilevel"/>
    <w:tmpl w:val="E23A8594"/>
    <w:lvl w:ilvl="0" w:tplc="04090001">
      <w:start w:val="1"/>
      <w:numFmt w:val="bullet"/>
      <w:lvlText w:val=""/>
      <w:lvlJc w:val="left"/>
      <w:pPr>
        <w:ind w:left="2390" w:hanging="360"/>
      </w:pPr>
      <w:rPr>
        <w:rFonts w:ascii="Symbol" w:hAnsi="Symbol" w:hint="default"/>
      </w:rPr>
    </w:lvl>
    <w:lvl w:ilvl="1" w:tplc="04090003" w:tentative="1">
      <w:start w:val="1"/>
      <w:numFmt w:val="bullet"/>
      <w:lvlText w:val="o"/>
      <w:lvlJc w:val="left"/>
      <w:pPr>
        <w:ind w:left="3110" w:hanging="360"/>
      </w:pPr>
      <w:rPr>
        <w:rFonts w:ascii="Courier New" w:hAnsi="Courier New" w:cs="Courier New" w:hint="default"/>
      </w:rPr>
    </w:lvl>
    <w:lvl w:ilvl="2" w:tplc="04090005" w:tentative="1">
      <w:start w:val="1"/>
      <w:numFmt w:val="bullet"/>
      <w:lvlText w:val=""/>
      <w:lvlJc w:val="left"/>
      <w:pPr>
        <w:ind w:left="3830" w:hanging="360"/>
      </w:pPr>
      <w:rPr>
        <w:rFonts w:ascii="Wingdings" w:hAnsi="Wingdings" w:hint="default"/>
      </w:rPr>
    </w:lvl>
    <w:lvl w:ilvl="3" w:tplc="04090001" w:tentative="1">
      <w:start w:val="1"/>
      <w:numFmt w:val="bullet"/>
      <w:lvlText w:val=""/>
      <w:lvlJc w:val="left"/>
      <w:pPr>
        <w:ind w:left="4550" w:hanging="360"/>
      </w:pPr>
      <w:rPr>
        <w:rFonts w:ascii="Symbol" w:hAnsi="Symbol" w:hint="default"/>
      </w:rPr>
    </w:lvl>
    <w:lvl w:ilvl="4" w:tplc="04090003" w:tentative="1">
      <w:start w:val="1"/>
      <w:numFmt w:val="bullet"/>
      <w:lvlText w:val="o"/>
      <w:lvlJc w:val="left"/>
      <w:pPr>
        <w:ind w:left="5270" w:hanging="360"/>
      </w:pPr>
      <w:rPr>
        <w:rFonts w:ascii="Courier New" w:hAnsi="Courier New" w:cs="Courier New" w:hint="default"/>
      </w:rPr>
    </w:lvl>
    <w:lvl w:ilvl="5" w:tplc="04090005" w:tentative="1">
      <w:start w:val="1"/>
      <w:numFmt w:val="bullet"/>
      <w:lvlText w:val=""/>
      <w:lvlJc w:val="left"/>
      <w:pPr>
        <w:ind w:left="5990" w:hanging="360"/>
      </w:pPr>
      <w:rPr>
        <w:rFonts w:ascii="Wingdings" w:hAnsi="Wingdings" w:hint="default"/>
      </w:rPr>
    </w:lvl>
    <w:lvl w:ilvl="6" w:tplc="04090001" w:tentative="1">
      <w:start w:val="1"/>
      <w:numFmt w:val="bullet"/>
      <w:lvlText w:val=""/>
      <w:lvlJc w:val="left"/>
      <w:pPr>
        <w:ind w:left="6710" w:hanging="360"/>
      </w:pPr>
      <w:rPr>
        <w:rFonts w:ascii="Symbol" w:hAnsi="Symbol" w:hint="default"/>
      </w:rPr>
    </w:lvl>
    <w:lvl w:ilvl="7" w:tplc="04090003" w:tentative="1">
      <w:start w:val="1"/>
      <w:numFmt w:val="bullet"/>
      <w:lvlText w:val="o"/>
      <w:lvlJc w:val="left"/>
      <w:pPr>
        <w:ind w:left="7430" w:hanging="360"/>
      </w:pPr>
      <w:rPr>
        <w:rFonts w:ascii="Courier New" w:hAnsi="Courier New" w:cs="Courier New" w:hint="default"/>
      </w:rPr>
    </w:lvl>
    <w:lvl w:ilvl="8" w:tplc="04090005" w:tentative="1">
      <w:start w:val="1"/>
      <w:numFmt w:val="bullet"/>
      <w:lvlText w:val=""/>
      <w:lvlJc w:val="left"/>
      <w:pPr>
        <w:ind w:left="8150" w:hanging="360"/>
      </w:pPr>
      <w:rPr>
        <w:rFonts w:ascii="Wingdings" w:hAnsi="Wingdings" w:hint="default"/>
      </w:rPr>
    </w:lvl>
  </w:abstractNum>
  <w:abstractNum w:abstractNumId="4" w15:restartNumberingAfterBreak="0">
    <w:nsid w:val="4B786E6A"/>
    <w:multiLevelType w:val="hybridMultilevel"/>
    <w:tmpl w:val="38B8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C09AB"/>
    <w:multiLevelType w:val="hybridMultilevel"/>
    <w:tmpl w:val="09403AF4"/>
    <w:lvl w:ilvl="0" w:tplc="B3F8E714">
      <w:start w:val="1"/>
      <w:numFmt w:val="bullet"/>
      <w:lvlText w:val=""/>
      <w:lvlJc w:val="left"/>
      <w:pPr>
        <w:ind w:left="2340" w:hanging="360"/>
      </w:pPr>
      <w:rPr>
        <w:rFonts w:ascii="Symbol" w:hAnsi="Symbol" w:hint="default"/>
        <w:color w:val="00000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24B38"/>
    <w:multiLevelType w:val="hybridMultilevel"/>
    <w:tmpl w:val="ACDE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93159">
    <w:abstractNumId w:val="3"/>
  </w:num>
  <w:num w:numId="2" w16cid:durableId="1748723960">
    <w:abstractNumId w:val="1"/>
  </w:num>
  <w:num w:numId="3" w16cid:durableId="1633749782">
    <w:abstractNumId w:val="2"/>
  </w:num>
  <w:num w:numId="4" w16cid:durableId="517698445">
    <w:abstractNumId w:val="4"/>
  </w:num>
  <w:num w:numId="5" w16cid:durableId="1966111549">
    <w:abstractNumId w:val="6"/>
  </w:num>
  <w:num w:numId="6" w16cid:durableId="1890529141">
    <w:abstractNumId w:val="0"/>
  </w:num>
  <w:num w:numId="7" w16cid:durableId="1712028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66A"/>
    <w:rsid w:val="0002280F"/>
    <w:rsid w:val="00025305"/>
    <w:rsid w:val="00040CAD"/>
    <w:rsid w:val="00066AD8"/>
    <w:rsid w:val="000C49F7"/>
    <w:rsid w:val="000D34C1"/>
    <w:rsid w:val="00184AAA"/>
    <w:rsid w:val="00196B0E"/>
    <w:rsid w:val="00211832"/>
    <w:rsid w:val="002F5F7D"/>
    <w:rsid w:val="00356DE1"/>
    <w:rsid w:val="003600F7"/>
    <w:rsid w:val="003864A2"/>
    <w:rsid w:val="0039630E"/>
    <w:rsid w:val="003D5924"/>
    <w:rsid w:val="003E016A"/>
    <w:rsid w:val="00405D4C"/>
    <w:rsid w:val="00434919"/>
    <w:rsid w:val="004515F9"/>
    <w:rsid w:val="004C4317"/>
    <w:rsid w:val="004E5419"/>
    <w:rsid w:val="004F0C97"/>
    <w:rsid w:val="00513225"/>
    <w:rsid w:val="00517414"/>
    <w:rsid w:val="005511EE"/>
    <w:rsid w:val="005E340D"/>
    <w:rsid w:val="005E7492"/>
    <w:rsid w:val="005F6E68"/>
    <w:rsid w:val="006221B4"/>
    <w:rsid w:val="00623D51"/>
    <w:rsid w:val="00631A6D"/>
    <w:rsid w:val="00641D5C"/>
    <w:rsid w:val="00652DAE"/>
    <w:rsid w:val="006A34D7"/>
    <w:rsid w:val="006F1FC2"/>
    <w:rsid w:val="00700116"/>
    <w:rsid w:val="00745997"/>
    <w:rsid w:val="0074678A"/>
    <w:rsid w:val="007F1A46"/>
    <w:rsid w:val="007F525F"/>
    <w:rsid w:val="0081476E"/>
    <w:rsid w:val="008357BC"/>
    <w:rsid w:val="00866856"/>
    <w:rsid w:val="00946933"/>
    <w:rsid w:val="00970616"/>
    <w:rsid w:val="00A668C3"/>
    <w:rsid w:val="00AA766A"/>
    <w:rsid w:val="00AB292B"/>
    <w:rsid w:val="00AD5EB7"/>
    <w:rsid w:val="00AE6C25"/>
    <w:rsid w:val="00B0135D"/>
    <w:rsid w:val="00B1124A"/>
    <w:rsid w:val="00B14F38"/>
    <w:rsid w:val="00B300A2"/>
    <w:rsid w:val="00B8206B"/>
    <w:rsid w:val="00BA3B95"/>
    <w:rsid w:val="00BB341C"/>
    <w:rsid w:val="00BC3739"/>
    <w:rsid w:val="00BC7360"/>
    <w:rsid w:val="00BE0F97"/>
    <w:rsid w:val="00C03755"/>
    <w:rsid w:val="00C06F3E"/>
    <w:rsid w:val="00C14737"/>
    <w:rsid w:val="00C94C7D"/>
    <w:rsid w:val="00D173D6"/>
    <w:rsid w:val="00D8637F"/>
    <w:rsid w:val="00D95738"/>
    <w:rsid w:val="00DD2755"/>
    <w:rsid w:val="00E82CE6"/>
    <w:rsid w:val="00EA316C"/>
    <w:rsid w:val="00EC5B45"/>
    <w:rsid w:val="00ED51DD"/>
    <w:rsid w:val="00FF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A0167"/>
  <w15:docId w15:val="{36F20CB5-33AB-4C90-BA4F-1BD2B56C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D5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3E016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55"/>
    <w:rPr>
      <w:color w:val="0000FF"/>
      <w:u w:val="single"/>
    </w:rPr>
  </w:style>
  <w:style w:type="paragraph" w:styleId="NormalWeb">
    <w:name w:val="Normal (Web)"/>
    <w:uiPriority w:val="99"/>
    <w:unhideWhenUsed/>
    <w:rsid w:val="00C03755"/>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a">
    <w:name w:val="a"/>
    <w:basedOn w:val="DefaultParagraphFont"/>
    <w:rsid w:val="00BC7360"/>
  </w:style>
  <w:style w:type="paragraph" w:styleId="ListParagraph">
    <w:name w:val="List Paragraph"/>
    <w:basedOn w:val="Normal"/>
    <w:uiPriority w:val="34"/>
    <w:qFormat/>
    <w:rsid w:val="00BC7360"/>
    <w:pPr>
      <w:ind w:left="720"/>
      <w:contextualSpacing/>
    </w:pPr>
  </w:style>
  <w:style w:type="paragraph" w:styleId="Title">
    <w:name w:val="Title"/>
    <w:basedOn w:val="Normal"/>
    <w:next w:val="Normal"/>
    <w:link w:val="TitleChar"/>
    <w:uiPriority w:val="10"/>
    <w:qFormat/>
    <w:rsid w:val="00BC736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C7360"/>
    <w:rPr>
      <w:rFonts w:asciiTheme="majorHAnsi" w:eastAsiaTheme="majorEastAsia" w:hAnsiTheme="majorHAnsi" w:cstheme="majorBidi"/>
      <w:color w:val="000000" w:themeColor="text2" w:themeShade="BF"/>
      <w:spacing w:val="5"/>
      <w:kern w:val="28"/>
      <w:sz w:val="52"/>
      <w:szCs w:val="52"/>
    </w:rPr>
  </w:style>
  <w:style w:type="character" w:customStyle="1" w:styleId="l">
    <w:name w:val="l"/>
    <w:basedOn w:val="DefaultParagraphFont"/>
    <w:rsid w:val="00AE6C25"/>
  </w:style>
  <w:style w:type="paragraph" w:styleId="Header">
    <w:name w:val="header"/>
    <w:basedOn w:val="Normal"/>
    <w:link w:val="HeaderChar"/>
    <w:uiPriority w:val="99"/>
    <w:unhideWhenUsed/>
    <w:rsid w:val="002F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F7D"/>
  </w:style>
  <w:style w:type="paragraph" w:styleId="Footer">
    <w:name w:val="footer"/>
    <w:basedOn w:val="Normal"/>
    <w:link w:val="FooterChar"/>
    <w:uiPriority w:val="99"/>
    <w:unhideWhenUsed/>
    <w:rsid w:val="002F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F7D"/>
  </w:style>
  <w:style w:type="paragraph" w:styleId="BalloonText">
    <w:name w:val="Balloon Text"/>
    <w:basedOn w:val="Normal"/>
    <w:link w:val="BalloonTextChar"/>
    <w:uiPriority w:val="99"/>
    <w:semiHidden/>
    <w:unhideWhenUsed/>
    <w:rsid w:val="002F5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F7D"/>
    <w:rPr>
      <w:rFonts w:ascii="Tahoma" w:hAnsi="Tahoma" w:cs="Tahoma"/>
      <w:sz w:val="16"/>
      <w:szCs w:val="16"/>
    </w:rPr>
  </w:style>
  <w:style w:type="character" w:customStyle="1" w:styleId="l6">
    <w:name w:val="l6"/>
    <w:basedOn w:val="DefaultParagraphFont"/>
    <w:rsid w:val="00EA316C"/>
  </w:style>
  <w:style w:type="character" w:styleId="Strong">
    <w:name w:val="Strong"/>
    <w:basedOn w:val="DefaultParagraphFont"/>
    <w:uiPriority w:val="22"/>
    <w:qFormat/>
    <w:rsid w:val="0039630E"/>
    <w:rPr>
      <w:b/>
      <w:bCs/>
    </w:rPr>
  </w:style>
  <w:style w:type="character" w:customStyle="1" w:styleId="Heading1Char">
    <w:name w:val="Heading 1 Char"/>
    <w:basedOn w:val="DefaultParagraphFont"/>
    <w:link w:val="Heading1"/>
    <w:uiPriority w:val="9"/>
    <w:rsid w:val="00623D51"/>
    <w:rPr>
      <w:rFonts w:asciiTheme="majorHAnsi" w:eastAsiaTheme="majorEastAsia" w:hAnsiTheme="majorHAnsi" w:cstheme="majorBidi"/>
      <w:b/>
      <w:bCs/>
      <w:color w:val="A5A5A5" w:themeColor="accent1" w:themeShade="BF"/>
      <w:sz w:val="28"/>
      <w:szCs w:val="28"/>
    </w:rPr>
  </w:style>
  <w:style w:type="paragraph" w:styleId="TOC1">
    <w:name w:val="toc 1"/>
    <w:basedOn w:val="Normal"/>
    <w:next w:val="Normal"/>
    <w:autoRedefine/>
    <w:uiPriority w:val="39"/>
    <w:unhideWhenUsed/>
    <w:rsid w:val="00BB341C"/>
    <w:pPr>
      <w:spacing w:after="100"/>
    </w:pPr>
  </w:style>
  <w:style w:type="character" w:customStyle="1" w:styleId="Heading2Char">
    <w:name w:val="Heading 2 Char"/>
    <w:basedOn w:val="DefaultParagraphFont"/>
    <w:link w:val="Heading2"/>
    <w:uiPriority w:val="9"/>
    <w:rsid w:val="003E016A"/>
    <w:rPr>
      <w:rFonts w:asciiTheme="majorHAnsi" w:eastAsiaTheme="majorEastAsia" w:hAnsiTheme="majorHAnsi" w:cstheme="majorBidi"/>
      <w:b/>
      <w:bCs/>
      <w:color w:val="DDDDDD" w:themeColor="accent1"/>
      <w:sz w:val="26"/>
      <w:szCs w:val="26"/>
    </w:rPr>
  </w:style>
  <w:style w:type="paragraph" w:styleId="TOC2">
    <w:name w:val="toc 2"/>
    <w:basedOn w:val="Normal"/>
    <w:next w:val="Normal"/>
    <w:autoRedefine/>
    <w:uiPriority w:val="39"/>
    <w:unhideWhenUsed/>
    <w:rsid w:val="005174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329">
      <w:bodyDiv w:val="1"/>
      <w:marLeft w:val="0"/>
      <w:marRight w:val="0"/>
      <w:marTop w:val="0"/>
      <w:marBottom w:val="0"/>
      <w:divBdr>
        <w:top w:val="none" w:sz="0" w:space="0" w:color="auto"/>
        <w:left w:val="none" w:sz="0" w:space="0" w:color="auto"/>
        <w:bottom w:val="none" w:sz="0" w:space="0" w:color="auto"/>
        <w:right w:val="none" w:sz="0" w:space="0" w:color="auto"/>
      </w:divBdr>
    </w:div>
    <w:div w:id="163326523">
      <w:bodyDiv w:val="1"/>
      <w:marLeft w:val="0"/>
      <w:marRight w:val="0"/>
      <w:marTop w:val="0"/>
      <w:marBottom w:val="0"/>
      <w:divBdr>
        <w:top w:val="none" w:sz="0" w:space="0" w:color="auto"/>
        <w:left w:val="none" w:sz="0" w:space="0" w:color="auto"/>
        <w:bottom w:val="none" w:sz="0" w:space="0" w:color="auto"/>
        <w:right w:val="none" w:sz="0" w:space="0" w:color="auto"/>
      </w:divBdr>
      <w:divsChild>
        <w:div w:id="799154552">
          <w:marLeft w:val="0"/>
          <w:marRight w:val="0"/>
          <w:marTop w:val="0"/>
          <w:marBottom w:val="0"/>
          <w:divBdr>
            <w:top w:val="none" w:sz="0" w:space="0" w:color="auto"/>
            <w:left w:val="none" w:sz="0" w:space="0" w:color="auto"/>
            <w:bottom w:val="none" w:sz="0" w:space="0" w:color="auto"/>
            <w:right w:val="none" w:sz="0" w:space="0" w:color="auto"/>
          </w:divBdr>
        </w:div>
        <w:div w:id="378433053">
          <w:marLeft w:val="0"/>
          <w:marRight w:val="0"/>
          <w:marTop w:val="0"/>
          <w:marBottom w:val="0"/>
          <w:divBdr>
            <w:top w:val="none" w:sz="0" w:space="0" w:color="auto"/>
            <w:left w:val="none" w:sz="0" w:space="0" w:color="auto"/>
            <w:bottom w:val="none" w:sz="0" w:space="0" w:color="auto"/>
            <w:right w:val="none" w:sz="0" w:space="0" w:color="auto"/>
          </w:divBdr>
        </w:div>
        <w:div w:id="2102796898">
          <w:marLeft w:val="0"/>
          <w:marRight w:val="0"/>
          <w:marTop w:val="0"/>
          <w:marBottom w:val="0"/>
          <w:divBdr>
            <w:top w:val="none" w:sz="0" w:space="0" w:color="auto"/>
            <w:left w:val="none" w:sz="0" w:space="0" w:color="auto"/>
            <w:bottom w:val="none" w:sz="0" w:space="0" w:color="auto"/>
            <w:right w:val="none" w:sz="0" w:space="0" w:color="auto"/>
          </w:divBdr>
        </w:div>
        <w:div w:id="259486714">
          <w:marLeft w:val="0"/>
          <w:marRight w:val="0"/>
          <w:marTop w:val="0"/>
          <w:marBottom w:val="0"/>
          <w:divBdr>
            <w:top w:val="none" w:sz="0" w:space="0" w:color="auto"/>
            <w:left w:val="none" w:sz="0" w:space="0" w:color="auto"/>
            <w:bottom w:val="none" w:sz="0" w:space="0" w:color="auto"/>
            <w:right w:val="none" w:sz="0" w:space="0" w:color="auto"/>
          </w:divBdr>
        </w:div>
        <w:div w:id="1594127166">
          <w:marLeft w:val="0"/>
          <w:marRight w:val="0"/>
          <w:marTop w:val="0"/>
          <w:marBottom w:val="0"/>
          <w:divBdr>
            <w:top w:val="none" w:sz="0" w:space="0" w:color="auto"/>
            <w:left w:val="none" w:sz="0" w:space="0" w:color="auto"/>
            <w:bottom w:val="none" w:sz="0" w:space="0" w:color="auto"/>
            <w:right w:val="none" w:sz="0" w:space="0" w:color="auto"/>
          </w:divBdr>
        </w:div>
        <w:div w:id="866724623">
          <w:marLeft w:val="0"/>
          <w:marRight w:val="0"/>
          <w:marTop w:val="0"/>
          <w:marBottom w:val="0"/>
          <w:divBdr>
            <w:top w:val="none" w:sz="0" w:space="0" w:color="auto"/>
            <w:left w:val="none" w:sz="0" w:space="0" w:color="auto"/>
            <w:bottom w:val="none" w:sz="0" w:space="0" w:color="auto"/>
            <w:right w:val="none" w:sz="0" w:space="0" w:color="auto"/>
          </w:divBdr>
        </w:div>
        <w:div w:id="1793982563">
          <w:marLeft w:val="0"/>
          <w:marRight w:val="0"/>
          <w:marTop w:val="0"/>
          <w:marBottom w:val="0"/>
          <w:divBdr>
            <w:top w:val="none" w:sz="0" w:space="0" w:color="auto"/>
            <w:left w:val="none" w:sz="0" w:space="0" w:color="auto"/>
            <w:bottom w:val="none" w:sz="0" w:space="0" w:color="auto"/>
            <w:right w:val="none" w:sz="0" w:space="0" w:color="auto"/>
          </w:divBdr>
        </w:div>
        <w:div w:id="1343625154">
          <w:marLeft w:val="0"/>
          <w:marRight w:val="0"/>
          <w:marTop w:val="0"/>
          <w:marBottom w:val="0"/>
          <w:divBdr>
            <w:top w:val="none" w:sz="0" w:space="0" w:color="auto"/>
            <w:left w:val="none" w:sz="0" w:space="0" w:color="auto"/>
            <w:bottom w:val="none" w:sz="0" w:space="0" w:color="auto"/>
            <w:right w:val="none" w:sz="0" w:space="0" w:color="auto"/>
          </w:divBdr>
        </w:div>
      </w:divsChild>
    </w:div>
    <w:div w:id="1013920910">
      <w:bodyDiv w:val="1"/>
      <w:marLeft w:val="0"/>
      <w:marRight w:val="0"/>
      <w:marTop w:val="0"/>
      <w:marBottom w:val="0"/>
      <w:divBdr>
        <w:top w:val="none" w:sz="0" w:space="0" w:color="auto"/>
        <w:left w:val="none" w:sz="0" w:space="0" w:color="auto"/>
        <w:bottom w:val="none" w:sz="0" w:space="0" w:color="auto"/>
        <w:right w:val="none" w:sz="0" w:space="0" w:color="auto"/>
      </w:divBdr>
      <w:divsChild>
        <w:div w:id="2070302875">
          <w:marLeft w:val="0"/>
          <w:marRight w:val="0"/>
          <w:marTop w:val="0"/>
          <w:marBottom w:val="0"/>
          <w:divBdr>
            <w:top w:val="none" w:sz="0" w:space="0" w:color="auto"/>
            <w:left w:val="none" w:sz="0" w:space="0" w:color="auto"/>
            <w:bottom w:val="none" w:sz="0" w:space="0" w:color="auto"/>
            <w:right w:val="none" w:sz="0" w:space="0" w:color="auto"/>
          </w:divBdr>
        </w:div>
        <w:div w:id="1687054750">
          <w:marLeft w:val="0"/>
          <w:marRight w:val="0"/>
          <w:marTop w:val="0"/>
          <w:marBottom w:val="0"/>
          <w:divBdr>
            <w:top w:val="none" w:sz="0" w:space="0" w:color="auto"/>
            <w:left w:val="none" w:sz="0" w:space="0" w:color="auto"/>
            <w:bottom w:val="none" w:sz="0" w:space="0" w:color="auto"/>
            <w:right w:val="none" w:sz="0" w:space="0" w:color="auto"/>
          </w:divBdr>
        </w:div>
        <w:div w:id="1916161758">
          <w:marLeft w:val="0"/>
          <w:marRight w:val="0"/>
          <w:marTop w:val="0"/>
          <w:marBottom w:val="0"/>
          <w:divBdr>
            <w:top w:val="none" w:sz="0" w:space="0" w:color="auto"/>
            <w:left w:val="none" w:sz="0" w:space="0" w:color="auto"/>
            <w:bottom w:val="none" w:sz="0" w:space="0" w:color="auto"/>
            <w:right w:val="none" w:sz="0" w:space="0" w:color="auto"/>
          </w:divBdr>
        </w:div>
        <w:div w:id="1136485624">
          <w:marLeft w:val="0"/>
          <w:marRight w:val="0"/>
          <w:marTop w:val="0"/>
          <w:marBottom w:val="0"/>
          <w:divBdr>
            <w:top w:val="none" w:sz="0" w:space="0" w:color="auto"/>
            <w:left w:val="none" w:sz="0" w:space="0" w:color="auto"/>
            <w:bottom w:val="none" w:sz="0" w:space="0" w:color="auto"/>
            <w:right w:val="none" w:sz="0" w:space="0" w:color="auto"/>
          </w:divBdr>
        </w:div>
        <w:div w:id="701397623">
          <w:marLeft w:val="0"/>
          <w:marRight w:val="0"/>
          <w:marTop w:val="0"/>
          <w:marBottom w:val="0"/>
          <w:divBdr>
            <w:top w:val="none" w:sz="0" w:space="0" w:color="auto"/>
            <w:left w:val="none" w:sz="0" w:space="0" w:color="auto"/>
            <w:bottom w:val="none" w:sz="0" w:space="0" w:color="auto"/>
            <w:right w:val="none" w:sz="0" w:space="0" w:color="auto"/>
          </w:divBdr>
        </w:div>
        <w:div w:id="1274173569">
          <w:marLeft w:val="0"/>
          <w:marRight w:val="0"/>
          <w:marTop w:val="0"/>
          <w:marBottom w:val="0"/>
          <w:divBdr>
            <w:top w:val="none" w:sz="0" w:space="0" w:color="auto"/>
            <w:left w:val="none" w:sz="0" w:space="0" w:color="auto"/>
            <w:bottom w:val="none" w:sz="0" w:space="0" w:color="auto"/>
            <w:right w:val="none" w:sz="0" w:space="0" w:color="auto"/>
          </w:divBdr>
        </w:div>
        <w:div w:id="1657763514">
          <w:marLeft w:val="0"/>
          <w:marRight w:val="0"/>
          <w:marTop w:val="0"/>
          <w:marBottom w:val="0"/>
          <w:divBdr>
            <w:top w:val="none" w:sz="0" w:space="0" w:color="auto"/>
            <w:left w:val="none" w:sz="0" w:space="0" w:color="auto"/>
            <w:bottom w:val="none" w:sz="0" w:space="0" w:color="auto"/>
            <w:right w:val="none" w:sz="0" w:space="0" w:color="auto"/>
          </w:divBdr>
        </w:div>
        <w:div w:id="2061321074">
          <w:marLeft w:val="0"/>
          <w:marRight w:val="0"/>
          <w:marTop w:val="0"/>
          <w:marBottom w:val="0"/>
          <w:divBdr>
            <w:top w:val="none" w:sz="0" w:space="0" w:color="auto"/>
            <w:left w:val="none" w:sz="0" w:space="0" w:color="auto"/>
            <w:bottom w:val="none" w:sz="0" w:space="0" w:color="auto"/>
            <w:right w:val="none" w:sz="0" w:space="0" w:color="auto"/>
          </w:divBdr>
        </w:div>
        <w:div w:id="53508824">
          <w:marLeft w:val="0"/>
          <w:marRight w:val="0"/>
          <w:marTop w:val="0"/>
          <w:marBottom w:val="0"/>
          <w:divBdr>
            <w:top w:val="none" w:sz="0" w:space="0" w:color="auto"/>
            <w:left w:val="none" w:sz="0" w:space="0" w:color="auto"/>
            <w:bottom w:val="none" w:sz="0" w:space="0" w:color="auto"/>
            <w:right w:val="none" w:sz="0" w:space="0" w:color="auto"/>
          </w:divBdr>
        </w:div>
        <w:div w:id="1284341070">
          <w:marLeft w:val="0"/>
          <w:marRight w:val="0"/>
          <w:marTop w:val="0"/>
          <w:marBottom w:val="0"/>
          <w:divBdr>
            <w:top w:val="none" w:sz="0" w:space="0" w:color="auto"/>
            <w:left w:val="none" w:sz="0" w:space="0" w:color="auto"/>
            <w:bottom w:val="none" w:sz="0" w:space="0" w:color="auto"/>
            <w:right w:val="none" w:sz="0" w:space="0" w:color="auto"/>
          </w:divBdr>
        </w:div>
        <w:div w:id="1280405892">
          <w:marLeft w:val="0"/>
          <w:marRight w:val="0"/>
          <w:marTop w:val="0"/>
          <w:marBottom w:val="0"/>
          <w:divBdr>
            <w:top w:val="none" w:sz="0" w:space="0" w:color="auto"/>
            <w:left w:val="none" w:sz="0" w:space="0" w:color="auto"/>
            <w:bottom w:val="none" w:sz="0" w:space="0" w:color="auto"/>
            <w:right w:val="none" w:sz="0" w:space="0" w:color="auto"/>
          </w:divBdr>
        </w:div>
        <w:div w:id="2042896212">
          <w:marLeft w:val="0"/>
          <w:marRight w:val="0"/>
          <w:marTop w:val="0"/>
          <w:marBottom w:val="0"/>
          <w:divBdr>
            <w:top w:val="none" w:sz="0" w:space="0" w:color="auto"/>
            <w:left w:val="none" w:sz="0" w:space="0" w:color="auto"/>
            <w:bottom w:val="none" w:sz="0" w:space="0" w:color="auto"/>
            <w:right w:val="none" w:sz="0" w:space="0" w:color="auto"/>
          </w:divBdr>
        </w:div>
        <w:div w:id="1835416297">
          <w:marLeft w:val="0"/>
          <w:marRight w:val="0"/>
          <w:marTop w:val="0"/>
          <w:marBottom w:val="0"/>
          <w:divBdr>
            <w:top w:val="none" w:sz="0" w:space="0" w:color="auto"/>
            <w:left w:val="none" w:sz="0" w:space="0" w:color="auto"/>
            <w:bottom w:val="none" w:sz="0" w:space="0" w:color="auto"/>
            <w:right w:val="none" w:sz="0" w:space="0" w:color="auto"/>
          </w:divBdr>
        </w:div>
        <w:div w:id="419178780">
          <w:marLeft w:val="0"/>
          <w:marRight w:val="0"/>
          <w:marTop w:val="0"/>
          <w:marBottom w:val="0"/>
          <w:divBdr>
            <w:top w:val="none" w:sz="0" w:space="0" w:color="auto"/>
            <w:left w:val="none" w:sz="0" w:space="0" w:color="auto"/>
            <w:bottom w:val="none" w:sz="0" w:space="0" w:color="auto"/>
            <w:right w:val="none" w:sz="0" w:space="0" w:color="auto"/>
          </w:divBdr>
        </w:div>
        <w:div w:id="650523182">
          <w:marLeft w:val="0"/>
          <w:marRight w:val="0"/>
          <w:marTop w:val="0"/>
          <w:marBottom w:val="0"/>
          <w:divBdr>
            <w:top w:val="none" w:sz="0" w:space="0" w:color="auto"/>
            <w:left w:val="none" w:sz="0" w:space="0" w:color="auto"/>
            <w:bottom w:val="none" w:sz="0" w:space="0" w:color="auto"/>
            <w:right w:val="none" w:sz="0" w:space="0" w:color="auto"/>
          </w:divBdr>
        </w:div>
        <w:div w:id="341203640">
          <w:marLeft w:val="0"/>
          <w:marRight w:val="0"/>
          <w:marTop w:val="0"/>
          <w:marBottom w:val="0"/>
          <w:divBdr>
            <w:top w:val="none" w:sz="0" w:space="0" w:color="auto"/>
            <w:left w:val="none" w:sz="0" w:space="0" w:color="auto"/>
            <w:bottom w:val="none" w:sz="0" w:space="0" w:color="auto"/>
            <w:right w:val="none" w:sz="0" w:space="0" w:color="auto"/>
          </w:divBdr>
        </w:div>
        <w:div w:id="1993754244">
          <w:marLeft w:val="0"/>
          <w:marRight w:val="0"/>
          <w:marTop w:val="0"/>
          <w:marBottom w:val="0"/>
          <w:divBdr>
            <w:top w:val="none" w:sz="0" w:space="0" w:color="auto"/>
            <w:left w:val="none" w:sz="0" w:space="0" w:color="auto"/>
            <w:bottom w:val="none" w:sz="0" w:space="0" w:color="auto"/>
            <w:right w:val="none" w:sz="0" w:space="0" w:color="auto"/>
          </w:divBdr>
        </w:div>
        <w:div w:id="1298073243">
          <w:marLeft w:val="0"/>
          <w:marRight w:val="0"/>
          <w:marTop w:val="0"/>
          <w:marBottom w:val="0"/>
          <w:divBdr>
            <w:top w:val="none" w:sz="0" w:space="0" w:color="auto"/>
            <w:left w:val="none" w:sz="0" w:space="0" w:color="auto"/>
            <w:bottom w:val="none" w:sz="0" w:space="0" w:color="auto"/>
            <w:right w:val="none" w:sz="0" w:space="0" w:color="auto"/>
          </w:divBdr>
        </w:div>
        <w:div w:id="2111780256">
          <w:marLeft w:val="0"/>
          <w:marRight w:val="0"/>
          <w:marTop w:val="0"/>
          <w:marBottom w:val="0"/>
          <w:divBdr>
            <w:top w:val="none" w:sz="0" w:space="0" w:color="auto"/>
            <w:left w:val="none" w:sz="0" w:space="0" w:color="auto"/>
            <w:bottom w:val="none" w:sz="0" w:space="0" w:color="auto"/>
            <w:right w:val="none" w:sz="0" w:space="0" w:color="auto"/>
          </w:divBdr>
        </w:div>
        <w:div w:id="1260210647">
          <w:marLeft w:val="0"/>
          <w:marRight w:val="0"/>
          <w:marTop w:val="0"/>
          <w:marBottom w:val="0"/>
          <w:divBdr>
            <w:top w:val="none" w:sz="0" w:space="0" w:color="auto"/>
            <w:left w:val="none" w:sz="0" w:space="0" w:color="auto"/>
            <w:bottom w:val="none" w:sz="0" w:space="0" w:color="auto"/>
            <w:right w:val="none" w:sz="0" w:space="0" w:color="auto"/>
          </w:divBdr>
        </w:div>
        <w:div w:id="1212155040">
          <w:marLeft w:val="0"/>
          <w:marRight w:val="0"/>
          <w:marTop w:val="0"/>
          <w:marBottom w:val="0"/>
          <w:divBdr>
            <w:top w:val="none" w:sz="0" w:space="0" w:color="auto"/>
            <w:left w:val="none" w:sz="0" w:space="0" w:color="auto"/>
            <w:bottom w:val="none" w:sz="0" w:space="0" w:color="auto"/>
            <w:right w:val="none" w:sz="0" w:space="0" w:color="auto"/>
          </w:divBdr>
        </w:div>
        <w:div w:id="2115782171">
          <w:marLeft w:val="0"/>
          <w:marRight w:val="0"/>
          <w:marTop w:val="0"/>
          <w:marBottom w:val="0"/>
          <w:divBdr>
            <w:top w:val="none" w:sz="0" w:space="0" w:color="auto"/>
            <w:left w:val="none" w:sz="0" w:space="0" w:color="auto"/>
            <w:bottom w:val="none" w:sz="0" w:space="0" w:color="auto"/>
            <w:right w:val="none" w:sz="0" w:space="0" w:color="auto"/>
          </w:divBdr>
        </w:div>
        <w:div w:id="72168106">
          <w:marLeft w:val="0"/>
          <w:marRight w:val="0"/>
          <w:marTop w:val="0"/>
          <w:marBottom w:val="0"/>
          <w:divBdr>
            <w:top w:val="none" w:sz="0" w:space="0" w:color="auto"/>
            <w:left w:val="none" w:sz="0" w:space="0" w:color="auto"/>
            <w:bottom w:val="none" w:sz="0" w:space="0" w:color="auto"/>
            <w:right w:val="none" w:sz="0" w:space="0" w:color="auto"/>
          </w:divBdr>
        </w:div>
        <w:div w:id="1023747538">
          <w:marLeft w:val="0"/>
          <w:marRight w:val="0"/>
          <w:marTop w:val="0"/>
          <w:marBottom w:val="0"/>
          <w:divBdr>
            <w:top w:val="none" w:sz="0" w:space="0" w:color="auto"/>
            <w:left w:val="none" w:sz="0" w:space="0" w:color="auto"/>
            <w:bottom w:val="none" w:sz="0" w:space="0" w:color="auto"/>
            <w:right w:val="none" w:sz="0" w:space="0" w:color="auto"/>
          </w:divBdr>
        </w:div>
        <w:div w:id="1796219879">
          <w:marLeft w:val="0"/>
          <w:marRight w:val="0"/>
          <w:marTop w:val="0"/>
          <w:marBottom w:val="0"/>
          <w:divBdr>
            <w:top w:val="none" w:sz="0" w:space="0" w:color="auto"/>
            <w:left w:val="none" w:sz="0" w:space="0" w:color="auto"/>
            <w:bottom w:val="none" w:sz="0" w:space="0" w:color="auto"/>
            <w:right w:val="none" w:sz="0" w:space="0" w:color="auto"/>
          </w:divBdr>
        </w:div>
        <w:div w:id="1857500046">
          <w:marLeft w:val="0"/>
          <w:marRight w:val="0"/>
          <w:marTop w:val="0"/>
          <w:marBottom w:val="0"/>
          <w:divBdr>
            <w:top w:val="none" w:sz="0" w:space="0" w:color="auto"/>
            <w:left w:val="none" w:sz="0" w:space="0" w:color="auto"/>
            <w:bottom w:val="none" w:sz="0" w:space="0" w:color="auto"/>
            <w:right w:val="none" w:sz="0" w:space="0" w:color="auto"/>
          </w:divBdr>
        </w:div>
        <w:div w:id="1918203141">
          <w:marLeft w:val="0"/>
          <w:marRight w:val="0"/>
          <w:marTop w:val="0"/>
          <w:marBottom w:val="0"/>
          <w:divBdr>
            <w:top w:val="none" w:sz="0" w:space="0" w:color="auto"/>
            <w:left w:val="none" w:sz="0" w:space="0" w:color="auto"/>
            <w:bottom w:val="none" w:sz="0" w:space="0" w:color="auto"/>
            <w:right w:val="none" w:sz="0" w:space="0" w:color="auto"/>
          </w:divBdr>
        </w:div>
        <w:div w:id="2023043952">
          <w:marLeft w:val="0"/>
          <w:marRight w:val="0"/>
          <w:marTop w:val="0"/>
          <w:marBottom w:val="0"/>
          <w:divBdr>
            <w:top w:val="none" w:sz="0" w:space="0" w:color="auto"/>
            <w:left w:val="none" w:sz="0" w:space="0" w:color="auto"/>
            <w:bottom w:val="none" w:sz="0" w:space="0" w:color="auto"/>
            <w:right w:val="none" w:sz="0" w:space="0" w:color="auto"/>
          </w:divBdr>
        </w:div>
        <w:div w:id="1681614899">
          <w:marLeft w:val="0"/>
          <w:marRight w:val="0"/>
          <w:marTop w:val="0"/>
          <w:marBottom w:val="0"/>
          <w:divBdr>
            <w:top w:val="none" w:sz="0" w:space="0" w:color="auto"/>
            <w:left w:val="none" w:sz="0" w:space="0" w:color="auto"/>
            <w:bottom w:val="none" w:sz="0" w:space="0" w:color="auto"/>
            <w:right w:val="none" w:sz="0" w:space="0" w:color="auto"/>
          </w:divBdr>
        </w:div>
        <w:div w:id="515928610">
          <w:marLeft w:val="0"/>
          <w:marRight w:val="0"/>
          <w:marTop w:val="0"/>
          <w:marBottom w:val="0"/>
          <w:divBdr>
            <w:top w:val="none" w:sz="0" w:space="0" w:color="auto"/>
            <w:left w:val="none" w:sz="0" w:space="0" w:color="auto"/>
            <w:bottom w:val="none" w:sz="0" w:space="0" w:color="auto"/>
            <w:right w:val="none" w:sz="0" w:space="0" w:color="auto"/>
          </w:divBdr>
        </w:div>
      </w:divsChild>
    </w:div>
    <w:div w:id="1204367856">
      <w:bodyDiv w:val="1"/>
      <w:marLeft w:val="0"/>
      <w:marRight w:val="0"/>
      <w:marTop w:val="0"/>
      <w:marBottom w:val="0"/>
      <w:divBdr>
        <w:top w:val="none" w:sz="0" w:space="0" w:color="auto"/>
        <w:left w:val="none" w:sz="0" w:space="0" w:color="auto"/>
        <w:bottom w:val="none" w:sz="0" w:space="0" w:color="auto"/>
        <w:right w:val="none" w:sz="0" w:space="0" w:color="auto"/>
      </w:divBdr>
      <w:divsChild>
        <w:div w:id="1063721327">
          <w:marLeft w:val="0"/>
          <w:marRight w:val="0"/>
          <w:marTop w:val="0"/>
          <w:marBottom w:val="0"/>
          <w:divBdr>
            <w:top w:val="none" w:sz="0" w:space="0" w:color="auto"/>
            <w:left w:val="none" w:sz="0" w:space="0" w:color="auto"/>
            <w:bottom w:val="none" w:sz="0" w:space="0" w:color="auto"/>
            <w:right w:val="none" w:sz="0" w:space="0" w:color="auto"/>
          </w:divBdr>
        </w:div>
        <w:div w:id="1093353253">
          <w:marLeft w:val="0"/>
          <w:marRight w:val="0"/>
          <w:marTop w:val="0"/>
          <w:marBottom w:val="0"/>
          <w:divBdr>
            <w:top w:val="none" w:sz="0" w:space="0" w:color="auto"/>
            <w:left w:val="none" w:sz="0" w:space="0" w:color="auto"/>
            <w:bottom w:val="none" w:sz="0" w:space="0" w:color="auto"/>
            <w:right w:val="none" w:sz="0" w:space="0" w:color="auto"/>
          </w:divBdr>
        </w:div>
        <w:div w:id="2004969799">
          <w:marLeft w:val="0"/>
          <w:marRight w:val="0"/>
          <w:marTop w:val="0"/>
          <w:marBottom w:val="0"/>
          <w:divBdr>
            <w:top w:val="none" w:sz="0" w:space="0" w:color="auto"/>
            <w:left w:val="none" w:sz="0" w:space="0" w:color="auto"/>
            <w:bottom w:val="none" w:sz="0" w:space="0" w:color="auto"/>
            <w:right w:val="none" w:sz="0" w:space="0" w:color="auto"/>
          </w:divBdr>
        </w:div>
        <w:div w:id="2087223214">
          <w:marLeft w:val="0"/>
          <w:marRight w:val="0"/>
          <w:marTop w:val="0"/>
          <w:marBottom w:val="0"/>
          <w:divBdr>
            <w:top w:val="none" w:sz="0" w:space="0" w:color="auto"/>
            <w:left w:val="none" w:sz="0" w:space="0" w:color="auto"/>
            <w:bottom w:val="none" w:sz="0" w:space="0" w:color="auto"/>
            <w:right w:val="none" w:sz="0" w:space="0" w:color="auto"/>
          </w:divBdr>
        </w:div>
        <w:div w:id="1876038311">
          <w:marLeft w:val="0"/>
          <w:marRight w:val="0"/>
          <w:marTop w:val="0"/>
          <w:marBottom w:val="0"/>
          <w:divBdr>
            <w:top w:val="none" w:sz="0" w:space="0" w:color="auto"/>
            <w:left w:val="none" w:sz="0" w:space="0" w:color="auto"/>
            <w:bottom w:val="none" w:sz="0" w:space="0" w:color="auto"/>
            <w:right w:val="none" w:sz="0" w:space="0" w:color="auto"/>
          </w:divBdr>
        </w:div>
        <w:div w:id="191697208">
          <w:marLeft w:val="0"/>
          <w:marRight w:val="0"/>
          <w:marTop w:val="0"/>
          <w:marBottom w:val="0"/>
          <w:divBdr>
            <w:top w:val="none" w:sz="0" w:space="0" w:color="auto"/>
            <w:left w:val="none" w:sz="0" w:space="0" w:color="auto"/>
            <w:bottom w:val="none" w:sz="0" w:space="0" w:color="auto"/>
            <w:right w:val="none" w:sz="0" w:space="0" w:color="auto"/>
          </w:divBdr>
        </w:div>
        <w:div w:id="684139329">
          <w:marLeft w:val="0"/>
          <w:marRight w:val="0"/>
          <w:marTop w:val="0"/>
          <w:marBottom w:val="0"/>
          <w:divBdr>
            <w:top w:val="none" w:sz="0" w:space="0" w:color="auto"/>
            <w:left w:val="none" w:sz="0" w:space="0" w:color="auto"/>
            <w:bottom w:val="none" w:sz="0" w:space="0" w:color="auto"/>
            <w:right w:val="none" w:sz="0" w:space="0" w:color="auto"/>
          </w:divBdr>
        </w:div>
        <w:div w:id="2132892306">
          <w:marLeft w:val="0"/>
          <w:marRight w:val="0"/>
          <w:marTop w:val="0"/>
          <w:marBottom w:val="0"/>
          <w:divBdr>
            <w:top w:val="none" w:sz="0" w:space="0" w:color="auto"/>
            <w:left w:val="none" w:sz="0" w:space="0" w:color="auto"/>
            <w:bottom w:val="none" w:sz="0" w:space="0" w:color="auto"/>
            <w:right w:val="none" w:sz="0" w:space="0" w:color="auto"/>
          </w:divBdr>
        </w:div>
        <w:div w:id="990476090">
          <w:marLeft w:val="0"/>
          <w:marRight w:val="0"/>
          <w:marTop w:val="0"/>
          <w:marBottom w:val="0"/>
          <w:divBdr>
            <w:top w:val="none" w:sz="0" w:space="0" w:color="auto"/>
            <w:left w:val="none" w:sz="0" w:space="0" w:color="auto"/>
            <w:bottom w:val="none" w:sz="0" w:space="0" w:color="auto"/>
            <w:right w:val="none" w:sz="0" w:space="0" w:color="auto"/>
          </w:divBdr>
        </w:div>
        <w:div w:id="614144229">
          <w:marLeft w:val="0"/>
          <w:marRight w:val="0"/>
          <w:marTop w:val="0"/>
          <w:marBottom w:val="0"/>
          <w:divBdr>
            <w:top w:val="none" w:sz="0" w:space="0" w:color="auto"/>
            <w:left w:val="none" w:sz="0" w:space="0" w:color="auto"/>
            <w:bottom w:val="none" w:sz="0" w:space="0" w:color="auto"/>
            <w:right w:val="none" w:sz="0" w:space="0" w:color="auto"/>
          </w:divBdr>
        </w:div>
        <w:div w:id="229578461">
          <w:marLeft w:val="0"/>
          <w:marRight w:val="0"/>
          <w:marTop w:val="0"/>
          <w:marBottom w:val="0"/>
          <w:divBdr>
            <w:top w:val="none" w:sz="0" w:space="0" w:color="auto"/>
            <w:left w:val="none" w:sz="0" w:space="0" w:color="auto"/>
            <w:bottom w:val="none" w:sz="0" w:space="0" w:color="auto"/>
            <w:right w:val="none" w:sz="0" w:space="0" w:color="auto"/>
          </w:divBdr>
        </w:div>
        <w:div w:id="732199456">
          <w:marLeft w:val="0"/>
          <w:marRight w:val="0"/>
          <w:marTop w:val="0"/>
          <w:marBottom w:val="0"/>
          <w:divBdr>
            <w:top w:val="none" w:sz="0" w:space="0" w:color="auto"/>
            <w:left w:val="none" w:sz="0" w:space="0" w:color="auto"/>
            <w:bottom w:val="none" w:sz="0" w:space="0" w:color="auto"/>
            <w:right w:val="none" w:sz="0" w:space="0" w:color="auto"/>
          </w:divBdr>
        </w:div>
        <w:div w:id="1508056326">
          <w:marLeft w:val="0"/>
          <w:marRight w:val="0"/>
          <w:marTop w:val="0"/>
          <w:marBottom w:val="0"/>
          <w:divBdr>
            <w:top w:val="none" w:sz="0" w:space="0" w:color="auto"/>
            <w:left w:val="none" w:sz="0" w:space="0" w:color="auto"/>
            <w:bottom w:val="none" w:sz="0" w:space="0" w:color="auto"/>
            <w:right w:val="none" w:sz="0" w:space="0" w:color="auto"/>
          </w:divBdr>
        </w:div>
        <w:div w:id="12810495">
          <w:marLeft w:val="0"/>
          <w:marRight w:val="0"/>
          <w:marTop w:val="0"/>
          <w:marBottom w:val="0"/>
          <w:divBdr>
            <w:top w:val="none" w:sz="0" w:space="0" w:color="auto"/>
            <w:left w:val="none" w:sz="0" w:space="0" w:color="auto"/>
            <w:bottom w:val="none" w:sz="0" w:space="0" w:color="auto"/>
            <w:right w:val="none" w:sz="0" w:space="0" w:color="auto"/>
          </w:divBdr>
        </w:div>
        <w:div w:id="192689005">
          <w:marLeft w:val="0"/>
          <w:marRight w:val="0"/>
          <w:marTop w:val="0"/>
          <w:marBottom w:val="0"/>
          <w:divBdr>
            <w:top w:val="none" w:sz="0" w:space="0" w:color="auto"/>
            <w:left w:val="none" w:sz="0" w:space="0" w:color="auto"/>
            <w:bottom w:val="none" w:sz="0" w:space="0" w:color="auto"/>
            <w:right w:val="none" w:sz="0" w:space="0" w:color="auto"/>
          </w:divBdr>
        </w:div>
        <w:div w:id="2024479896">
          <w:marLeft w:val="0"/>
          <w:marRight w:val="0"/>
          <w:marTop w:val="0"/>
          <w:marBottom w:val="0"/>
          <w:divBdr>
            <w:top w:val="none" w:sz="0" w:space="0" w:color="auto"/>
            <w:left w:val="none" w:sz="0" w:space="0" w:color="auto"/>
            <w:bottom w:val="none" w:sz="0" w:space="0" w:color="auto"/>
            <w:right w:val="none" w:sz="0" w:space="0" w:color="auto"/>
          </w:divBdr>
        </w:div>
        <w:div w:id="367922012">
          <w:marLeft w:val="0"/>
          <w:marRight w:val="0"/>
          <w:marTop w:val="0"/>
          <w:marBottom w:val="0"/>
          <w:divBdr>
            <w:top w:val="none" w:sz="0" w:space="0" w:color="auto"/>
            <w:left w:val="none" w:sz="0" w:space="0" w:color="auto"/>
            <w:bottom w:val="none" w:sz="0" w:space="0" w:color="auto"/>
            <w:right w:val="none" w:sz="0" w:space="0" w:color="auto"/>
          </w:divBdr>
        </w:div>
      </w:divsChild>
    </w:div>
    <w:div w:id="1357659912">
      <w:bodyDiv w:val="1"/>
      <w:marLeft w:val="0"/>
      <w:marRight w:val="0"/>
      <w:marTop w:val="0"/>
      <w:marBottom w:val="0"/>
      <w:divBdr>
        <w:top w:val="none" w:sz="0" w:space="0" w:color="auto"/>
        <w:left w:val="none" w:sz="0" w:space="0" w:color="auto"/>
        <w:bottom w:val="none" w:sz="0" w:space="0" w:color="auto"/>
        <w:right w:val="none" w:sz="0" w:space="0" w:color="auto"/>
      </w:divBdr>
      <w:divsChild>
        <w:div w:id="854731177">
          <w:marLeft w:val="0"/>
          <w:marRight w:val="0"/>
          <w:marTop w:val="0"/>
          <w:marBottom w:val="0"/>
          <w:divBdr>
            <w:top w:val="none" w:sz="0" w:space="0" w:color="auto"/>
            <w:left w:val="none" w:sz="0" w:space="0" w:color="auto"/>
            <w:bottom w:val="none" w:sz="0" w:space="0" w:color="auto"/>
            <w:right w:val="none" w:sz="0" w:space="0" w:color="auto"/>
          </w:divBdr>
        </w:div>
        <w:div w:id="1538349080">
          <w:marLeft w:val="0"/>
          <w:marRight w:val="0"/>
          <w:marTop w:val="0"/>
          <w:marBottom w:val="0"/>
          <w:divBdr>
            <w:top w:val="none" w:sz="0" w:space="0" w:color="auto"/>
            <w:left w:val="none" w:sz="0" w:space="0" w:color="auto"/>
            <w:bottom w:val="none" w:sz="0" w:space="0" w:color="auto"/>
            <w:right w:val="none" w:sz="0" w:space="0" w:color="auto"/>
          </w:divBdr>
        </w:div>
        <w:div w:id="572590434">
          <w:marLeft w:val="0"/>
          <w:marRight w:val="0"/>
          <w:marTop w:val="0"/>
          <w:marBottom w:val="0"/>
          <w:divBdr>
            <w:top w:val="none" w:sz="0" w:space="0" w:color="auto"/>
            <w:left w:val="none" w:sz="0" w:space="0" w:color="auto"/>
            <w:bottom w:val="none" w:sz="0" w:space="0" w:color="auto"/>
            <w:right w:val="none" w:sz="0" w:space="0" w:color="auto"/>
          </w:divBdr>
        </w:div>
        <w:div w:id="1814249804">
          <w:marLeft w:val="0"/>
          <w:marRight w:val="0"/>
          <w:marTop w:val="0"/>
          <w:marBottom w:val="0"/>
          <w:divBdr>
            <w:top w:val="none" w:sz="0" w:space="0" w:color="auto"/>
            <w:left w:val="none" w:sz="0" w:space="0" w:color="auto"/>
            <w:bottom w:val="none" w:sz="0" w:space="0" w:color="auto"/>
            <w:right w:val="none" w:sz="0" w:space="0" w:color="auto"/>
          </w:divBdr>
        </w:div>
        <w:div w:id="723873220">
          <w:marLeft w:val="0"/>
          <w:marRight w:val="0"/>
          <w:marTop w:val="0"/>
          <w:marBottom w:val="0"/>
          <w:divBdr>
            <w:top w:val="none" w:sz="0" w:space="0" w:color="auto"/>
            <w:left w:val="none" w:sz="0" w:space="0" w:color="auto"/>
            <w:bottom w:val="none" w:sz="0" w:space="0" w:color="auto"/>
            <w:right w:val="none" w:sz="0" w:space="0" w:color="auto"/>
          </w:divBdr>
        </w:div>
        <w:div w:id="616107091">
          <w:marLeft w:val="0"/>
          <w:marRight w:val="0"/>
          <w:marTop w:val="0"/>
          <w:marBottom w:val="0"/>
          <w:divBdr>
            <w:top w:val="none" w:sz="0" w:space="0" w:color="auto"/>
            <w:left w:val="none" w:sz="0" w:space="0" w:color="auto"/>
            <w:bottom w:val="none" w:sz="0" w:space="0" w:color="auto"/>
            <w:right w:val="none" w:sz="0" w:space="0" w:color="auto"/>
          </w:divBdr>
        </w:div>
        <w:div w:id="1467235556">
          <w:marLeft w:val="0"/>
          <w:marRight w:val="0"/>
          <w:marTop w:val="0"/>
          <w:marBottom w:val="0"/>
          <w:divBdr>
            <w:top w:val="none" w:sz="0" w:space="0" w:color="auto"/>
            <w:left w:val="none" w:sz="0" w:space="0" w:color="auto"/>
            <w:bottom w:val="none" w:sz="0" w:space="0" w:color="auto"/>
            <w:right w:val="none" w:sz="0" w:space="0" w:color="auto"/>
          </w:divBdr>
        </w:div>
        <w:div w:id="10299486">
          <w:marLeft w:val="0"/>
          <w:marRight w:val="0"/>
          <w:marTop w:val="0"/>
          <w:marBottom w:val="0"/>
          <w:divBdr>
            <w:top w:val="none" w:sz="0" w:space="0" w:color="auto"/>
            <w:left w:val="none" w:sz="0" w:space="0" w:color="auto"/>
            <w:bottom w:val="none" w:sz="0" w:space="0" w:color="auto"/>
            <w:right w:val="none" w:sz="0" w:space="0" w:color="auto"/>
          </w:divBdr>
        </w:div>
        <w:div w:id="544292917">
          <w:marLeft w:val="0"/>
          <w:marRight w:val="0"/>
          <w:marTop w:val="0"/>
          <w:marBottom w:val="0"/>
          <w:divBdr>
            <w:top w:val="none" w:sz="0" w:space="0" w:color="auto"/>
            <w:left w:val="none" w:sz="0" w:space="0" w:color="auto"/>
            <w:bottom w:val="none" w:sz="0" w:space="0" w:color="auto"/>
            <w:right w:val="none" w:sz="0" w:space="0" w:color="auto"/>
          </w:divBdr>
        </w:div>
        <w:div w:id="1213612290">
          <w:marLeft w:val="0"/>
          <w:marRight w:val="0"/>
          <w:marTop w:val="0"/>
          <w:marBottom w:val="0"/>
          <w:divBdr>
            <w:top w:val="none" w:sz="0" w:space="0" w:color="auto"/>
            <w:left w:val="none" w:sz="0" w:space="0" w:color="auto"/>
            <w:bottom w:val="none" w:sz="0" w:space="0" w:color="auto"/>
            <w:right w:val="none" w:sz="0" w:space="0" w:color="auto"/>
          </w:divBdr>
        </w:div>
        <w:div w:id="2040660812">
          <w:marLeft w:val="0"/>
          <w:marRight w:val="0"/>
          <w:marTop w:val="0"/>
          <w:marBottom w:val="0"/>
          <w:divBdr>
            <w:top w:val="none" w:sz="0" w:space="0" w:color="auto"/>
            <w:left w:val="none" w:sz="0" w:space="0" w:color="auto"/>
            <w:bottom w:val="none" w:sz="0" w:space="0" w:color="auto"/>
            <w:right w:val="none" w:sz="0" w:space="0" w:color="auto"/>
          </w:divBdr>
        </w:div>
        <w:div w:id="1951081641">
          <w:marLeft w:val="0"/>
          <w:marRight w:val="0"/>
          <w:marTop w:val="0"/>
          <w:marBottom w:val="0"/>
          <w:divBdr>
            <w:top w:val="none" w:sz="0" w:space="0" w:color="auto"/>
            <w:left w:val="none" w:sz="0" w:space="0" w:color="auto"/>
            <w:bottom w:val="none" w:sz="0" w:space="0" w:color="auto"/>
            <w:right w:val="none" w:sz="0" w:space="0" w:color="auto"/>
          </w:divBdr>
        </w:div>
        <w:div w:id="201208210">
          <w:marLeft w:val="0"/>
          <w:marRight w:val="0"/>
          <w:marTop w:val="0"/>
          <w:marBottom w:val="0"/>
          <w:divBdr>
            <w:top w:val="none" w:sz="0" w:space="0" w:color="auto"/>
            <w:left w:val="none" w:sz="0" w:space="0" w:color="auto"/>
            <w:bottom w:val="none" w:sz="0" w:space="0" w:color="auto"/>
            <w:right w:val="none" w:sz="0" w:space="0" w:color="auto"/>
          </w:divBdr>
        </w:div>
      </w:divsChild>
    </w:div>
    <w:div w:id="1387726847">
      <w:bodyDiv w:val="1"/>
      <w:marLeft w:val="0"/>
      <w:marRight w:val="0"/>
      <w:marTop w:val="0"/>
      <w:marBottom w:val="0"/>
      <w:divBdr>
        <w:top w:val="none" w:sz="0" w:space="0" w:color="auto"/>
        <w:left w:val="none" w:sz="0" w:space="0" w:color="auto"/>
        <w:bottom w:val="none" w:sz="0" w:space="0" w:color="auto"/>
        <w:right w:val="none" w:sz="0" w:space="0" w:color="auto"/>
      </w:divBdr>
      <w:divsChild>
        <w:div w:id="509492761">
          <w:marLeft w:val="0"/>
          <w:marRight w:val="0"/>
          <w:marTop w:val="0"/>
          <w:marBottom w:val="0"/>
          <w:divBdr>
            <w:top w:val="none" w:sz="0" w:space="0" w:color="auto"/>
            <w:left w:val="none" w:sz="0" w:space="0" w:color="auto"/>
            <w:bottom w:val="none" w:sz="0" w:space="0" w:color="auto"/>
            <w:right w:val="none" w:sz="0" w:space="0" w:color="auto"/>
          </w:divBdr>
        </w:div>
        <w:div w:id="1848324963">
          <w:marLeft w:val="0"/>
          <w:marRight w:val="0"/>
          <w:marTop w:val="0"/>
          <w:marBottom w:val="0"/>
          <w:divBdr>
            <w:top w:val="none" w:sz="0" w:space="0" w:color="auto"/>
            <w:left w:val="none" w:sz="0" w:space="0" w:color="auto"/>
            <w:bottom w:val="none" w:sz="0" w:space="0" w:color="auto"/>
            <w:right w:val="none" w:sz="0" w:space="0" w:color="auto"/>
          </w:divBdr>
        </w:div>
        <w:div w:id="55862286">
          <w:marLeft w:val="0"/>
          <w:marRight w:val="0"/>
          <w:marTop w:val="0"/>
          <w:marBottom w:val="0"/>
          <w:divBdr>
            <w:top w:val="none" w:sz="0" w:space="0" w:color="auto"/>
            <w:left w:val="none" w:sz="0" w:space="0" w:color="auto"/>
            <w:bottom w:val="none" w:sz="0" w:space="0" w:color="auto"/>
            <w:right w:val="none" w:sz="0" w:space="0" w:color="auto"/>
          </w:divBdr>
        </w:div>
        <w:div w:id="68117816">
          <w:marLeft w:val="0"/>
          <w:marRight w:val="0"/>
          <w:marTop w:val="0"/>
          <w:marBottom w:val="0"/>
          <w:divBdr>
            <w:top w:val="none" w:sz="0" w:space="0" w:color="auto"/>
            <w:left w:val="none" w:sz="0" w:space="0" w:color="auto"/>
            <w:bottom w:val="none" w:sz="0" w:space="0" w:color="auto"/>
            <w:right w:val="none" w:sz="0" w:space="0" w:color="auto"/>
          </w:divBdr>
        </w:div>
        <w:div w:id="1049837296">
          <w:marLeft w:val="0"/>
          <w:marRight w:val="0"/>
          <w:marTop w:val="0"/>
          <w:marBottom w:val="0"/>
          <w:divBdr>
            <w:top w:val="none" w:sz="0" w:space="0" w:color="auto"/>
            <w:left w:val="none" w:sz="0" w:space="0" w:color="auto"/>
            <w:bottom w:val="none" w:sz="0" w:space="0" w:color="auto"/>
            <w:right w:val="none" w:sz="0" w:space="0" w:color="auto"/>
          </w:divBdr>
        </w:div>
        <w:div w:id="318657243">
          <w:marLeft w:val="0"/>
          <w:marRight w:val="0"/>
          <w:marTop w:val="0"/>
          <w:marBottom w:val="0"/>
          <w:divBdr>
            <w:top w:val="none" w:sz="0" w:space="0" w:color="auto"/>
            <w:left w:val="none" w:sz="0" w:space="0" w:color="auto"/>
            <w:bottom w:val="none" w:sz="0" w:space="0" w:color="auto"/>
            <w:right w:val="none" w:sz="0" w:space="0" w:color="auto"/>
          </w:divBdr>
        </w:div>
        <w:div w:id="704409587">
          <w:marLeft w:val="0"/>
          <w:marRight w:val="0"/>
          <w:marTop w:val="0"/>
          <w:marBottom w:val="0"/>
          <w:divBdr>
            <w:top w:val="none" w:sz="0" w:space="0" w:color="auto"/>
            <w:left w:val="none" w:sz="0" w:space="0" w:color="auto"/>
            <w:bottom w:val="none" w:sz="0" w:space="0" w:color="auto"/>
            <w:right w:val="none" w:sz="0" w:space="0" w:color="auto"/>
          </w:divBdr>
        </w:div>
        <w:div w:id="1584341550">
          <w:marLeft w:val="0"/>
          <w:marRight w:val="0"/>
          <w:marTop w:val="0"/>
          <w:marBottom w:val="0"/>
          <w:divBdr>
            <w:top w:val="none" w:sz="0" w:space="0" w:color="auto"/>
            <w:left w:val="none" w:sz="0" w:space="0" w:color="auto"/>
            <w:bottom w:val="none" w:sz="0" w:space="0" w:color="auto"/>
            <w:right w:val="none" w:sz="0" w:space="0" w:color="auto"/>
          </w:divBdr>
        </w:div>
        <w:div w:id="1461877658">
          <w:marLeft w:val="0"/>
          <w:marRight w:val="0"/>
          <w:marTop w:val="0"/>
          <w:marBottom w:val="0"/>
          <w:divBdr>
            <w:top w:val="none" w:sz="0" w:space="0" w:color="auto"/>
            <w:left w:val="none" w:sz="0" w:space="0" w:color="auto"/>
            <w:bottom w:val="none" w:sz="0" w:space="0" w:color="auto"/>
            <w:right w:val="none" w:sz="0" w:space="0" w:color="auto"/>
          </w:divBdr>
        </w:div>
        <w:div w:id="2091194939">
          <w:marLeft w:val="0"/>
          <w:marRight w:val="0"/>
          <w:marTop w:val="0"/>
          <w:marBottom w:val="0"/>
          <w:divBdr>
            <w:top w:val="none" w:sz="0" w:space="0" w:color="auto"/>
            <w:left w:val="none" w:sz="0" w:space="0" w:color="auto"/>
            <w:bottom w:val="none" w:sz="0" w:space="0" w:color="auto"/>
            <w:right w:val="none" w:sz="0" w:space="0" w:color="auto"/>
          </w:divBdr>
        </w:div>
        <w:div w:id="1205369325">
          <w:marLeft w:val="0"/>
          <w:marRight w:val="0"/>
          <w:marTop w:val="0"/>
          <w:marBottom w:val="0"/>
          <w:divBdr>
            <w:top w:val="none" w:sz="0" w:space="0" w:color="auto"/>
            <w:left w:val="none" w:sz="0" w:space="0" w:color="auto"/>
            <w:bottom w:val="none" w:sz="0" w:space="0" w:color="auto"/>
            <w:right w:val="none" w:sz="0" w:space="0" w:color="auto"/>
          </w:divBdr>
        </w:div>
        <w:div w:id="471681200">
          <w:marLeft w:val="0"/>
          <w:marRight w:val="0"/>
          <w:marTop w:val="0"/>
          <w:marBottom w:val="0"/>
          <w:divBdr>
            <w:top w:val="none" w:sz="0" w:space="0" w:color="auto"/>
            <w:left w:val="none" w:sz="0" w:space="0" w:color="auto"/>
            <w:bottom w:val="none" w:sz="0" w:space="0" w:color="auto"/>
            <w:right w:val="none" w:sz="0" w:space="0" w:color="auto"/>
          </w:divBdr>
        </w:div>
        <w:div w:id="721827437">
          <w:marLeft w:val="0"/>
          <w:marRight w:val="0"/>
          <w:marTop w:val="0"/>
          <w:marBottom w:val="0"/>
          <w:divBdr>
            <w:top w:val="none" w:sz="0" w:space="0" w:color="auto"/>
            <w:left w:val="none" w:sz="0" w:space="0" w:color="auto"/>
            <w:bottom w:val="none" w:sz="0" w:space="0" w:color="auto"/>
            <w:right w:val="none" w:sz="0" w:space="0" w:color="auto"/>
          </w:divBdr>
        </w:div>
        <w:div w:id="321005089">
          <w:marLeft w:val="0"/>
          <w:marRight w:val="0"/>
          <w:marTop w:val="0"/>
          <w:marBottom w:val="0"/>
          <w:divBdr>
            <w:top w:val="none" w:sz="0" w:space="0" w:color="auto"/>
            <w:left w:val="none" w:sz="0" w:space="0" w:color="auto"/>
            <w:bottom w:val="none" w:sz="0" w:space="0" w:color="auto"/>
            <w:right w:val="none" w:sz="0" w:space="0" w:color="auto"/>
          </w:divBdr>
        </w:div>
        <w:div w:id="1699548711">
          <w:marLeft w:val="0"/>
          <w:marRight w:val="0"/>
          <w:marTop w:val="0"/>
          <w:marBottom w:val="0"/>
          <w:divBdr>
            <w:top w:val="none" w:sz="0" w:space="0" w:color="auto"/>
            <w:left w:val="none" w:sz="0" w:space="0" w:color="auto"/>
            <w:bottom w:val="none" w:sz="0" w:space="0" w:color="auto"/>
            <w:right w:val="none" w:sz="0" w:space="0" w:color="auto"/>
          </w:divBdr>
        </w:div>
        <w:div w:id="1834180433">
          <w:marLeft w:val="0"/>
          <w:marRight w:val="0"/>
          <w:marTop w:val="0"/>
          <w:marBottom w:val="0"/>
          <w:divBdr>
            <w:top w:val="none" w:sz="0" w:space="0" w:color="auto"/>
            <w:left w:val="none" w:sz="0" w:space="0" w:color="auto"/>
            <w:bottom w:val="none" w:sz="0" w:space="0" w:color="auto"/>
            <w:right w:val="none" w:sz="0" w:space="0" w:color="auto"/>
          </w:divBdr>
        </w:div>
        <w:div w:id="1362894704">
          <w:marLeft w:val="0"/>
          <w:marRight w:val="0"/>
          <w:marTop w:val="0"/>
          <w:marBottom w:val="0"/>
          <w:divBdr>
            <w:top w:val="none" w:sz="0" w:space="0" w:color="auto"/>
            <w:left w:val="none" w:sz="0" w:space="0" w:color="auto"/>
            <w:bottom w:val="none" w:sz="0" w:space="0" w:color="auto"/>
            <w:right w:val="none" w:sz="0" w:space="0" w:color="auto"/>
          </w:divBdr>
        </w:div>
        <w:div w:id="358048613">
          <w:marLeft w:val="0"/>
          <w:marRight w:val="0"/>
          <w:marTop w:val="0"/>
          <w:marBottom w:val="0"/>
          <w:divBdr>
            <w:top w:val="none" w:sz="0" w:space="0" w:color="auto"/>
            <w:left w:val="none" w:sz="0" w:space="0" w:color="auto"/>
            <w:bottom w:val="none" w:sz="0" w:space="0" w:color="auto"/>
            <w:right w:val="none" w:sz="0" w:space="0" w:color="auto"/>
          </w:divBdr>
        </w:div>
        <w:div w:id="1115251170">
          <w:marLeft w:val="0"/>
          <w:marRight w:val="0"/>
          <w:marTop w:val="0"/>
          <w:marBottom w:val="0"/>
          <w:divBdr>
            <w:top w:val="none" w:sz="0" w:space="0" w:color="auto"/>
            <w:left w:val="none" w:sz="0" w:space="0" w:color="auto"/>
            <w:bottom w:val="none" w:sz="0" w:space="0" w:color="auto"/>
            <w:right w:val="none" w:sz="0" w:space="0" w:color="auto"/>
          </w:divBdr>
        </w:div>
        <w:div w:id="947349821">
          <w:marLeft w:val="0"/>
          <w:marRight w:val="0"/>
          <w:marTop w:val="0"/>
          <w:marBottom w:val="0"/>
          <w:divBdr>
            <w:top w:val="none" w:sz="0" w:space="0" w:color="auto"/>
            <w:left w:val="none" w:sz="0" w:space="0" w:color="auto"/>
            <w:bottom w:val="none" w:sz="0" w:space="0" w:color="auto"/>
            <w:right w:val="none" w:sz="0" w:space="0" w:color="auto"/>
          </w:divBdr>
        </w:div>
        <w:div w:id="1900554485">
          <w:marLeft w:val="0"/>
          <w:marRight w:val="0"/>
          <w:marTop w:val="0"/>
          <w:marBottom w:val="0"/>
          <w:divBdr>
            <w:top w:val="none" w:sz="0" w:space="0" w:color="auto"/>
            <w:left w:val="none" w:sz="0" w:space="0" w:color="auto"/>
            <w:bottom w:val="none" w:sz="0" w:space="0" w:color="auto"/>
            <w:right w:val="none" w:sz="0" w:space="0" w:color="auto"/>
          </w:divBdr>
        </w:div>
        <w:div w:id="1330209264">
          <w:marLeft w:val="0"/>
          <w:marRight w:val="0"/>
          <w:marTop w:val="0"/>
          <w:marBottom w:val="0"/>
          <w:divBdr>
            <w:top w:val="none" w:sz="0" w:space="0" w:color="auto"/>
            <w:left w:val="none" w:sz="0" w:space="0" w:color="auto"/>
            <w:bottom w:val="none" w:sz="0" w:space="0" w:color="auto"/>
            <w:right w:val="none" w:sz="0" w:space="0" w:color="auto"/>
          </w:divBdr>
        </w:div>
      </w:divsChild>
    </w:div>
    <w:div w:id="2016179938">
      <w:bodyDiv w:val="1"/>
      <w:marLeft w:val="0"/>
      <w:marRight w:val="0"/>
      <w:marTop w:val="0"/>
      <w:marBottom w:val="0"/>
      <w:divBdr>
        <w:top w:val="none" w:sz="0" w:space="0" w:color="auto"/>
        <w:left w:val="none" w:sz="0" w:space="0" w:color="auto"/>
        <w:bottom w:val="none" w:sz="0" w:space="0" w:color="auto"/>
        <w:right w:val="none" w:sz="0" w:space="0" w:color="auto"/>
      </w:divBdr>
    </w:div>
    <w:div w:id="2024235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7887">
          <w:marLeft w:val="0"/>
          <w:marRight w:val="0"/>
          <w:marTop w:val="0"/>
          <w:marBottom w:val="0"/>
          <w:divBdr>
            <w:top w:val="none" w:sz="0" w:space="0" w:color="auto"/>
            <w:left w:val="none" w:sz="0" w:space="0" w:color="auto"/>
            <w:bottom w:val="none" w:sz="0" w:space="0" w:color="auto"/>
            <w:right w:val="none" w:sz="0" w:space="0" w:color="auto"/>
          </w:divBdr>
        </w:div>
        <w:div w:id="1139497738">
          <w:marLeft w:val="0"/>
          <w:marRight w:val="0"/>
          <w:marTop w:val="0"/>
          <w:marBottom w:val="0"/>
          <w:divBdr>
            <w:top w:val="none" w:sz="0" w:space="0" w:color="auto"/>
            <w:left w:val="none" w:sz="0" w:space="0" w:color="auto"/>
            <w:bottom w:val="none" w:sz="0" w:space="0" w:color="auto"/>
            <w:right w:val="none" w:sz="0" w:space="0" w:color="auto"/>
          </w:divBdr>
        </w:div>
        <w:div w:id="616764091">
          <w:marLeft w:val="0"/>
          <w:marRight w:val="0"/>
          <w:marTop w:val="0"/>
          <w:marBottom w:val="0"/>
          <w:divBdr>
            <w:top w:val="none" w:sz="0" w:space="0" w:color="auto"/>
            <w:left w:val="none" w:sz="0" w:space="0" w:color="auto"/>
            <w:bottom w:val="none" w:sz="0" w:space="0" w:color="auto"/>
            <w:right w:val="none" w:sz="0" w:space="0" w:color="auto"/>
          </w:divBdr>
        </w:div>
        <w:div w:id="360546223">
          <w:marLeft w:val="0"/>
          <w:marRight w:val="0"/>
          <w:marTop w:val="0"/>
          <w:marBottom w:val="0"/>
          <w:divBdr>
            <w:top w:val="none" w:sz="0" w:space="0" w:color="auto"/>
            <w:left w:val="none" w:sz="0" w:space="0" w:color="auto"/>
            <w:bottom w:val="none" w:sz="0" w:space="0" w:color="auto"/>
            <w:right w:val="none" w:sz="0" w:space="0" w:color="auto"/>
          </w:divBdr>
        </w:div>
        <w:div w:id="2100326321">
          <w:marLeft w:val="0"/>
          <w:marRight w:val="0"/>
          <w:marTop w:val="0"/>
          <w:marBottom w:val="0"/>
          <w:divBdr>
            <w:top w:val="none" w:sz="0" w:space="0" w:color="auto"/>
            <w:left w:val="none" w:sz="0" w:space="0" w:color="auto"/>
            <w:bottom w:val="none" w:sz="0" w:space="0" w:color="auto"/>
            <w:right w:val="none" w:sz="0" w:space="0" w:color="auto"/>
          </w:divBdr>
        </w:div>
        <w:div w:id="240405491">
          <w:marLeft w:val="0"/>
          <w:marRight w:val="0"/>
          <w:marTop w:val="0"/>
          <w:marBottom w:val="0"/>
          <w:divBdr>
            <w:top w:val="none" w:sz="0" w:space="0" w:color="auto"/>
            <w:left w:val="none" w:sz="0" w:space="0" w:color="auto"/>
            <w:bottom w:val="none" w:sz="0" w:space="0" w:color="auto"/>
            <w:right w:val="none" w:sz="0" w:space="0" w:color="auto"/>
          </w:divBdr>
        </w:div>
        <w:div w:id="1176651370">
          <w:marLeft w:val="0"/>
          <w:marRight w:val="0"/>
          <w:marTop w:val="0"/>
          <w:marBottom w:val="0"/>
          <w:divBdr>
            <w:top w:val="none" w:sz="0" w:space="0" w:color="auto"/>
            <w:left w:val="none" w:sz="0" w:space="0" w:color="auto"/>
            <w:bottom w:val="none" w:sz="0" w:space="0" w:color="auto"/>
            <w:right w:val="none" w:sz="0" w:space="0" w:color="auto"/>
          </w:divBdr>
        </w:div>
        <w:div w:id="1909264764">
          <w:marLeft w:val="0"/>
          <w:marRight w:val="0"/>
          <w:marTop w:val="0"/>
          <w:marBottom w:val="0"/>
          <w:divBdr>
            <w:top w:val="none" w:sz="0" w:space="0" w:color="auto"/>
            <w:left w:val="none" w:sz="0" w:space="0" w:color="auto"/>
            <w:bottom w:val="none" w:sz="0" w:space="0" w:color="auto"/>
            <w:right w:val="none" w:sz="0" w:space="0" w:color="auto"/>
          </w:divBdr>
        </w:div>
        <w:div w:id="1333143338">
          <w:marLeft w:val="0"/>
          <w:marRight w:val="0"/>
          <w:marTop w:val="0"/>
          <w:marBottom w:val="0"/>
          <w:divBdr>
            <w:top w:val="none" w:sz="0" w:space="0" w:color="auto"/>
            <w:left w:val="none" w:sz="0" w:space="0" w:color="auto"/>
            <w:bottom w:val="none" w:sz="0" w:space="0" w:color="auto"/>
            <w:right w:val="none" w:sz="0" w:space="0" w:color="auto"/>
          </w:divBdr>
        </w:div>
        <w:div w:id="394545728">
          <w:marLeft w:val="0"/>
          <w:marRight w:val="0"/>
          <w:marTop w:val="0"/>
          <w:marBottom w:val="0"/>
          <w:divBdr>
            <w:top w:val="none" w:sz="0" w:space="0" w:color="auto"/>
            <w:left w:val="none" w:sz="0" w:space="0" w:color="auto"/>
            <w:bottom w:val="none" w:sz="0" w:space="0" w:color="auto"/>
            <w:right w:val="none" w:sz="0" w:space="0" w:color="auto"/>
          </w:divBdr>
        </w:div>
        <w:div w:id="472718818">
          <w:marLeft w:val="0"/>
          <w:marRight w:val="0"/>
          <w:marTop w:val="0"/>
          <w:marBottom w:val="0"/>
          <w:divBdr>
            <w:top w:val="none" w:sz="0" w:space="0" w:color="auto"/>
            <w:left w:val="none" w:sz="0" w:space="0" w:color="auto"/>
            <w:bottom w:val="none" w:sz="0" w:space="0" w:color="auto"/>
            <w:right w:val="none" w:sz="0" w:space="0" w:color="auto"/>
          </w:divBdr>
        </w:div>
        <w:div w:id="1800490119">
          <w:marLeft w:val="0"/>
          <w:marRight w:val="0"/>
          <w:marTop w:val="0"/>
          <w:marBottom w:val="0"/>
          <w:divBdr>
            <w:top w:val="none" w:sz="0" w:space="0" w:color="auto"/>
            <w:left w:val="none" w:sz="0" w:space="0" w:color="auto"/>
            <w:bottom w:val="none" w:sz="0" w:space="0" w:color="auto"/>
            <w:right w:val="none" w:sz="0" w:space="0" w:color="auto"/>
          </w:divBdr>
        </w:div>
        <w:div w:id="1859193387">
          <w:marLeft w:val="0"/>
          <w:marRight w:val="0"/>
          <w:marTop w:val="0"/>
          <w:marBottom w:val="0"/>
          <w:divBdr>
            <w:top w:val="none" w:sz="0" w:space="0" w:color="auto"/>
            <w:left w:val="none" w:sz="0" w:space="0" w:color="auto"/>
            <w:bottom w:val="none" w:sz="0" w:space="0" w:color="auto"/>
            <w:right w:val="none" w:sz="0" w:space="0" w:color="auto"/>
          </w:divBdr>
        </w:div>
        <w:div w:id="757092072">
          <w:marLeft w:val="0"/>
          <w:marRight w:val="0"/>
          <w:marTop w:val="0"/>
          <w:marBottom w:val="0"/>
          <w:divBdr>
            <w:top w:val="none" w:sz="0" w:space="0" w:color="auto"/>
            <w:left w:val="none" w:sz="0" w:space="0" w:color="auto"/>
            <w:bottom w:val="none" w:sz="0" w:space="0" w:color="auto"/>
            <w:right w:val="none" w:sz="0" w:space="0" w:color="auto"/>
          </w:divBdr>
        </w:div>
        <w:div w:id="844368450">
          <w:marLeft w:val="0"/>
          <w:marRight w:val="0"/>
          <w:marTop w:val="0"/>
          <w:marBottom w:val="0"/>
          <w:divBdr>
            <w:top w:val="none" w:sz="0" w:space="0" w:color="auto"/>
            <w:left w:val="none" w:sz="0" w:space="0" w:color="auto"/>
            <w:bottom w:val="none" w:sz="0" w:space="0" w:color="auto"/>
            <w:right w:val="none" w:sz="0" w:space="0" w:color="auto"/>
          </w:divBdr>
        </w:div>
        <w:div w:id="587927068">
          <w:marLeft w:val="0"/>
          <w:marRight w:val="0"/>
          <w:marTop w:val="0"/>
          <w:marBottom w:val="0"/>
          <w:divBdr>
            <w:top w:val="none" w:sz="0" w:space="0" w:color="auto"/>
            <w:left w:val="none" w:sz="0" w:space="0" w:color="auto"/>
            <w:bottom w:val="none" w:sz="0" w:space="0" w:color="auto"/>
            <w:right w:val="none" w:sz="0" w:space="0" w:color="auto"/>
          </w:divBdr>
        </w:div>
        <w:div w:id="166897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academia.edu/39138224/Online_Ticket_Reservation_And_Bus_plac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20pro\c++%20documentation%20new%20NEW.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BE8A6-0C9E-4294-9BA1-F29095E8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 documentation new NEW</Template>
  <TotalTime>56</TotalTime>
  <Pages>10</Pages>
  <Words>1796</Words>
  <Characters>9756</Characters>
  <Application>Microsoft Office Word</Application>
  <DocSecurity>0</DocSecurity>
  <Lines>286</Lines>
  <Paragraphs>113</Paragraphs>
  <ScaleCrop>false</ScaleCrop>
  <HeadingPairs>
    <vt:vector size="2" baseType="variant">
      <vt:variant>
        <vt:lpstr>Title</vt:lpstr>
      </vt:variant>
      <vt:variant>
        <vt:i4>1</vt:i4>
      </vt:variant>
    </vt:vector>
  </HeadingPairs>
  <TitlesOfParts>
    <vt:vector size="1" baseType="lpstr">
      <vt:lpstr>C++ project documentation</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 documentation</dc:title>
  <dc:creator>Sirak</dc:creator>
  <cp:lastModifiedBy>Aysha Mahamed</cp:lastModifiedBy>
  <cp:revision>8</cp:revision>
  <cp:lastPrinted>2022-07-14T19:20:00Z</cp:lastPrinted>
  <dcterms:created xsi:type="dcterms:W3CDTF">2022-07-14T08:31:00Z</dcterms:created>
  <dcterms:modified xsi:type="dcterms:W3CDTF">2023-11-30T16:20:00Z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d3d21a1b60810e6a14ccc72099bef51a7209df1dacba445bc7eac60f5d1dcf99</vt:lpwstr>
  </property>
</Properties>
</file>